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6727174"/>
        <w:docPartObj>
          <w:docPartGallery w:val="Cover Pages"/>
          <w:docPartUnique/>
        </w:docPartObj>
      </w:sdtPr>
      <w:sdtEndPr>
        <w:rPr>
          <w:rFonts w:ascii="Calibri Light" w:hAnsi="Calibri Light"/>
          <w:noProof/>
          <w:color w:val="000000"/>
          <w:lang w:val="es-ES"/>
        </w:rPr>
      </w:sdtEndPr>
      <w:sdtContent>
        <w:p w:rsidR="00D42E2E" w:rsidRDefault="00D42E2E"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CCFC4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f07f0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B15B9" w:rsidRDefault="003B15B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D42E2E">
                                      <w:rPr>
                                        <w:color w:val="595959" w:themeColor="text1" w:themeTint="A6"/>
                                        <w:sz w:val="40"/>
                                        <w:szCs w:val="28"/>
                                        <w:lang w:val="es-MX"/>
                                      </w:rPr>
                                      <w:t>Proyecto Integrador de Ingenieria de Software</w:t>
                                    </w:r>
                                  </w:p>
                                </w:sdtContent>
                              </w:sdt>
                              <w:p w:rsidR="003B15B9" w:rsidRDefault="003B15B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D42E2E">
                                      <w:rPr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MC. Arcelia Judith Bustilos Martinez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B15B9" w:rsidRDefault="003B15B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D42E2E">
                                <w:rPr>
                                  <w:color w:val="595959" w:themeColor="text1" w:themeTint="A6"/>
                                  <w:sz w:val="40"/>
                                  <w:szCs w:val="28"/>
                                  <w:lang w:val="es-MX"/>
                                </w:rPr>
                                <w:t>Proyecto Integrador de Ingenieria de Software</w:t>
                              </w:r>
                            </w:p>
                          </w:sdtContent>
                        </w:sdt>
                        <w:p w:rsidR="003B15B9" w:rsidRDefault="003B15B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D42E2E">
                                <w:rPr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MC. Arcelia Judith Bustilos Martinez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5B9" w:rsidRDefault="003B15B9">
                                <w:pPr>
                                  <w:pStyle w:val="Sinespaciado"/>
                                  <w:jc w:val="right"/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  <w:r w:rsidRPr="00D42E2E">
                                  <w:rPr>
                                    <w:color w:val="F07F09" w:themeColor="accent1"/>
                                    <w:sz w:val="52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B15B9" w:rsidRDefault="003B15B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20"/>
                                        <w:lang w:val="es-MX"/>
                                      </w:rPr>
                                      <w:t>Morga Beltran Roman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20"/>
                                        <w:lang w:val="es-MX"/>
                                      </w:rPr>
                                      <w:br/>
                                      <w:t>Torres Echave Alfonso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20"/>
                                        <w:lang w:val="es-MX"/>
                                      </w:rPr>
                                      <w:br/>
                                      <w:t>Chaidez Garcia Cecyl Denisse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3B15B9" w:rsidRDefault="003B15B9">
                          <w:pPr>
                            <w:pStyle w:val="Sinespaciado"/>
                            <w:jc w:val="right"/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</w:pPr>
                          <w:r w:rsidRPr="00D42E2E">
                            <w:rPr>
                              <w:color w:val="F07F09" w:themeColor="accent1"/>
                              <w:sz w:val="52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B15B9" w:rsidRDefault="003B15B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36"/>
                                  <w:szCs w:val="20"/>
                                  <w:lang w:val="es-MX"/>
                                </w:rPr>
                                <w:t>Morga Beltran Roman</w:t>
                              </w:r>
                              <w:r>
                                <w:rPr>
                                  <w:color w:val="595959" w:themeColor="text1" w:themeTint="A6"/>
                                  <w:sz w:val="36"/>
                                  <w:szCs w:val="20"/>
                                  <w:lang w:val="es-MX"/>
                                </w:rPr>
                                <w:br/>
                                <w:t>Torres Echave Alfonso</w:t>
                              </w:r>
                              <w:r>
                                <w:rPr>
                                  <w:color w:val="595959" w:themeColor="text1" w:themeTint="A6"/>
                                  <w:sz w:val="36"/>
                                  <w:szCs w:val="20"/>
                                  <w:lang w:val="es-MX"/>
                                </w:rPr>
                                <w:br/>
                                <w:t>Chaidez Garcia Cecyl Denisse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5B9" w:rsidRDefault="003B15B9">
                                <w:pPr>
                                  <w:jc w:val="right"/>
                                  <w:rPr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D42E2E">
                                      <w:rPr>
                                        <w:color w:val="F07F09" w:themeColor="accent1"/>
                                        <w:sz w:val="56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F07F09" w:themeColor="accent1"/>
                                        <w:sz w:val="56"/>
                                        <w:szCs w:val="64"/>
                                      </w:rPr>
                                      <w:t>oxie Store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B15B9" w:rsidRDefault="003B15B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Tienda en Linea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3B15B9" w:rsidRDefault="003B15B9">
                          <w:pPr>
                            <w:jc w:val="right"/>
                            <w:rPr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D42E2E">
                                <w:rPr>
                                  <w:color w:val="F07F09" w:themeColor="accent1"/>
                                  <w:sz w:val="56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color w:val="F07F09" w:themeColor="accent1"/>
                                  <w:sz w:val="56"/>
                                  <w:szCs w:val="64"/>
                                </w:rPr>
                                <w:t>oxie Store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B15B9" w:rsidRDefault="003B15B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Tienda en Linea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42E2E" w:rsidRDefault="00D42E2E">
          <w:pPr>
            <w:rPr>
              <w:rFonts w:ascii="Calibri Light" w:eastAsiaTheme="majorEastAsia" w:hAnsi="Calibri Light" w:cstheme="majorBidi"/>
              <w:noProof/>
              <w:color w:val="000000"/>
              <w:sz w:val="56"/>
              <w:szCs w:val="56"/>
              <w:lang w:val="es-ES"/>
            </w:rPr>
          </w:pPr>
          <w:r>
            <w:rPr>
              <w:rFonts w:ascii="Calibri Light" w:hAnsi="Calibri Light"/>
              <w:noProof/>
              <w:color w:val="000000"/>
              <w:lang w:val="es-E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1602688645"/>
        <w:docPartObj>
          <w:docPartGallery w:val="Table of Contents"/>
          <w:docPartUnique/>
        </w:docPartObj>
      </w:sdtPr>
      <w:sdtContent>
        <w:p w:rsidR="00D42E2E" w:rsidRDefault="00D42E2E" w:rsidP="00D42E2E">
          <w:pPr>
            <w:pStyle w:val="TtulodeTDC"/>
            <w:numPr>
              <w:ilvl w:val="0"/>
              <w:numId w:val="0"/>
            </w:numPr>
            <w:ind w:left="432" w:hanging="432"/>
          </w:pPr>
          <w:r>
            <w:rPr>
              <w:lang w:val="es-ES"/>
            </w:rPr>
            <w:t>Contenido</w:t>
          </w:r>
        </w:p>
        <w:p w:rsidR="00D42E2E" w:rsidRDefault="00D42E2E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02951" w:history="1">
            <w:r w:rsidRPr="001F3AB7">
              <w:rPr>
                <w:rStyle w:val="Hipervnculo"/>
                <w:noProof/>
                <w:lang w:val="es-ES"/>
              </w:rPr>
              <w:t>1</w:t>
            </w:r>
            <w:r>
              <w:rPr>
                <w:noProof/>
                <w:lang w:val="es-MX" w:eastAsia="es-MX"/>
              </w:rPr>
              <w:tab/>
            </w:r>
            <w:r w:rsidRPr="001F3AB7">
              <w:rPr>
                <w:rStyle w:val="Hipervnculo"/>
                <w:noProof/>
                <w:lang w:val="es-ES"/>
              </w:rPr>
              <w:t>Vision y Analisis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_Toc468202951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52" w:history="1">
            <w:r w:rsidR="00D42E2E" w:rsidRPr="001F3AB7">
              <w:rPr>
                <w:rStyle w:val="Hipervnculo"/>
                <w:noProof/>
                <w:lang w:val="es-ES"/>
              </w:rPr>
              <w:t>1.1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Historial de revisiones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_Toc468202952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3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53" w:history="1">
            <w:r w:rsidR="00D42E2E" w:rsidRPr="001F3AB7">
              <w:rPr>
                <w:rStyle w:val="Hipervnculo"/>
                <w:noProof/>
                <w:lang w:val="es-ES"/>
              </w:rPr>
              <w:t>1.2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Introduccion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_Toc468202953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3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54" w:history="1">
            <w:r w:rsidR="00D42E2E" w:rsidRPr="001F3AB7">
              <w:rPr>
                <w:rStyle w:val="Hipervnculo"/>
                <w:noProof/>
                <w:lang w:val="es-ES"/>
              </w:rPr>
              <w:t>1.3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Enunciado de la Palabra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_Toc468202954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3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55" w:history="1">
            <w:r w:rsidR="00D42E2E" w:rsidRPr="001F3AB7">
              <w:rPr>
                <w:rStyle w:val="Hipervnculo"/>
                <w:noProof/>
                <w:lang w:val="es-ES"/>
              </w:rPr>
              <w:t>1.4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 xml:space="preserve">Enunciado de la posicion en el mercado del </w:t>
            </w:r>
            <w:r>
              <w:rPr>
                <w:rStyle w:val="Hipervnculo"/>
                <w:noProof/>
                <w:lang w:val="es-ES"/>
              </w:rPr>
              <w:t>articulo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_Toc468202955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3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56" w:history="1">
            <w:r w:rsidR="00D42E2E" w:rsidRPr="001F3AB7">
              <w:rPr>
                <w:rStyle w:val="Hipervnculo"/>
                <w:noProof/>
                <w:lang w:val="es-ES"/>
              </w:rPr>
              <w:t>1.5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Alternativas y competencia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_Toc468202956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3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57" w:history="1">
            <w:r w:rsidR="00D42E2E" w:rsidRPr="001F3AB7">
              <w:rPr>
                <w:rStyle w:val="Hipervnculo"/>
                <w:noProof/>
                <w:lang w:val="es-ES"/>
              </w:rPr>
              <w:t>1.6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Descripcion del Personal Involucrado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_Toc468202957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3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58" w:history="1">
            <w:r w:rsidR="00D42E2E" w:rsidRPr="001F3AB7">
              <w:rPr>
                <w:rStyle w:val="Hipervnculo"/>
                <w:noProof/>
                <w:lang w:val="es-ES"/>
              </w:rPr>
              <w:t>1.7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Objetivos de alto nivel y problemas claves del personal involucrado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_Toc468202958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3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59" w:history="1">
            <w:r w:rsidR="00D42E2E" w:rsidRPr="001F3AB7">
              <w:rPr>
                <w:rStyle w:val="Hipervnculo"/>
                <w:noProof/>
                <w:lang w:val="es-ES"/>
              </w:rPr>
              <w:t>1.8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 xml:space="preserve">perspectiva del </w:t>
            </w:r>
            <w:r>
              <w:rPr>
                <w:rStyle w:val="Hipervnculo"/>
                <w:noProof/>
                <w:lang w:val="es-ES"/>
              </w:rPr>
              <w:t>articulo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_Toc468202959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3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60" w:history="1">
            <w:r w:rsidR="00D42E2E" w:rsidRPr="001F3AB7">
              <w:rPr>
                <w:rStyle w:val="Hipervnculo"/>
                <w:noProof/>
                <w:lang w:val="es-ES"/>
              </w:rPr>
              <w:t>1.9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resumen de beneficiarios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_Toc468202960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3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61" w:history="1">
            <w:r w:rsidR="00D42E2E" w:rsidRPr="001F3AB7">
              <w:rPr>
                <w:rStyle w:val="Hipervnculo"/>
                <w:noProof/>
                <w:lang w:val="es-ES"/>
              </w:rPr>
              <w:t>1.10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resumen de caracteristicas del sistema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_Toc468202961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3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62" w:history="1">
            <w:r w:rsidR="00D42E2E" w:rsidRPr="001F3AB7">
              <w:rPr>
                <w:rStyle w:val="Hipervnculo"/>
                <w:noProof/>
                <w:lang w:val="es-ES"/>
              </w:rPr>
              <w:t>1.11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otros requisitos y restricciones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_Toc468202962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3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63" w:history="1">
            <w:r w:rsidR="00D42E2E" w:rsidRPr="001F3AB7">
              <w:rPr>
                <w:rStyle w:val="Hipervnculo"/>
                <w:noProof/>
                <w:lang w:val="es-ES"/>
              </w:rPr>
              <w:t>2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Modelos de Casos de Uso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_Toc468202963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3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64" w:history="1">
            <w:r w:rsidR="00D42E2E" w:rsidRPr="001F3AB7">
              <w:rPr>
                <w:rStyle w:val="Hipervnculo"/>
                <w:noProof/>
                <w:lang w:val="es-ES"/>
              </w:rPr>
              <w:t>2.1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Lista Actor-Semantica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_Toc468202964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3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65" w:history="1">
            <w:r w:rsidR="00D42E2E" w:rsidRPr="001F3AB7">
              <w:rPr>
                <w:rStyle w:val="Hipervnculo"/>
                <w:noProof/>
                <w:lang w:val="es-ES"/>
              </w:rPr>
              <w:t>2.2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Lista Actor-Objetivo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_Toc468202965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3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66" w:history="1">
            <w:r w:rsidR="00D42E2E" w:rsidRPr="001F3AB7">
              <w:rPr>
                <w:rStyle w:val="Hipervnculo"/>
                <w:noProof/>
                <w:lang w:val="es-ES"/>
              </w:rPr>
              <w:t>2.3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Listas de Casos de Uso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_Toc468202966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3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67" w:history="1">
            <w:r w:rsidR="00D42E2E" w:rsidRPr="001F3AB7">
              <w:rPr>
                <w:rStyle w:val="Hipervnculo"/>
                <w:noProof/>
                <w:lang w:val="es-ES"/>
              </w:rPr>
              <w:t>2.4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Descripcion Breve de Casos de Uso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_Toc468202967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3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68" w:history="1">
            <w:r w:rsidR="00D42E2E" w:rsidRPr="001F3AB7">
              <w:rPr>
                <w:rStyle w:val="Hipervnculo"/>
                <w:noProof/>
                <w:lang w:val="es-ES"/>
              </w:rPr>
              <w:t>2.5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Descripcion Completa (10% al 20% de Casos de Uso Utilizando una plantilla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_Toc468202968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4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69" w:history="1">
            <w:r w:rsidR="00D42E2E" w:rsidRPr="001F3AB7">
              <w:rPr>
                <w:rStyle w:val="Hipervnculo"/>
                <w:noProof/>
                <w:lang w:val="es-ES"/>
              </w:rPr>
              <w:t>2.6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Diagrama de Casos de Uso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_Toc468202969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4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70" w:history="1">
            <w:r w:rsidR="00D42E2E" w:rsidRPr="001F3AB7">
              <w:rPr>
                <w:rStyle w:val="Hipervnculo"/>
                <w:noProof/>
                <w:lang w:val="es-ES"/>
              </w:rPr>
              <w:t>3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Especificacion Complementaria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_Toc468202970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4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71" w:history="1">
            <w:r w:rsidR="00D42E2E" w:rsidRPr="001F3AB7">
              <w:rPr>
                <w:rStyle w:val="Hipervnculo"/>
                <w:noProof/>
                <w:lang w:val="es-ES"/>
              </w:rPr>
              <w:t>3.1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Historial de revisiones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_Toc468202971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4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72" w:history="1">
            <w:r w:rsidR="00D42E2E" w:rsidRPr="001F3AB7">
              <w:rPr>
                <w:rStyle w:val="Hipervnculo"/>
                <w:noProof/>
                <w:lang w:val="es-ES"/>
              </w:rPr>
              <w:t>3.2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funcionalidad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_Toc468202972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4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73" w:history="1">
            <w:r w:rsidR="00D42E2E" w:rsidRPr="001F3AB7">
              <w:rPr>
                <w:rStyle w:val="Hipervnculo"/>
                <w:noProof/>
                <w:lang w:val="es-ES"/>
              </w:rPr>
              <w:t>3.3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facilidades de Uso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_Toc468202973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4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74" w:history="1">
            <w:r w:rsidR="00D42E2E" w:rsidRPr="001F3AB7">
              <w:rPr>
                <w:rStyle w:val="Hipervnculo"/>
                <w:noProof/>
                <w:lang w:val="es-ES"/>
              </w:rPr>
              <w:t>3.4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Fiabilidad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_Toc468202974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4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75" w:history="1">
            <w:r w:rsidR="00D42E2E" w:rsidRPr="001F3AB7">
              <w:rPr>
                <w:rStyle w:val="Hipervnculo"/>
                <w:noProof/>
                <w:lang w:val="es-ES"/>
              </w:rPr>
              <w:t>3.5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Rendimiento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_Toc468202975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4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76" w:history="1">
            <w:r w:rsidR="00D42E2E" w:rsidRPr="001F3AB7">
              <w:rPr>
                <w:rStyle w:val="Hipervnculo"/>
                <w:noProof/>
                <w:lang w:val="es-ES"/>
              </w:rPr>
              <w:t>3.6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Rendimiento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_Toc468202976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4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77" w:history="1">
            <w:r w:rsidR="00D42E2E" w:rsidRPr="001F3AB7">
              <w:rPr>
                <w:rStyle w:val="Hipervnculo"/>
                <w:noProof/>
                <w:lang w:val="es-ES"/>
              </w:rPr>
              <w:t>3.7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Interfaces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_Toc468202977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4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78" w:history="1">
            <w:r w:rsidR="00D42E2E" w:rsidRPr="001F3AB7">
              <w:rPr>
                <w:rStyle w:val="Hipervnculo"/>
                <w:noProof/>
                <w:lang w:val="es-ES"/>
              </w:rPr>
              <w:t>3.8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Reglas de Dominio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_Toc468202978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4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79" w:history="1">
            <w:r w:rsidR="00D42E2E" w:rsidRPr="001F3AB7">
              <w:rPr>
                <w:rStyle w:val="Hipervnculo"/>
                <w:noProof/>
                <w:lang w:val="es-ES"/>
              </w:rPr>
              <w:t>4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Glosario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_Toc468202979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4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80" w:history="1">
            <w:r w:rsidR="00D42E2E" w:rsidRPr="001F3AB7">
              <w:rPr>
                <w:rStyle w:val="Hipervnculo"/>
                <w:noProof/>
                <w:lang w:val="es-ES"/>
              </w:rPr>
              <w:t>4.1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Historial de Revisiones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_Toc468202980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4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81" w:history="1">
            <w:r w:rsidR="00D42E2E" w:rsidRPr="001F3AB7">
              <w:rPr>
                <w:rStyle w:val="Hipervnculo"/>
                <w:noProof/>
                <w:lang w:val="es-ES"/>
              </w:rPr>
              <w:t>4.2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Definiciones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_Toc468202981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4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82" w:history="1">
            <w:r w:rsidR="00D42E2E" w:rsidRPr="001F3AB7">
              <w:rPr>
                <w:rStyle w:val="Hipervnculo"/>
                <w:noProof/>
                <w:lang w:val="es-ES"/>
              </w:rPr>
              <w:t>5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Listas de Riesgos y Plan de Gestion De Riesgos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_Toc468202982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4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83" w:history="1">
            <w:r w:rsidR="00D42E2E" w:rsidRPr="001F3AB7">
              <w:rPr>
                <w:rStyle w:val="Hipervnculo"/>
                <w:noProof/>
                <w:lang w:val="es-ES"/>
              </w:rPr>
              <w:t>6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Prototipos y Pruebas de  Riesgos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_Toc468202983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4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84" w:history="1">
            <w:r w:rsidR="00D42E2E" w:rsidRPr="001F3AB7">
              <w:rPr>
                <w:rStyle w:val="Hipervnculo"/>
                <w:noProof/>
                <w:lang w:val="es-ES"/>
              </w:rPr>
              <w:t>7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Plan de Iteracion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_Toc468202984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5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85" w:history="1">
            <w:r w:rsidR="00D42E2E" w:rsidRPr="001F3AB7">
              <w:rPr>
                <w:rStyle w:val="Hipervnculo"/>
                <w:noProof/>
                <w:lang w:val="es-ES"/>
              </w:rPr>
              <w:t>8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Fase Plan y Plan de Desarrollo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_Toc468202985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5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3B15B9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MX" w:eastAsia="es-MX"/>
            </w:rPr>
          </w:pPr>
          <w:hyperlink w:anchor="_Toc468202986" w:history="1">
            <w:r w:rsidR="00D42E2E" w:rsidRPr="001F3AB7">
              <w:rPr>
                <w:rStyle w:val="Hipervnculo"/>
                <w:noProof/>
                <w:lang w:val="es-ES"/>
              </w:rPr>
              <w:t>9</w:t>
            </w:r>
            <w:r w:rsidR="00D42E2E">
              <w:rPr>
                <w:noProof/>
                <w:lang w:val="es-MX" w:eastAsia="es-MX"/>
              </w:rPr>
              <w:tab/>
            </w:r>
            <w:r w:rsidR="00D42E2E" w:rsidRPr="001F3AB7">
              <w:rPr>
                <w:rStyle w:val="Hipervnculo"/>
                <w:noProof/>
                <w:lang w:val="es-ES"/>
              </w:rPr>
              <w:t>Marco de desarrollo</w:t>
            </w:r>
            <w:r w:rsidR="00D42E2E">
              <w:rPr>
                <w:noProof/>
                <w:webHidden/>
              </w:rPr>
              <w:tab/>
            </w:r>
            <w:r w:rsidR="00D42E2E">
              <w:rPr>
                <w:noProof/>
                <w:webHidden/>
              </w:rPr>
              <w:fldChar w:fldCharType="begin"/>
            </w:r>
            <w:r w:rsidR="00D42E2E">
              <w:rPr>
                <w:noProof/>
                <w:webHidden/>
              </w:rPr>
              <w:instrText xml:space="preserve"> PAGEREF _Toc468202986 \h </w:instrText>
            </w:r>
            <w:r w:rsidR="00D42E2E">
              <w:rPr>
                <w:noProof/>
                <w:webHidden/>
              </w:rPr>
            </w:r>
            <w:r w:rsidR="00D42E2E">
              <w:rPr>
                <w:noProof/>
                <w:webHidden/>
              </w:rPr>
              <w:fldChar w:fldCharType="separate"/>
            </w:r>
            <w:r w:rsidR="00D42E2E">
              <w:rPr>
                <w:noProof/>
                <w:webHidden/>
              </w:rPr>
              <w:t>5</w:t>
            </w:r>
            <w:r w:rsidR="00D42E2E">
              <w:rPr>
                <w:noProof/>
                <w:webHidden/>
              </w:rPr>
              <w:fldChar w:fldCharType="end"/>
            </w:r>
          </w:hyperlink>
        </w:p>
        <w:p w:rsidR="00D42E2E" w:rsidRDefault="00D42E2E">
          <w:r>
            <w:rPr>
              <w:b/>
              <w:bCs/>
              <w:lang w:val="es-ES"/>
            </w:rPr>
            <w:fldChar w:fldCharType="end"/>
          </w:r>
        </w:p>
      </w:sdtContent>
    </w:sdt>
    <w:p w:rsidR="00D42E2E" w:rsidRDefault="00D42E2E">
      <w:pPr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s-ES"/>
        </w:rPr>
      </w:pPr>
      <w:r>
        <w:rPr>
          <w:noProof/>
          <w:lang w:val="es-ES"/>
        </w:rPr>
        <w:br w:type="page"/>
      </w:r>
    </w:p>
    <w:p w:rsidR="003C69EC" w:rsidRDefault="00D42E2E" w:rsidP="00D42E2E">
      <w:pPr>
        <w:pStyle w:val="Ttulo1"/>
        <w:rPr>
          <w:noProof/>
          <w:lang w:val="es-ES"/>
        </w:rPr>
      </w:pPr>
      <w:bookmarkStart w:id="0" w:name="_Toc468202951"/>
      <w:r>
        <w:rPr>
          <w:noProof/>
          <w:lang w:val="es-ES"/>
        </w:rPr>
        <w:lastRenderedPageBreak/>
        <w:t>Vision y Analisis de Negocio</w:t>
      </w:r>
      <w:bookmarkEnd w:id="0"/>
    </w:p>
    <w:p w:rsidR="00BA2CC6" w:rsidRDefault="00D42E2E" w:rsidP="00BA2CC6">
      <w:pPr>
        <w:pStyle w:val="Ttulo2"/>
        <w:rPr>
          <w:lang w:val="es-ES"/>
        </w:rPr>
      </w:pPr>
      <w:bookmarkStart w:id="1" w:name="_Toc468202952"/>
      <w:r>
        <w:rPr>
          <w:lang w:val="es-ES"/>
        </w:rPr>
        <w:t>Historial de revisiones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2CC6" w:rsidTr="00BA2CC6">
        <w:tc>
          <w:tcPr>
            <w:tcW w:w="2337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Version</w:t>
            </w:r>
          </w:p>
        </w:tc>
        <w:tc>
          <w:tcPr>
            <w:tcW w:w="2337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338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338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</w:tr>
      <w:tr w:rsidR="00BA2CC6" w:rsidTr="00BA2CC6">
        <w:tc>
          <w:tcPr>
            <w:tcW w:w="2337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2337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24-10-2016</w:t>
            </w:r>
          </w:p>
        </w:tc>
        <w:tc>
          <w:tcPr>
            <w:tcW w:w="2338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Primera Version. Para refinarse durante la elaboracion.</w:t>
            </w:r>
          </w:p>
        </w:tc>
        <w:tc>
          <w:tcPr>
            <w:tcW w:w="2338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Roman Morga</w:t>
            </w:r>
          </w:p>
        </w:tc>
      </w:tr>
    </w:tbl>
    <w:p w:rsidR="00BA2CC6" w:rsidRPr="00BA2CC6" w:rsidRDefault="00BA2CC6" w:rsidP="00BA2CC6">
      <w:pPr>
        <w:rPr>
          <w:lang w:val="es-ES"/>
        </w:rPr>
      </w:pPr>
    </w:p>
    <w:p w:rsidR="00D42E2E" w:rsidRDefault="00D42E2E" w:rsidP="00D42E2E">
      <w:pPr>
        <w:pStyle w:val="Ttulo2"/>
        <w:rPr>
          <w:lang w:val="es-ES"/>
        </w:rPr>
      </w:pPr>
      <w:bookmarkStart w:id="2" w:name="_Toc468202953"/>
      <w:r>
        <w:rPr>
          <w:lang w:val="es-ES"/>
        </w:rPr>
        <w:t>Introduccion</w:t>
      </w:r>
      <w:bookmarkEnd w:id="2"/>
    </w:p>
    <w:p w:rsidR="00BA2CC6" w:rsidRPr="00BA2CC6" w:rsidRDefault="00BA2CC6" w:rsidP="00BA2CC6">
      <w:pPr>
        <w:rPr>
          <w:lang w:val="es-ES"/>
        </w:rPr>
      </w:pPr>
      <w:r w:rsidRPr="00BA2CC6">
        <w:rPr>
          <w:lang w:val="es-ES"/>
        </w:rPr>
        <w:t xml:space="preserve">Se prevé la creación de una aplicación web de tienda en línea que </w:t>
      </w:r>
      <w:r>
        <w:rPr>
          <w:lang w:val="es-ES"/>
        </w:rPr>
        <w:t xml:space="preserve">ofrece </w:t>
      </w:r>
      <w:r w:rsidR="003B15B9">
        <w:rPr>
          <w:lang w:val="es-ES"/>
        </w:rPr>
        <w:t>articulo</w:t>
      </w:r>
      <w:r>
        <w:rPr>
          <w:lang w:val="es-ES"/>
        </w:rPr>
        <w:t>s</w:t>
      </w:r>
      <w:r w:rsidRPr="00BA2CC6">
        <w:rPr>
          <w:lang w:val="es-ES"/>
        </w:rPr>
        <w:t xml:space="preserve"> con el propósito de satisfacer las necesidades de nuestros clientes a través de la compra virtual</w:t>
      </w:r>
      <w:r>
        <w:rPr>
          <w:lang w:val="es-ES"/>
        </w:rPr>
        <w:t>,</w:t>
      </w:r>
      <w:r w:rsidRPr="00BA2CC6">
        <w:rPr>
          <w:lang w:val="es-ES"/>
        </w:rPr>
        <w:t xml:space="preserve"> buscando mantener la confianza total de nuestra clientela basados en el cumplimiento y de esta manera consolidarnos como una de las primeras en este tipo de ventas virtuales. Se trata de una aplicación potente, moderna e intuitiva que se adapta perfectamente a las necesidades del cliente, </w:t>
      </w:r>
      <w:r>
        <w:rPr>
          <w:lang w:val="es-ES"/>
        </w:rPr>
        <w:t xml:space="preserve">la cual funcionaria con un carrito de compra, en donde se podra cargar uno o mas </w:t>
      </w:r>
      <w:r w:rsidR="003B15B9">
        <w:rPr>
          <w:lang w:val="es-ES"/>
        </w:rPr>
        <w:t>articulo</w:t>
      </w:r>
      <w:r>
        <w:rPr>
          <w:lang w:val="es-ES"/>
        </w:rPr>
        <w:t xml:space="preserve">s con las caracteristicas necesarias para hacer satisfactoria la transaccion de una forma segura, </w:t>
      </w:r>
      <w:r w:rsidRPr="00BA2CC6">
        <w:rPr>
          <w:lang w:val="es-ES"/>
        </w:rPr>
        <w:t>que garantice la disponibilidad de uso los 365 días del año. Con flexibilidad para soportar cambios de giro de empresa, variaciones en reglas de negocio (descuentos, promociones, etc.) y la integración con múltip</w:t>
      </w:r>
      <w:r>
        <w:rPr>
          <w:lang w:val="es-ES"/>
        </w:rPr>
        <w:t>les sistemas de terceras partes.</w:t>
      </w:r>
    </w:p>
    <w:p w:rsidR="00D42E2E" w:rsidRDefault="00D42E2E" w:rsidP="00D42E2E">
      <w:pPr>
        <w:pStyle w:val="Ttulo2"/>
        <w:rPr>
          <w:lang w:val="es-ES"/>
        </w:rPr>
      </w:pPr>
      <w:bookmarkStart w:id="3" w:name="_Toc468202954"/>
      <w:r>
        <w:rPr>
          <w:lang w:val="es-ES"/>
        </w:rPr>
        <w:t>Enunciado de</w:t>
      </w:r>
      <w:bookmarkEnd w:id="3"/>
      <w:r w:rsidR="00BA2CC6">
        <w:rPr>
          <w:lang w:val="es-ES"/>
        </w:rPr>
        <w:t>l Problema</w:t>
      </w:r>
    </w:p>
    <w:p w:rsidR="00BA2CC6" w:rsidRPr="00BA2CC6" w:rsidRDefault="00BA2CC6" w:rsidP="00BA2CC6">
      <w:pPr>
        <w:rPr>
          <w:lang w:val="es-ES"/>
        </w:rPr>
      </w:pPr>
      <w:r w:rsidRPr="00BA2CC6">
        <w:rPr>
          <w:lang w:val="es-ES"/>
        </w:rPr>
        <w:t xml:space="preserve">La aplicación de la tienda en línea que tiene la </w:t>
      </w:r>
      <w:r>
        <w:rPr>
          <w:lang w:val="es-ES"/>
        </w:rPr>
        <w:t>empresa Boxie</w:t>
      </w:r>
      <w:r w:rsidRPr="00BA2CC6">
        <w:rPr>
          <w:lang w:val="es-ES"/>
        </w:rPr>
        <w:t xml:space="preserve"> son inflexibles, intolerantes a fallos y difíciles de integrar con sistemas de tercera partes, falta de facturas, seguridad poco estricta, malos procedimientos de salida y un diseño de sitio web mal diseñado. Esto afecta principalmente a los clientes, administradores del sistema.</w:t>
      </w:r>
    </w:p>
    <w:p w:rsidR="00D42E2E" w:rsidRDefault="00D42E2E" w:rsidP="00D42E2E">
      <w:pPr>
        <w:pStyle w:val="Ttulo2"/>
        <w:rPr>
          <w:lang w:val="es-ES"/>
        </w:rPr>
      </w:pPr>
      <w:bookmarkStart w:id="4" w:name="_Toc468202955"/>
      <w:r>
        <w:rPr>
          <w:lang w:val="es-ES"/>
        </w:rPr>
        <w:t xml:space="preserve">Enunciado de la posicion en el mercado del </w:t>
      </w:r>
      <w:r w:rsidR="003B15B9">
        <w:rPr>
          <w:lang w:val="es-ES"/>
        </w:rPr>
        <w:t>articulo</w:t>
      </w:r>
      <w:bookmarkEnd w:id="4"/>
    </w:p>
    <w:p w:rsidR="00BA2CC6" w:rsidRPr="00BA2CC6" w:rsidRDefault="00BA2CC6" w:rsidP="00BA2CC6">
      <w:pPr>
        <w:rPr>
          <w:lang w:val="es-ES"/>
        </w:rPr>
      </w:pPr>
      <w:r>
        <w:rPr>
          <w:lang w:val="es-ES"/>
        </w:rPr>
        <w:t>Boxie</w:t>
      </w:r>
      <w:r w:rsidRPr="00BA2CC6">
        <w:rPr>
          <w:lang w:val="es-ES"/>
        </w:rPr>
        <w:t xml:space="preserve"> es conocida por la buena calidad de los </w:t>
      </w:r>
      <w:r w:rsidR="003B15B9">
        <w:rPr>
          <w:lang w:val="es-ES"/>
        </w:rPr>
        <w:t>articulo</w:t>
      </w:r>
      <w:r w:rsidRPr="00BA2CC6">
        <w:rPr>
          <w:lang w:val="es-ES"/>
        </w:rPr>
        <w:t>s a nivel estatal y es reconocida porque mostraron enfocarse en la eficiencia y costos, ofreciendo precios más bajos que sus rivales.</w:t>
      </w:r>
    </w:p>
    <w:p w:rsidR="00D42E2E" w:rsidRDefault="00D42E2E" w:rsidP="00D42E2E">
      <w:pPr>
        <w:pStyle w:val="Ttulo2"/>
        <w:rPr>
          <w:lang w:val="es-ES"/>
        </w:rPr>
      </w:pPr>
      <w:bookmarkStart w:id="5" w:name="_Toc468202956"/>
      <w:r>
        <w:rPr>
          <w:lang w:val="es-ES"/>
        </w:rPr>
        <w:t>Alternativas y competencia</w:t>
      </w:r>
      <w:bookmarkEnd w:id="5"/>
    </w:p>
    <w:p w:rsidR="00BA2CC6" w:rsidRPr="00BA2CC6" w:rsidRDefault="00BA2CC6" w:rsidP="00BA2CC6">
      <w:pPr>
        <w:rPr>
          <w:lang w:val="es-ES"/>
        </w:rPr>
      </w:pPr>
      <w:r w:rsidRPr="00BA2CC6">
        <w:rPr>
          <w:lang w:val="es-ES"/>
        </w:rPr>
        <w:t xml:space="preserve">A nivel local existen numerosos puntos de venta de </w:t>
      </w:r>
      <w:r w:rsidR="003B15B9">
        <w:rPr>
          <w:lang w:val="es-ES"/>
        </w:rPr>
        <w:t>articulo</w:t>
      </w:r>
      <w:r w:rsidRPr="00BA2CC6">
        <w:rPr>
          <w:lang w:val="es-ES"/>
        </w:rPr>
        <w:t>s X los cuales manejan un gran numero por medio de publicidad en sus locales pero ninguno ha implementado hasta estos momentos la venta o el catalogo online, lo cual nos facilita al cliente en sus operaciones al realizarlas de manera cómoda y eficaz sin perder la seguridad.</w:t>
      </w:r>
    </w:p>
    <w:p w:rsidR="00D42E2E" w:rsidRDefault="00D42E2E" w:rsidP="00D42E2E">
      <w:pPr>
        <w:pStyle w:val="Ttulo2"/>
        <w:rPr>
          <w:lang w:val="es-ES"/>
        </w:rPr>
      </w:pPr>
      <w:bookmarkStart w:id="6" w:name="_Toc468202957"/>
      <w:r>
        <w:rPr>
          <w:lang w:val="es-ES"/>
        </w:rPr>
        <w:t>Descripcion del Personal Involucrado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A2CC6" w:rsidTr="00BA2CC6">
        <w:tc>
          <w:tcPr>
            <w:tcW w:w="2547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Personal Involucrado</w:t>
            </w:r>
          </w:p>
        </w:tc>
        <w:tc>
          <w:tcPr>
            <w:tcW w:w="6803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</w:tr>
      <w:tr w:rsidR="00BA2CC6" w:rsidTr="00BA2CC6">
        <w:tc>
          <w:tcPr>
            <w:tcW w:w="2547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6803" w:type="dxa"/>
          </w:tcPr>
          <w:p w:rsidR="00BA2CC6" w:rsidRDefault="00BA2CC6" w:rsidP="00BA2CC6">
            <w:pPr>
              <w:rPr>
                <w:lang w:val="es-ES"/>
              </w:rPr>
            </w:pPr>
            <w:r w:rsidRPr="00BA2CC6">
              <w:rPr>
                <w:lang w:val="es-ES"/>
              </w:rPr>
              <w:t>Es aquella persona encargada de llevar a niveles óptimos los recursos existentes dentro de la organización.</w:t>
            </w:r>
          </w:p>
        </w:tc>
      </w:tr>
      <w:tr w:rsidR="00BA2CC6" w:rsidTr="00BA2CC6">
        <w:tc>
          <w:tcPr>
            <w:tcW w:w="2547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Usuario registrado</w:t>
            </w:r>
          </w:p>
        </w:tc>
        <w:tc>
          <w:tcPr>
            <w:tcW w:w="6803" w:type="dxa"/>
          </w:tcPr>
          <w:p w:rsidR="00BA2CC6" w:rsidRDefault="00BA2CC6" w:rsidP="00BA2CC6">
            <w:pPr>
              <w:rPr>
                <w:lang w:val="es-ES"/>
              </w:rPr>
            </w:pPr>
            <w:r w:rsidRPr="00BA2CC6">
              <w:rPr>
                <w:lang w:val="es-ES"/>
              </w:rPr>
              <w:t xml:space="preserve">Es el comprador potencial o real de los </w:t>
            </w:r>
            <w:r w:rsidR="003B15B9">
              <w:rPr>
                <w:lang w:val="es-ES"/>
              </w:rPr>
              <w:t>articulo</w:t>
            </w:r>
            <w:r w:rsidRPr="00BA2CC6">
              <w:rPr>
                <w:lang w:val="es-ES"/>
              </w:rPr>
              <w:t>s.</w:t>
            </w:r>
          </w:p>
        </w:tc>
      </w:tr>
    </w:tbl>
    <w:p w:rsidR="00D42E2E" w:rsidRDefault="00D42E2E" w:rsidP="00D42E2E">
      <w:pPr>
        <w:pStyle w:val="Ttulo2"/>
        <w:rPr>
          <w:lang w:val="es-ES"/>
        </w:rPr>
      </w:pPr>
      <w:bookmarkStart w:id="7" w:name="_Toc468202958"/>
      <w:r>
        <w:rPr>
          <w:lang w:val="es-ES"/>
        </w:rPr>
        <w:lastRenderedPageBreak/>
        <w:t>Objetivos de alto nivel y problemas claves del personal involucrado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1344"/>
        <w:gridCol w:w="3331"/>
        <w:gridCol w:w="2338"/>
      </w:tblGrid>
      <w:tr w:rsidR="00BA2CC6" w:rsidTr="00BA2CC6">
        <w:tc>
          <w:tcPr>
            <w:tcW w:w="2337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Objetivo de alto Nivel</w:t>
            </w:r>
          </w:p>
        </w:tc>
        <w:tc>
          <w:tcPr>
            <w:tcW w:w="1344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3331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Problemas e inquietudes</w:t>
            </w:r>
          </w:p>
        </w:tc>
        <w:tc>
          <w:tcPr>
            <w:tcW w:w="2338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Soluciones actuales</w:t>
            </w:r>
          </w:p>
        </w:tc>
      </w:tr>
      <w:tr w:rsidR="00BA2CC6" w:rsidTr="00BA2CC6">
        <w:tc>
          <w:tcPr>
            <w:tcW w:w="2337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Control de ventas que se realicen</w:t>
            </w:r>
          </w:p>
        </w:tc>
        <w:tc>
          <w:tcPr>
            <w:tcW w:w="1344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3331" w:type="dxa"/>
          </w:tcPr>
          <w:p w:rsidR="00BA2CC6" w:rsidRDefault="00BA2CC6" w:rsidP="00BA2CC6">
            <w:pPr>
              <w:rPr>
                <w:lang w:val="es-ES"/>
              </w:rPr>
            </w:pPr>
            <w:r w:rsidRPr="00BA2CC6">
              <w:rPr>
                <w:lang w:val="es-ES"/>
              </w:rPr>
              <w:t xml:space="preserve">La página no cuenta con </w:t>
            </w:r>
            <w:r>
              <w:rPr>
                <w:lang w:val="es-ES"/>
              </w:rPr>
              <w:t>un control de ventas estable.</w:t>
            </w:r>
          </w:p>
        </w:tc>
        <w:tc>
          <w:tcPr>
            <w:tcW w:w="2338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Administrar de forma segura el control de ventas que se realicen en la pagina y desplegar, quien realizo la venta, cuando la realizo, cual fue la cantidad y el precio total.</w:t>
            </w:r>
          </w:p>
        </w:tc>
      </w:tr>
      <w:tr w:rsidR="00BA2CC6" w:rsidTr="00BA2CC6">
        <w:tc>
          <w:tcPr>
            <w:tcW w:w="2337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Control de Inventario</w:t>
            </w:r>
          </w:p>
        </w:tc>
        <w:tc>
          <w:tcPr>
            <w:tcW w:w="1344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3331" w:type="dxa"/>
          </w:tcPr>
          <w:p w:rsidR="00BA2CC6" w:rsidRDefault="00BA2CC6" w:rsidP="00BA2CC6">
            <w:pPr>
              <w:rPr>
                <w:lang w:val="es-ES"/>
              </w:rPr>
            </w:pPr>
            <w:r w:rsidRPr="00BA2CC6">
              <w:rPr>
                <w:lang w:val="es-ES"/>
              </w:rPr>
              <w:t xml:space="preserve">Falta de registro de </w:t>
            </w:r>
            <w:r w:rsidR="003B15B9">
              <w:rPr>
                <w:lang w:val="es-ES"/>
              </w:rPr>
              <w:t>articulo</w:t>
            </w:r>
            <w:r w:rsidRPr="00BA2CC6">
              <w:rPr>
                <w:lang w:val="es-ES"/>
              </w:rPr>
              <w:t>s en la página.</w:t>
            </w:r>
          </w:p>
        </w:tc>
        <w:tc>
          <w:tcPr>
            <w:tcW w:w="2338" w:type="dxa"/>
          </w:tcPr>
          <w:p w:rsidR="00BA2CC6" w:rsidRDefault="00BA2CC6" w:rsidP="00BA2CC6">
            <w:pPr>
              <w:rPr>
                <w:lang w:val="es-ES"/>
              </w:rPr>
            </w:pPr>
            <w:r w:rsidRPr="00BA2CC6">
              <w:rPr>
                <w:lang w:val="es-ES"/>
              </w:rPr>
              <w:t xml:space="preserve">Sincronizar el inventario de </w:t>
            </w:r>
            <w:r w:rsidR="003B15B9">
              <w:rPr>
                <w:lang w:val="es-ES"/>
              </w:rPr>
              <w:t>articulo</w:t>
            </w:r>
            <w:r w:rsidRPr="00BA2CC6">
              <w:rPr>
                <w:lang w:val="es-ES"/>
              </w:rPr>
              <w:t>s con la pagina</w:t>
            </w:r>
          </w:p>
        </w:tc>
      </w:tr>
      <w:tr w:rsidR="00BA2CC6" w:rsidTr="00BA2CC6">
        <w:tc>
          <w:tcPr>
            <w:tcW w:w="2337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Seguridad en el Sistema</w:t>
            </w:r>
          </w:p>
        </w:tc>
        <w:tc>
          <w:tcPr>
            <w:tcW w:w="1344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3331" w:type="dxa"/>
          </w:tcPr>
          <w:p w:rsidR="00BA2CC6" w:rsidRDefault="00BA2CC6" w:rsidP="00BA2CC6">
            <w:pPr>
              <w:rPr>
                <w:lang w:val="es-ES"/>
              </w:rPr>
            </w:pPr>
          </w:p>
        </w:tc>
        <w:tc>
          <w:tcPr>
            <w:tcW w:w="2338" w:type="dxa"/>
          </w:tcPr>
          <w:p w:rsidR="00BA2CC6" w:rsidRDefault="00BA2CC6" w:rsidP="00BA2CC6">
            <w:pPr>
              <w:rPr>
                <w:lang w:val="es-ES"/>
              </w:rPr>
            </w:pPr>
          </w:p>
        </w:tc>
      </w:tr>
      <w:tr w:rsidR="00BA2CC6" w:rsidTr="00BA2CC6">
        <w:tc>
          <w:tcPr>
            <w:tcW w:w="2337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Descripcion del </w:t>
            </w:r>
            <w:r w:rsidR="003B15B9">
              <w:rPr>
                <w:lang w:val="es-ES"/>
              </w:rPr>
              <w:t>Articulo</w:t>
            </w:r>
          </w:p>
        </w:tc>
        <w:tc>
          <w:tcPr>
            <w:tcW w:w="1344" w:type="dxa"/>
          </w:tcPr>
          <w:p w:rsidR="00BA2CC6" w:rsidRDefault="00BA2CC6" w:rsidP="00BA2CC6">
            <w:pPr>
              <w:rPr>
                <w:lang w:val="es-ES"/>
              </w:rPr>
            </w:pPr>
          </w:p>
        </w:tc>
        <w:tc>
          <w:tcPr>
            <w:tcW w:w="3331" w:type="dxa"/>
          </w:tcPr>
          <w:p w:rsidR="00BA2CC6" w:rsidRDefault="00BA2CC6" w:rsidP="00BA2CC6">
            <w:pPr>
              <w:rPr>
                <w:lang w:val="es-ES"/>
              </w:rPr>
            </w:pPr>
          </w:p>
        </w:tc>
        <w:tc>
          <w:tcPr>
            <w:tcW w:w="2338" w:type="dxa"/>
          </w:tcPr>
          <w:p w:rsidR="00BA2CC6" w:rsidRDefault="00BA2CC6" w:rsidP="00BA2CC6">
            <w:pPr>
              <w:rPr>
                <w:lang w:val="es-ES"/>
              </w:rPr>
            </w:pPr>
          </w:p>
        </w:tc>
      </w:tr>
      <w:tr w:rsidR="00BA2CC6" w:rsidTr="00BA2CC6">
        <w:tc>
          <w:tcPr>
            <w:tcW w:w="2337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Brindar comodidad a nuestros clientes desde cualquier PC.</w:t>
            </w:r>
          </w:p>
        </w:tc>
        <w:tc>
          <w:tcPr>
            <w:tcW w:w="1344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3331" w:type="dxa"/>
          </w:tcPr>
          <w:p w:rsidR="00BA2CC6" w:rsidRDefault="00BA2CC6" w:rsidP="00BA2CC6">
            <w:pPr>
              <w:rPr>
                <w:lang w:val="es-ES"/>
              </w:rPr>
            </w:pPr>
          </w:p>
        </w:tc>
        <w:tc>
          <w:tcPr>
            <w:tcW w:w="2338" w:type="dxa"/>
          </w:tcPr>
          <w:p w:rsidR="00BA2CC6" w:rsidRDefault="00BA2CC6" w:rsidP="00BA2CC6">
            <w:pPr>
              <w:rPr>
                <w:lang w:val="es-ES"/>
              </w:rPr>
            </w:pPr>
          </w:p>
        </w:tc>
      </w:tr>
      <w:tr w:rsidR="00BA2CC6" w:rsidTr="00BA2CC6">
        <w:tc>
          <w:tcPr>
            <w:tcW w:w="2337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Accesibilidad a los medios de pago</w:t>
            </w:r>
          </w:p>
        </w:tc>
        <w:tc>
          <w:tcPr>
            <w:tcW w:w="1344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3331" w:type="dxa"/>
          </w:tcPr>
          <w:p w:rsidR="00BA2CC6" w:rsidRDefault="00BA2CC6" w:rsidP="00BA2CC6">
            <w:pPr>
              <w:rPr>
                <w:lang w:val="es-ES"/>
              </w:rPr>
            </w:pPr>
          </w:p>
        </w:tc>
        <w:tc>
          <w:tcPr>
            <w:tcW w:w="2338" w:type="dxa"/>
          </w:tcPr>
          <w:p w:rsidR="00BA2CC6" w:rsidRDefault="00BA2CC6" w:rsidP="00BA2CC6">
            <w:pPr>
              <w:rPr>
                <w:lang w:val="es-ES"/>
              </w:rPr>
            </w:pPr>
          </w:p>
        </w:tc>
      </w:tr>
      <w:tr w:rsidR="00BA2CC6" w:rsidTr="00BA2CC6">
        <w:tc>
          <w:tcPr>
            <w:tcW w:w="2337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 xml:space="preserve">Facilitar la forma en que nuestros clientes puedan visualizar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>s nuevos y destacados.</w:t>
            </w:r>
          </w:p>
        </w:tc>
        <w:tc>
          <w:tcPr>
            <w:tcW w:w="1344" w:type="dxa"/>
          </w:tcPr>
          <w:p w:rsidR="00BA2CC6" w:rsidRDefault="00BA2CC6" w:rsidP="00BA2CC6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3331" w:type="dxa"/>
          </w:tcPr>
          <w:p w:rsidR="00BA2CC6" w:rsidRDefault="00BA2CC6" w:rsidP="00BA2CC6">
            <w:pPr>
              <w:rPr>
                <w:lang w:val="es-ES"/>
              </w:rPr>
            </w:pPr>
          </w:p>
        </w:tc>
        <w:tc>
          <w:tcPr>
            <w:tcW w:w="2338" w:type="dxa"/>
          </w:tcPr>
          <w:p w:rsidR="00BA2CC6" w:rsidRDefault="00BA2CC6" w:rsidP="00BA2CC6">
            <w:pPr>
              <w:rPr>
                <w:lang w:val="es-ES"/>
              </w:rPr>
            </w:pPr>
          </w:p>
        </w:tc>
      </w:tr>
    </w:tbl>
    <w:p w:rsidR="00BA2CC6" w:rsidRPr="00BA2CC6" w:rsidRDefault="00BA2CC6" w:rsidP="00BA2CC6">
      <w:pPr>
        <w:rPr>
          <w:lang w:val="es-ES"/>
        </w:rPr>
      </w:pPr>
    </w:p>
    <w:p w:rsidR="00BA2CC6" w:rsidRDefault="00BA2CC6" w:rsidP="00D42E2E">
      <w:pPr>
        <w:pStyle w:val="Ttulo2"/>
        <w:rPr>
          <w:lang w:val="es-ES"/>
        </w:rPr>
      </w:pPr>
      <w:bookmarkStart w:id="8" w:name="_Toc468202959"/>
      <w:r>
        <w:rPr>
          <w:lang w:val="es-ES"/>
        </w:rPr>
        <w:t>Objetivos a Nivel de Usuario</w:t>
      </w:r>
    </w:p>
    <w:p w:rsidR="00BA2CC6" w:rsidRDefault="00BA2CC6" w:rsidP="00BA2CC6">
      <w:pPr>
        <w:rPr>
          <w:lang w:val="es-ES"/>
        </w:rPr>
      </w:pPr>
      <w:r>
        <w:rPr>
          <w:lang w:val="es-ES"/>
        </w:rPr>
        <w:t>Administrador:</w:t>
      </w:r>
    </w:p>
    <w:p w:rsidR="00BA2CC6" w:rsidRDefault="00BA2CC6" w:rsidP="00BA2CC6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Gestionar los Usuarios (CRUD)</w:t>
      </w:r>
    </w:p>
    <w:p w:rsidR="00BA2CC6" w:rsidRDefault="00BA2CC6" w:rsidP="00BA2CC6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Eliminar usuarios</w:t>
      </w:r>
    </w:p>
    <w:p w:rsidR="00BA2CC6" w:rsidRDefault="00BA2CC6" w:rsidP="00BA2CC6">
      <w:pPr>
        <w:pStyle w:val="Prrafodelista"/>
        <w:ind w:left="1440"/>
        <w:rPr>
          <w:lang w:val="es-ES"/>
        </w:rPr>
      </w:pPr>
    </w:p>
    <w:p w:rsidR="00BA2CC6" w:rsidRDefault="00BA2CC6" w:rsidP="00BA2CC6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Gestionar los </w:t>
      </w:r>
      <w:r w:rsidR="003B15B9">
        <w:rPr>
          <w:lang w:val="es-ES"/>
        </w:rPr>
        <w:t>Articulo</w:t>
      </w:r>
      <w:r>
        <w:rPr>
          <w:lang w:val="es-ES"/>
        </w:rPr>
        <w:t>s (CRUD)</w:t>
      </w:r>
    </w:p>
    <w:p w:rsidR="00BA2CC6" w:rsidRDefault="00BA2CC6" w:rsidP="00BA2CC6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 xml:space="preserve">Agregar </w:t>
      </w:r>
      <w:r w:rsidR="003B15B9">
        <w:rPr>
          <w:lang w:val="es-ES"/>
        </w:rPr>
        <w:t>articulo</w:t>
      </w:r>
      <w:r>
        <w:rPr>
          <w:lang w:val="es-ES"/>
        </w:rPr>
        <w:t>s</w:t>
      </w:r>
    </w:p>
    <w:p w:rsidR="00BA2CC6" w:rsidRDefault="003B15B9" w:rsidP="00BA2CC6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Modificar</w:t>
      </w:r>
      <w:r w:rsidR="00BA2CC6">
        <w:rPr>
          <w:lang w:val="es-ES"/>
        </w:rPr>
        <w:t xml:space="preserve"> </w:t>
      </w:r>
      <w:r>
        <w:rPr>
          <w:lang w:val="es-ES"/>
        </w:rPr>
        <w:t>articulo</w:t>
      </w:r>
      <w:r w:rsidR="00BA2CC6">
        <w:rPr>
          <w:lang w:val="es-ES"/>
        </w:rPr>
        <w:t>s</w:t>
      </w:r>
    </w:p>
    <w:p w:rsidR="00BA2CC6" w:rsidRDefault="00BA2CC6" w:rsidP="00BA2CC6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 xml:space="preserve">Eliminar </w:t>
      </w:r>
      <w:r w:rsidR="003B15B9">
        <w:rPr>
          <w:lang w:val="es-ES"/>
        </w:rPr>
        <w:t>articulo</w:t>
      </w:r>
      <w:r>
        <w:rPr>
          <w:lang w:val="es-ES"/>
        </w:rPr>
        <w:t>s</w:t>
      </w:r>
    </w:p>
    <w:p w:rsidR="00BA2CC6" w:rsidRDefault="00BA2CC6" w:rsidP="00BA2CC6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 xml:space="preserve">Importar </w:t>
      </w:r>
      <w:r w:rsidR="003B15B9">
        <w:rPr>
          <w:lang w:val="es-ES"/>
        </w:rPr>
        <w:t>articulo</w:t>
      </w:r>
      <w:r>
        <w:rPr>
          <w:lang w:val="es-ES"/>
        </w:rPr>
        <w:t>s mediante un archivo .CSV</w:t>
      </w:r>
    </w:p>
    <w:p w:rsidR="00BA2CC6" w:rsidRDefault="00BA2CC6" w:rsidP="00BA2CC6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Gestionar las Categorias (CRUD)</w:t>
      </w:r>
    </w:p>
    <w:p w:rsidR="00BA2CC6" w:rsidRDefault="00BA2CC6" w:rsidP="00BA2CC6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Agregar categorias</w:t>
      </w:r>
    </w:p>
    <w:p w:rsidR="00BA2CC6" w:rsidRDefault="003B15B9" w:rsidP="00BA2CC6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Modificar</w:t>
      </w:r>
      <w:r w:rsidR="00BA2CC6">
        <w:rPr>
          <w:lang w:val="es-ES"/>
        </w:rPr>
        <w:t xml:space="preserve"> categorias</w:t>
      </w:r>
    </w:p>
    <w:p w:rsidR="00BA2CC6" w:rsidRDefault="00BA2CC6" w:rsidP="00BA2CC6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Eliminar categorias</w:t>
      </w:r>
    </w:p>
    <w:p w:rsidR="00BA2CC6" w:rsidRDefault="00BA2CC6" w:rsidP="00BA2CC6">
      <w:pPr>
        <w:pStyle w:val="Prrafodelista"/>
        <w:ind w:left="1440"/>
        <w:rPr>
          <w:lang w:val="es-ES"/>
        </w:rPr>
      </w:pPr>
    </w:p>
    <w:p w:rsidR="00BA2CC6" w:rsidRDefault="00BA2CC6" w:rsidP="00BA2CC6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lastRenderedPageBreak/>
        <w:t>Visualizar pagos</w:t>
      </w:r>
    </w:p>
    <w:p w:rsidR="00BA2CC6" w:rsidRDefault="00BA2CC6" w:rsidP="00BA2CC6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Moderar comentarios</w:t>
      </w:r>
    </w:p>
    <w:p w:rsidR="00BA2CC6" w:rsidRDefault="00BA2CC6" w:rsidP="00BA2CC6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Gestionar Inventario</w:t>
      </w:r>
    </w:p>
    <w:p w:rsidR="00BA2CC6" w:rsidRDefault="00BA2CC6" w:rsidP="00BA2CC6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 xml:space="preserve">Agregar </w:t>
      </w:r>
      <w:r w:rsidR="003B15B9">
        <w:rPr>
          <w:lang w:val="es-ES"/>
        </w:rPr>
        <w:t>articulo</w:t>
      </w:r>
      <w:r>
        <w:rPr>
          <w:lang w:val="es-ES"/>
        </w:rPr>
        <w:t>s</w:t>
      </w:r>
    </w:p>
    <w:p w:rsidR="00BA2CC6" w:rsidRDefault="00BA2CC6" w:rsidP="00BA2CC6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 xml:space="preserve">Retirar </w:t>
      </w:r>
      <w:r w:rsidR="003B15B9">
        <w:rPr>
          <w:lang w:val="es-ES"/>
        </w:rPr>
        <w:t>articulo</w:t>
      </w:r>
      <w:r>
        <w:rPr>
          <w:lang w:val="es-ES"/>
        </w:rPr>
        <w:t xml:space="preserve">s </w:t>
      </w:r>
    </w:p>
    <w:p w:rsidR="00BA2CC6" w:rsidRDefault="00BA2CC6" w:rsidP="00BA2CC6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Generar reporte de inventario</w:t>
      </w:r>
    </w:p>
    <w:p w:rsidR="00074934" w:rsidRDefault="00BA2CC6" w:rsidP="00074934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Consultar inventario</w:t>
      </w:r>
    </w:p>
    <w:p w:rsidR="00074934" w:rsidRPr="00074934" w:rsidRDefault="00074934" w:rsidP="00074934">
      <w:pPr>
        <w:rPr>
          <w:lang w:val="es-ES"/>
        </w:rPr>
      </w:pPr>
      <w:r>
        <w:rPr>
          <w:lang w:val="es-ES"/>
        </w:rPr>
        <w:t>Usuario</w:t>
      </w:r>
    </w:p>
    <w:p w:rsidR="00074934" w:rsidRDefault="00074934" w:rsidP="0007493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Visualizar carrete principal</w:t>
      </w:r>
    </w:p>
    <w:p w:rsidR="00074934" w:rsidRDefault="00074934" w:rsidP="0007493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Consulta de </w:t>
      </w:r>
      <w:r w:rsidR="003B15B9">
        <w:rPr>
          <w:lang w:val="es-ES"/>
        </w:rPr>
        <w:t>articulo</w:t>
      </w:r>
      <w:r>
        <w:rPr>
          <w:lang w:val="es-ES"/>
        </w:rPr>
        <w:t>s segun categoria</w:t>
      </w:r>
    </w:p>
    <w:p w:rsidR="00074934" w:rsidRDefault="00074934" w:rsidP="0007493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Consulta de detalles de un </w:t>
      </w:r>
      <w:r w:rsidR="003B15B9">
        <w:rPr>
          <w:lang w:val="es-ES"/>
        </w:rPr>
        <w:t>articulo</w:t>
      </w:r>
    </w:p>
    <w:p w:rsidR="00074934" w:rsidRDefault="00074934" w:rsidP="0007493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Registrar Usuario</w:t>
      </w:r>
    </w:p>
    <w:p w:rsidR="00074934" w:rsidRDefault="00074934" w:rsidP="0007493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Agregar articulos al carrito</w:t>
      </w:r>
    </w:p>
    <w:p w:rsidR="00074934" w:rsidRDefault="00074934" w:rsidP="0007493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Eliminar articulos del carrito</w:t>
      </w:r>
    </w:p>
    <w:p w:rsidR="00074934" w:rsidRDefault="00074934" w:rsidP="0007493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Realizar Venta</w:t>
      </w:r>
    </w:p>
    <w:p w:rsidR="00074934" w:rsidRDefault="00074934" w:rsidP="0007493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Mostrar Detalles de la compra</w:t>
      </w:r>
    </w:p>
    <w:p w:rsidR="00074934" w:rsidRDefault="00074934" w:rsidP="0007493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Comentar </w:t>
      </w:r>
      <w:r w:rsidR="003B15B9">
        <w:rPr>
          <w:lang w:val="es-ES"/>
        </w:rPr>
        <w:t>articulo</w:t>
      </w:r>
      <w:r>
        <w:rPr>
          <w:lang w:val="es-ES"/>
        </w:rPr>
        <w:t>s</w:t>
      </w:r>
    </w:p>
    <w:p w:rsidR="00074934" w:rsidRDefault="00074934" w:rsidP="0007493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Calificar </w:t>
      </w:r>
      <w:r w:rsidR="003B15B9">
        <w:rPr>
          <w:lang w:val="es-ES"/>
        </w:rPr>
        <w:t>articulo</w:t>
      </w:r>
      <w:r>
        <w:rPr>
          <w:lang w:val="es-ES"/>
        </w:rPr>
        <w:t>s</w:t>
      </w:r>
    </w:p>
    <w:p w:rsidR="00D42E2E" w:rsidRDefault="00D42E2E" w:rsidP="00D42E2E">
      <w:pPr>
        <w:pStyle w:val="Ttulo2"/>
        <w:rPr>
          <w:lang w:val="es-ES"/>
        </w:rPr>
      </w:pPr>
      <w:r>
        <w:rPr>
          <w:lang w:val="es-ES"/>
        </w:rPr>
        <w:t xml:space="preserve">perspectiva del </w:t>
      </w:r>
      <w:r w:rsidR="003B15B9">
        <w:rPr>
          <w:lang w:val="es-ES"/>
        </w:rPr>
        <w:t>articulo</w:t>
      </w:r>
      <w:bookmarkEnd w:id="8"/>
    </w:p>
    <w:p w:rsidR="00074934" w:rsidRPr="00074934" w:rsidRDefault="00074934" w:rsidP="00074934">
      <w:pPr>
        <w:rPr>
          <w:lang w:val="es-ES"/>
        </w:rPr>
      </w:pPr>
      <w:r w:rsidRPr="00074934">
        <w:rPr>
          <w:lang w:val="es-ES"/>
        </w:rPr>
        <w:t xml:space="preserve">Esta aplicación estará alojado dentro de un servidor web, contara con una base de datos donde se encontraran los </w:t>
      </w:r>
      <w:r w:rsidR="003B15B9">
        <w:rPr>
          <w:lang w:val="es-ES"/>
        </w:rPr>
        <w:t>articulo</w:t>
      </w:r>
      <w:r w:rsidRPr="00074934">
        <w:rPr>
          <w:lang w:val="es-ES"/>
        </w:rPr>
        <w:t>s y podrá ser visualizada al público en general desde cualquier parte, dispositivo móvil, Tablet o PC.</w:t>
      </w:r>
    </w:p>
    <w:p w:rsidR="00074934" w:rsidRDefault="00074934" w:rsidP="00074934">
      <w:pPr>
        <w:rPr>
          <w:lang w:val="es-ES"/>
        </w:rPr>
      </w:pPr>
      <w:r w:rsidRPr="00074934">
        <w:rPr>
          <w:lang w:val="es-ES"/>
        </w:rPr>
        <w:t xml:space="preserve">Los clientes podrán comprar, tener una lista de </w:t>
      </w:r>
      <w:r w:rsidR="003B15B9">
        <w:rPr>
          <w:lang w:val="es-ES"/>
        </w:rPr>
        <w:t>articulo</w:t>
      </w:r>
      <w:r w:rsidRPr="00074934">
        <w:rPr>
          <w:lang w:val="es-ES"/>
        </w:rPr>
        <w:t xml:space="preserve">s seleccionados a comprar (carrito), podrán registrarse, realizar compras y calificar y comentar los </w:t>
      </w:r>
      <w:r w:rsidR="003B15B9">
        <w:rPr>
          <w:lang w:val="es-ES"/>
        </w:rPr>
        <w:t>articulo</w:t>
      </w:r>
      <w:r w:rsidRPr="00074934">
        <w:rPr>
          <w:lang w:val="es-ES"/>
        </w:rPr>
        <w:t>s.</w:t>
      </w:r>
    </w:p>
    <w:p w:rsidR="00074934" w:rsidRDefault="00074934" w:rsidP="00074934">
      <w:pPr>
        <w:rPr>
          <w:lang w:val="es-ES"/>
        </w:rPr>
      </w:pPr>
    </w:p>
    <w:p w:rsidR="00074934" w:rsidRPr="00074934" w:rsidRDefault="00074934" w:rsidP="00074934">
      <w:pPr>
        <w:rPr>
          <w:lang w:val="es-ES"/>
        </w:rPr>
      </w:pPr>
      <w:r>
        <w:rPr>
          <w:rFonts w:ascii="Trebuchet MS" w:hAnsi="Trebuchet MS"/>
          <w:noProof/>
          <w:color w:val="17365D"/>
          <w:sz w:val="24"/>
          <w:lang w:val="es-MX" w:eastAsia="es-MX"/>
        </w:rPr>
        <w:lastRenderedPageBreak/>
        <w:drawing>
          <wp:inline distT="0" distB="0" distL="0" distR="0" wp14:anchorId="1376F381" wp14:editId="556856FB">
            <wp:extent cx="5057775" cy="3743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E2E" w:rsidRDefault="00D42E2E" w:rsidP="00D42E2E">
      <w:pPr>
        <w:pStyle w:val="Ttulo2"/>
        <w:rPr>
          <w:lang w:val="es-ES"/>
        </w:rPr>
      </w:pPr>
      <w:bookmarkStart w:id="9" w:name="_Toc468202960"/>
      <w:r>
        <w:rPr>
          <w:lang w:val="es-ES"/>
        </w:rPr>
        <w:t>resumen de beneficiarios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074934" w:rsidTr="00074934">
        <w:tc>
          <w:tcPr>
            <w:tcW w:w="3114" w:type="dxa"/>
          </w:tcPr>
          <w:p w:rsidR="00074934" w:rsidRDefault="00074934" w:rsidP="00074934">
            <w:pPr>
              <w:rPr>
                <w:lang w:val="es-ES"/>
              </w:rPr>
            </w:pPr>
            <w:r>
              <w:rPr>
                <w:lang w:val="es-ES"/>
              </w:rPr>
              <w:t>Caracteristica soportada</w:t>
            </w:r>
          </w:p>
        </w:tc>
        <w:tc>
          <w:tcPr>
            <w:tcW w:w="6236" w:type="dxa"/>
          </w:tcPr>
          <w:p w:rsidR="00074934" w:rsidRDefault="00074934" w:rsidP="00074934">
            <w:pPr>
              <w:rPr>
                <w:lang w:val="es-ES"/>
              </w:rPr>
            </w:pPr>
            <w:r>
              <w:rPr>
                <w:lang w:val="es-ES"/>
              </w:rPr>
              <w:t>Beneficio del personal involucrado</w:t>
            </w:r>
          </w:p>
        </w:tc>
      </w:tr>
      <w:tr w:rsidR="00074934" w:rsidTr="00074934">
        <w:tc>
          <w:tcPr>
            <w:tcW w:w="3114" w:type="dxa"/>
          </w:tcPr>
          <w:p w:rsidR="00074934" w:rsidRDefault="00074934" w:rsidP="00AB3E33">
            <w:pPr>
              <w:rPr>
                <w:lang w:val="es-ES"/>
              </w:rPr>
            </w:pPr>
            <w:r>
              <w:rPr>
                <w:lang w:val="es-ES"/>
              </w:rPr>
              <w:t xml:space="preserve">La pagina principal </w:t>
            </w:r>
            <w:r w:rsidR="00AB3E33">
              <w:rPr>
                <w:lang w:val="es-ES"/>
              </w:rPr>
              <w:t>podra</w:t>
            </w:r>
            <w:r>
              <w:rPr>
                <w:lang w:val="es-ES"/>
              </w:rPr>
              <w:t xml:space="preserve"> visualizar los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>s mas destacados.</w:t>
            </w:r>
          </w:p>
        </w:tc>
        <w:tc>
          <w:tcPr>
            <w:tcW w:w="6236" w:type="dxa"/>
          </w:tcPr>
          <w:p w:rsidR="00074934" w:rsidRDefault="00AB3E33" w:rsidP="00AB3E33">
            <w:pPr>
              <w:rPr>
                <w:lang w:val="es-ES"/>
              </w:rPr>
            </w:pPr>
            <w:r>
              <w:rPr>
                <w:lang w:val="es-ES"/>
              </w:rPr>
              <w:t xml:space="preserve">Se podra establecer un orden determinado para los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>s destacados con el objetivo de prorizar la visualizacion de estos.</w:t>
            </w:r>
          </w:p>
        </w:tc>
      </w:tr>
      <w:tr w:rsidR="00074934" w:rsidTr="00074934">
        <w:tc>
          <w:tcPr>
            <w:tcW w:w="3114" w:type="dxa"/>
          </w:tcPr>
          <w:p w:rsidR="00074934" w:rsidRDefault="00074934" w:rsidP="00074934">
            <w:pPr>
              <w:rPr>
                <w:lang w:val="es-ES"/>
              </w:rPr>
            </w:pPr>
            <w:r>
              <w:rPr>
                <w:lang w:val="es-ES"/>
              </w:rPr>
              <w:t xml:space="preserve">La aplicacion permitira la visualizacion de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>s de acuerdo a su categoria.</w:t>
            </w:r>
          </w:p>
        </w:tc>
        <w:tc>
          <w:tcPr>
            <w:tcW w:w="6236" w:type="dxa"/>
          </w:tcPr>
          <w:p w:rsidR="00074934" w:rsidRDefault="00AB3E33" w:rsidP="00074934">
            <w:pPr>
              <w:rPr>
                <w:lang w:val="es-ES"/>
              </w:rPr>
            </w:pPr>
            <w:r>
              <w:rPr>
                <w:lang w:val="es-ES"/>
              </w:rPr>
              <w:t xml:space="preserve">Acceso rapido para cualquier tipo de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>s en especifico segun su categoria.</w:t>
            </w:r>
          </w:p>
        </w:tc>
      </w:tr>
      <w:tr w:rsidR="00074934" w:rsidTr="00074934">
        <w:tc>
          <w:tcPr>
            <w:tcW w:w="3114" w:type="dxa"/>
          </w:tcPr>
          <w:p w:rsidR="00074934" w:rsidRDefault="00074934" w:rsidP="00B87050">
            <w:pPr>
              <w:rPr>
                <w:lang w:val="es-ES"/>
              </w:rPr>
            </w:pPr>
            <w:r>
              <w:rPr>
                <w:lang w:val="es-ES"/>
              </w:rPr>
              <w:t xml:space="preserve">Los usuarios registrados podran </w:t>
            </w:r>
            <w:r w:rsidR="00B87050">
              <w:rPr>
                <w:lang w:val="es-ES"/>
              </w:rPr>
              <w:t xml:space="preserve">calificar y comentar en los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 xml:space="preserve">s de acuerdo a su </w:t>
            </w:r>
            <w:r w:rsidR="00AB3E33">
              <w:rPr>
                <w:lang w:val="es-ES"/>
              </w:rPr>
              <w:t>opinion.</w:t>
            </w:r>
          </w:p>
        </w:tc>
        <w:tc>
          <w:tcPr>
            <w:tcW w:w="6236" w:type="dxa"/>
          </w:tcPr>
          <w:p w:rsidR="00074934" w:rsidRDefault="00B87050" w:rsidP="00B87050">
            <w:pPr>
              <w:rPr>
                <w:lang w:val="es-ES"/>
              </w:rPr>
            </w:pPr>
            <w:r>
              <w:rPr>
                <w:lang w:val="es-ES"/>
              </w:rPr>
              <w:t xml:space="preserve">La aplicacion tendra una seccion donde los usuarios podran calificar y comentar los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>s. Con el resultado de convencer a los futuros usuarios</w:t>
            </w:r>
            <w:r w:rsidR="00F61C74">
              <w:rPr>
                <w:lang w:val="es-ES"/>
              </w:rPr>
              <w:t xml:space="preserve"> a realizar una venta</w:t>
            </w:r>
            <w:r>
              <w:rPr>
                <w:lang w:val="es-ES"/>
              </w:rPr>
              <w:t>.</w:t>
            </w:r>
          </w:p>
        </w:tc>
      </w:tr>
      <w:tr w:rsidR="00AB3E33" w:rsidTr="00074934">
        <w:tc>
          <w:tcPr>
            <w:tcW w:w="3114" w:type="dxa"/>
          </w:tcPr>
          <w:p w:rsidR="00AB3E33" w:rsidRDefault="00AB3E33" w:rsidP="00074934">
            <w:pPr>
              <w:rPr>
                <w:lang w:val="es-ES"/>
              </w:rPr>
            </w:pPr>
            <w:r>
              <w:rPr>
                <w:lang w:val="es-ES"/>
              </w:rPr>
              <w:t>Formularios sencillos</w:t>
            </w:r>
          </w:p>
        </w:tc>
        <w:tc>
          <w:tcPr>
            <w:tcW w:w="6236" w:type="dxa"/>
          </w:tcPr>
          <w:p w:rsidR="00AB3E33" w:rsidRDefault="00F61C74" w:rsidP="00074934">
            <w:pPr>
              <w:rPr>
                <w:lang w:val="es-ES"/>
              </w:rPr>
            </w:pPr>
            <w:r>
              <w:rPr>
                <w:lang w:val="es-ES"/>
              </w:rPr>
              <w:t>La aplicacion tendra formularios sencillos en la cual los usuarios podran dejar informacion relevante.</w:t>
            </w:r>
          </w:p>
        </w:tc>
      </w:tr>
      <w:tr w:rsidR="00AB3E33" w:rsidTr="00074934">
        <w:tc>
          <w:tcPr>
            <w:tcW w:w="3114" w:type="dxa"/>
          </w:tcPr>
          <w:p w:rsidR="00AB3E33" w:rsidRDefault="00AB3E33" w:rsidP="00074934">
            <w:pPr>
              <w:rPr>
                <w:lang w:val="es-ES"/>
              </w:rPr>
            </w:pPr>
            <w:r>
              <w:rPr>
                <w:lang w:val="es-ES"/>
              </w:rPr>
              <w:t>Formas de pago en formato amigable y de manera segura</w:t>
            </w:r>
          </w:p>
        </w:tc>
        <w:tc>
          <w:tcPr>
            <w:tcW w:w="6236" w:type="dxa"/>
          </w:tcPr>
          <w:p w:rsidR="00AB3E33" w:rsidRDefault="00F61C74" w:rsidP="00F61C74">
            <w:pPr>
              <w:rPr>
                <w:lang w:val="es-ES"/>
              </w:rPr>
            </w:pPr>
            <w:r>
              <w:rPr>
                <w:lang w:val="es-ES"/>
              </w:rPr>
              <w:t xml:space="preserve">La aplicacion incluye </w:t>
            </w:r>
            <w:r w:rsidRPr="00BA2CC6">
              <w:rPr>
                <w:lang w:val="es-ES"/>
              </w:rPr>
              <w:t xml:space="preserve">la integración </w:t>
            </w:r>
            <w:r>
              <w:rPr>
                <w:lang w:val="es-ES"/>
              </w:rPr>
              <w:t xml:space="preserve">de </w:t>
            </w:r>
            <w:r w:rsidRPr="00BA2CC6">
              <w:rPr>
                <w:lang w:val="es-ES"/>
              </w:rPr>
              <w:t>múltip</w:t>
            </w:r>
            <w:r>
              <w:rPr>
                <w:lang w:val="es-ES"/>
              </w:rPr>
              <w:t>les sistemas de terceras partes. El cual sera facil y seguro para el usuario comprar sin ningun gasto adicional por el servicio.</w:t>
            </w:r>
          </w:p>
        </w:tc>
      </w:tr>
    </w:tbl>
    <w:p w:rsidR="00074934" w:rsidRPr="00074934" w:rsidRDefault="00074934" w:rsidP="00074934">
      <w:pPr>
        <w:rPr>
          <w:lang w:val="es-ES"/>
        </w:rPr>
      </w:pPr>
    </w:p>
    <w:p w:rsidR="00D42E2E" w:rsidRDefault="00D42E2E" w:rsidP="00D42E2E">
      <w:pPr>
        <w:pStyle w:val="Ttulo2"/>
        <w:rPr>
          <w:lang w:val="es-ES"/>
        </w:rPr>
      </w:pPr>
      <w:bookmarkStart w:id="10" w:name="_Toc468202961"/>
      <w:r>
        <w:rPr>
          <w:lang w:val="es-ES"/>
        </w:rPr>
        <w:t>resumen de caracteristicas del sistema</w:t>
      </w:r>
      <w:bookmarkEnd w:id="10"/>
    </w:p>
    <w:p w:rsidR="00F61C74" w:rsidRDefault="00F61C74" w:rsidP="00F61C74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Agregar </w:t>
      </w:r>
      <w:r w:rsidR="003B15B9">
        <w:rPr>
          <w:lang w:val="es-ES"/>
        </w:rPr>
        <w:t>articulo</w:t>
      </w:r>
      <w:r>
        <w:rPr>
          <w:lang w:val="es-ES"/>
        </w:rPr>
        <w:t>s al carrito de compras.</w:t>
      </w:r>
    </w:p>
    <w:p w:rsidR="00F61C74" w:rsidRDefault="00F61C74" w:rsidP="00F61C74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Visualizar </w:t>
      </w:r>
      <w:r w:rsidR="003B15B9">
        <w:rPr>
          <w:lang w:val="es-ES"/>
        </w:rPr>
        <w:t>articulo</w:t>
      </w:r>
      <w:r>
        <w:rPr>
          <w:lang w:val="es-ES"/>
        </w:rPr>
        <w:t>s clasificados por categorias.</w:t>
      </w:r>
    </w:p>
    <w:p w:rsidR="00F61C74" w:rsidRDefault="00F61C74" w:rsidP="00F61C74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Registrar usuarios.</w:t>
      </w:r>
    </w:p>
    <w:p w:rsidR="00F61C74" w:rsidRDefault="00F61C74" w:rsidP="00F61C74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lastRenderedPageBreak/>
        <w:t>Realizar venta.</w:t>
      </w:r>
    </w:p>
    <w:p w:rsidR="00F61C74" w:rsidRDefault="00F61C74" w:rsidP="00F61C74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Configurar la categorias de los </w:t>
      </w:r>
      <w:r w:rsidR="003B15B9">
        <w:rPr>
          <w:lang w:val="es-ES"/>
        </w:rPr>
        <w:t>articulo</w:t>
      </w:r>
      <w:r>
        <w:rPr>
          <w:lang w:val="es-ES"/>
        </w:rPr>
        <w:t>s.</w:t>
      </w:r>
    </w:p>
    <w:p w:rsidR="00F61C74" w:rsidRDefault="00F61C74" w:rsidP="00F61C74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Configurar los </w:t>
      </w:r>
      <w:r w:rsidR="003B15B9">
        <w:rPr>
          <w:lang w:val="es-ES"/>
        </w:rPr>
        <w:t>articulo</w:t>
      </w:r>
      <w:r>
        <w:rPr>
          <w:lang w:val="es-ES"/>
        </w:rPr>
        <w:t>s.</w:t>
      </w:r>
    </w:p>
    <w:p w:rsidR="00F61C74" w:rsidRDefault="00F61C74" w:rsidP="00F61C74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Dejar comentarios sobre algun </w:t>
      </w:r>
      <w:r w:rsidR="003B15B9">
        <w:rPr>
          <w:lang w:val="es-ES"/>
        </w:rPr>
        <w:t>articulo</w:t>
      </w:r>
      <w:r>
        <w:rPr>
          <w:lang w:val="es-ES"/>
        </w:rPr>
        <w:t>.</w:t>
      </w:r>
    </w:p>
    <w:p w:rsidR="00F61C74" w:rsidRDefault="00F61C74" w:rsidP="00F61C74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Calificar algun </w:t>
      </w:r>
      <w:r w:rsidR="003B15B9">
        <w:rPr>
          <w:lang w:val="es-ES"/>
        </w:rPr>
        <w:t>articulo</w:t>
      </w:r>
      <w:r>
        <w:rPr>
          <w:lang w:val="es-ES"/>
        </w:rPr>
        <w:t>.</w:t>
      </w:r>
    </w:p>
    <w:p w:rsidR="00F61C74" w:rsidRPr="00F61C74" w:rsidRDefault="00F61C74" w:rsidP="00F61C74">
      <w:pPr>
        <w:pStyle w:val="Prrafodelista"/>
        <w:rPr>
          <w:lang w:val="es-ES"/>
        </w:rPr>
      </w:pPr>
    </w:p>
    <w:p w:rsidR="00D42E2E" w:rsidRDefault="00D42E2E" w:rsidP="00D42E2E">
      <w:pPr>
        <w:pStyle w:val="Ttulo2"/>
        <w:rPr>
          <w:lang w:val="es-ES"/>
        </w:rPr>
      </w:pPr>
      <w:bookmarkStart w:id="11" w:name="_Toc468202962"/>
      <w:r>
        <w:rPr>
          <w:lang w:val="es-ES"/>
        </w:rPr>
        <w:t>otros requisitos y restricciones</w:t>
      </w:r>
      <w:bookmarkEnd w:id="11"/>
    </w:p>
    <w:p w:rsidR="0092795D" w:rsidRPr="0092795D" w:rsidRDefault="0092795D" w:rsidP="0092795D">
      <w:pPr>
        <w:pStyle w:val="Prrafodelista"/>
        <w:numPr>
          <w:ilvl w:val="0"/>
          <w:numId w:val="16"/>
        </w:numPr>
        <w:rPr>
          <w:lang w:val="es-ES"/>
        </w:rPr>
      </w:pPr>
      <w:r w:rsidRPr="0092795D">
        <w:rPr>
          <w:lang w:val="es-ES"/>
        </w:rPr>
        <w:t>Algunos administradores tendrán privilegio de tener el control total del sistema, así como la administración de los moderadores.</w:t>
      </w:r>
    </w:p>
    <w:p w:rsidR="0092795D" w:rsidRPr="0092795D" w:rsidRDefault="0092795D" w:rsidP="0092795D">
      <w:pPr>
        <w:pStyle w:val="Prrafodelista"/>
        <w:numPr>
          <w:ilvl w:val="0"/>
          <w:numId w:val="16"/>
        </w:numPr>
        <w:rPr>
          <w:lang w:val="es-ES"/>
        </w:rPr>
      </w:pPr>
      <w:r w:rsidRPr="0092795D">
        <w:rPr>
          <w:lang w:val="es-ES"/>
        </w:rPr>
        <w:t>Los administradores/moderadores son los únicos que podrán realizar modificaciones a los artículos y categorías del sistema.</w:t>
      </w:r>
    </w:p>
    <w:p w:rsidR="0092795D" w:rsidRPr="0092795D" w:rsidRDefault="0092795D" w:rsidP="0092795D">
      <w:pPr>
        <w:pStyle w:val="Prrafodelista"/>
        <w:numPr>
          <w:ilvl w:val="0"/>
          <w:numId w:val="16"/>
        </w:numPr>
        <w:rPr>
          <w:lang w:val="es-ES"/>
        </w:rPr>
      </w:pPr>
      <w:r w:rsidRPr="0092795D">
        <w:rPr>
          <w:lang w:val="es-ES"/>
        </w:rPr>
        <w:t>Los usuarios no registrados no podrán realizar compras.</w:t>
      </w:r>
    </w:p>
    <w:p w:rsidR="0092795D" w:rsidRPr="0092795D" w:rsidRDefault="0092795D" w:rsidP="0092795D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Los administradores podran subir imagenes de los </w:t>
      </w:r>
      <w:r w:rsidR="003B15B9">
        <w:rPr>
          <w:lang w:val="es-ES"/>
        </w:rPr>
        <w:t>articulo</w:t>
      </w:r>
      <w:r>
        <w:rPr>
          <w:lang w:val="es-ES"/>
        </w:rPr>
        <w:t>s</w:t>
      </w:r>
      <w:r w:rsidRPr="0092795D">
        <w:rPr>
          <w:lang w:val="es-ES"/>
        </w:rPr>
        <w:t xml:space="preserve"> a la pagina menores a 1 MB.</w:t>
      </w:r>
    </w:p>
    <w:p w:rsidR="00D42E2E" w:rsidRDefault="00D42E2E" w:rsidP="00D42E2E">
      <w:pPr>
        <w:pStyle w:val="Ttulo1"/>
        <w:rPr>
          <w:lang w:val="es-ES"/>
        </w:rPr>
      </w:pPr>
      <w:bookmarkStart w:id="12" w:name="_Toc468202963"/>
      <w:r>
        <w:rPr>
          <w:lang w:val="es-ES"/>
        </w:rPr>
        <w:t>Modelos de Casos de Uso</w:t>
      </w:r>
      <w:bookmarkEnd w:id="12"/>
    </w:p>
    <w:p w:rsidR="00D42E2E" w:rsidRDefault="00D42E2E" w:rsidP="00D42E2E">
      <w:pPr>
        <w:pStyle w:val="Ttulo2"/>
        <w:rPr>
          <w:lang w:val="es-ES"/>
        </w:rPr>
      </w:pPr>
      <w:bookmarkStart w:id="13" w:name="_Toc468202964"/>
      <w:r>
        <w:rPr>
          <w:lang w:val="es-ES"/>
        </w:rPr>
        <w:t>Lista Actor-Semantica</w:t>
      </w:r>
      <w:bookmarkEnd w:id="13"/>
    </w:p>
    <w:p w:rsidR="00AB392F" w:rsidRPr="00AB392F" w:rsidRDefault="00AB392F" w:rsidP="00AB392F">
      <w:pPr>
        <w:pStyle w:val="Prrafodelista"/>
        <w:numPr>
          <w:ilvl w:val="0"/>
          <w:numId w:val="17"/>
        </w:numPr>
        <w:rPr>
          <w:lang w:val="es-ES"/>
        </w:rPr>
      </w:pPr>
      <w:r w:rsidRPr="00AB392F">
        <w:rPr>
          <w:lang w:val="es-ES"/>
        </w:rPr>
        <w:t>Administrador: Es aquella persona encargada de llevar a niveles óptimos los recursos existentes dentro de la organización, puede realizar cualquier modificación en el sistema.</w:t>
      </w:r>
    </w:p>
    <w:p w:rsidR="00AB392F" w:rsidRPr="00AB392F" w:rsidRDefault="00AB392F" w:rsidP="00AB392F">
      <w:pPr>
        <w:pStyle w:val="Prrafodelista"/>
        <w:numPr>
          <w:ilvl w:val="0"/>
          <w:numId w:val="17"/>
        </w:numPr>
        <w:rPr>
          <w:lang w:val="es-ES"/>
        </w:rPr>
      </w:pPr>
      <w:r w:rsidRPr="00AB392F">
        <w:rPr>
          <w:lang w:val="es-ES"/>
        </w:rPr>
        <w:t xml:space="preserve">Usuario: Es el comprador potencial o real de los </w:t>
      </w:r>
      <w:r w:rsidR="003B15B9">
        <w:rPr>
          <w:lang w:val="es-ES"/>
        </w:rPr>
        <w:t>articulo</w:t>
      </w:r>
      <w:r w:rsidRPr="00AB392F">
        <w:rPr>
          <w:lang w:val="es-ES"/>
        </w:rPr>
        <w:t xml:space="preserve">s, podrá visualizar </w:t>
      </w:r>
      <w:r w:rsidR="003B15B9">
        <w:rPr>
          <w:lang w:val="es-ES"/>
        </w:rPr>
        <w:t>articulo</w:t>
      </w:r>
      <w:r w:rsidRPr="00AB392F">
        <w:rPr>
          <w:lang w:val="es-ES"/>
        </w:rPr>
        <w:t>s dentro del carrete, agregar artículos a pedido, comprar.</w:t>
      </w:r>
    </w:p>
    <w:p w:rsidR="00D42E2E" w:rsidRDefault="00D42E2E" w:rsidP="00D42E2E">
      <w:pPr>
        <w:pStyle w:val="Ttulo2"/>
        <w:rPr>
          <w:lang w:val="es-ES"/>
        </w:rPr>
      </w:pPr>
      <w:bookmarkStart w:id="14" w:name="_Toc468202965"/>
      <w:r>
        <w:rPr>
          <w:lang w:val="es-ES"/>
        </w:rPr>
        <w:t>Lista Actor-Objetivo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92F" w:rsidTr="00CF602C">
        <w:tc>
          <w:tcPr>
            <w:tcW w:w="4675" w:type="dxa"/>
          </w:tcPr>
          <w:p w:rsidR="00AB392F" w:rsidRDefault="00AB392F" w:rsidP="00CF602C">
            <w:pPr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4675" w:type="dxa"/>
          </w:tcPr>
          <w:p w:rsidR="00AB392F" w:rsidRDefault="00AB392F" w:rsidP="00CF602C">
            <w:pPr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</w:tr>
      <w:tr w:rsidR="00AB392F" w:rsidTr="00CF602C">
        <w:tc>
          <w:tcPr>
            <w:tcW w:w="4675" w:type="dxa"/>
          </w:tcPr>
          <w:p w:rsidR="00AB392F" w:rsidRDefault="00AB392F" w:rsidP="00CF602C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4675" w:type="dxa"/>
          </w:tcPr>
          <w:p w:rsidR="00AB392F" w:rsidRDefault="00AB392F" w:rsidP="00CF602C">
            <w:pPr>
              <w:rPr>
                <w:lang w:val="es-ES"/>
              </w:rPr>
            </w:pPr>
            <w:r>
              <w:rPr>
                <w:lang w:val="es-ES"/>
              </w:rPr>
              <w:t>Gestionar usuarios</w:t>
            </w:r>
          </w:p>
          <w:p w:rsidR="00AB392F" w:rsidRDefault="00AB392F" w:rsidP="00CF602C">
            <w:pPr>
              <w:rPr>
                <w:lang w:val="es-ES"/>
              </w:rPr>
            </w:pPr>
            <w:r>
              <w:rPr>
                <w:lang w:val="es-ES"/>
              </w:rPr>
              <w:t xml:space="preserve">Gestionar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>s</w:t>
            </w:r>
          </w:p>
          <w:p w:rsidR="00AB392F" w:rsidRDefault="00AB392F" w:rsidP="00CF602C">
            <w:pPr>
              <w:rPr>
                <w:lang w:val="es-ES"/>
              </w:rPr>
            </w:pPr>
            <w:r>
              <w:rPr>
                <w:lang w:val="es-ES"/>
              </w:rPr>
              <w:t>Gestionar categorias</w:t>
            </w:r>
          </w:p>
          <w:p w:rsidR="00AB392F" w:rsidRDefault="00AB392F" w:rsidP="00CF602C">
            <w:pPr>
              <w:rPr>
                <w:lang w:val="es-ES"/>
              </w:rPr>
            </w:pPr>
            <w:r>
              <w:rPr>
                <w:lang w:val="es-ES"/>
              </w:rPr>
              <w:t>Moderar comentarios</w:t>
            </w:r>
          </w:p>
        </w:tc>
      </w:tr>
      <w:tr w:rsidR="00AB392F" w:rsidTr="00CF602C">
        <w:tc>
          <w:tcPr>
            <w:tcW w:w="4675" w:type="dxa"/>
          </w:tcPr>
          <w:p w:rsidR="00AB392F" w:rsidRDefault="00AB392F" w:rsidP="00CF602C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675" w:type="dxa"/>
          </w:tcPr>
          <w:p w:rsidR="00AB392F" w:rsidRDefault="00AB392F" w:rsidP="00CF602C">
            <w:pPr>
              <w:rPr>
                <w:lang w:val="es-ES"/>
              </w:rPr>
            </w:pPr>
            <w:r>
              <w:rPr>
                <w:lang w:val="es-ES"/>
              </w:rPr>
              <w:t xml:space="preserve">Consultar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>s segun la categoria</w:t>
            </w:r>
          </w:p>
          <w:p w:rsidR="00AB392F" w:rsidRDefault="00AB392F" w:rsidP="00CF602C">
            <w:pPr>
              <w:rPr>
                <w:lang w:val="es-ES"/>
              </w:rPr>
            </w:pPr>
            <w:r>
              <w:rPr>
                <w:lang w:val="es-ES"/>
              </w:rPr>
              <w:t xml:space="preserve">Visualizar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>s en el carrete</w:t>
            </w:r>
          </w:p>
          <w:p w:rsidR="00AB392F" w:rsidRDefault="00AB392F" w:rsidP="00CF602C">
            <w:pPr>
              <w:rPr>
                <w:lang w:val="es-ES"/>
              </w:rPr>
            </w:pPr>
            <w:r>
              <w:rPr>
                <w:lang w:val="es-ES"/>
              </w:rPr>
              <w:t xml:space="preserve">Consultar los detalles de los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>s</w:t>
            </w:r>
          </w:p>
          <w:p w:rsidR="00AB392F" w:rsidRDefault="00AB392F" w:rsidP="00CF602C">
            <w:pPr>
              <w:rPr>
                <w:lang w:val="es-ES"/>
              </w:rPr>
            </w:pPr>
            <w:r>
              <w:rPr>
                <w:lang w:val="es-ES"/>
              </w:rPr>
              <w:t>Realizar Venta</w:t>
            </w:r>
          </w:p>
          <w:p w:rsidR="00AB392F" w:rsidRDefault="00AB392F" w:rsidP="00CF602C">
            <w:pPr>
              <w:rPr>
                <w:lang w:val="es-ES"/>
              </w:rPr>
            </w:pPr>
            <w:r>
              <w:rPr>
                <w:lang w:val="es-ES"/>
              </w:rPr>
              <w:t>Registro de Usuario</w:t>
            </w:r>
          </w:p>
          <w:p w:rsidR="00AB392F" w:rsidRDefault="00AB392F" w:rsidP="00CF602C">
            <w:pPr>
              <w:rPr>
                <w:lang w:val="es-ES"/>
              </w:rPr>
            </w:pPr>
            <w:r>
              <w:rPr>
                <w:lang w:val="es-ES"/>
              </w:rPr>
              <w:t xml:space="preserve">Comentar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>s</w:t>
            </w:r>
          </w:p>
          <w:p w:rsidR="00AB392F" w:rsidRDefault="00AB392F" w:rsidP="00CF602C">
            <w:pPr>
              <w:rPr>
                <w:lang w:val="es-ES"/>
              </w:rPr>
            </w:pPr>
            <w:r>
              <w:rPr>
                <w:lang w:val="es-ES"/>
              </w:rPr>
              <w:t xml:space="preserve">Calificar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>s</w:t>
            </w:r>
          </w:p>
        </w:tc>
      </w:tr>
    </w:tbl>
    <w:p w:rsidR="00AB392F" w:rsidRPr="00AB392F" w:rsidRDefault="00AB392F" w:rsidP="00AB392F">
      <w:pPr>
        <w:rPr>
          <w:lang w:val="es-ES"/>
        </w:rPr>
      </w:pPr>
    </w:p>
    <w:p w:rsidR="00D42E2E" w:rsidRDefault="00D42E2E" w:rsidP="00D42E2E">
      <w:pPr>
        <w:pStyle w:val="Ttulo2"/>
        <w:rPr>
          <w:lang w:val="es-ES"/>
        </w:rPr>
      </w:pPr>
      <w:bookmarkStart w:id="15" w:name="_Toc468202966"/>
      <w:r>
        <w:rPr>
          <w:lang w:val="es-ES"/>
        </w:rPr>
        <w:t>Listas de Casos de Uso</w:t>
      </w:r>
      <w:bookmarkEnd w:id="15"/>
    </w:p>
    <w:p w:rsidR="00AB392F" w:rsidRDefault="00825773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CU-01: Registro de Usuario</w:t>
      </w:r>
    </w:p>
    <w:p w:rsidR="00825773" w:rsidRDefault="00825773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CU-02: Registrar </w:t>
      </w:r>
      <w:r w:rsidR="003B15B9">
        <w:rPr>
          <w:lang w:val="es-ES"/>
        </w:rPr>
        <w:t>articulo</w:t>
      </w:r>
    </w:p>
    <w:p w:rsidR="00825773" w:rsidRDefault="00825773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CU-03: </w:t>
      </w:r>
      <w:r w:rsidR="003B15B9">
        <w:rPr>
          <w:lang w:val="es-ES"/>
        </w:rPr>
        <w:t>Modificar</w:t>
      </w:r>
      <w:r>
        <w:rPr>
          <w:lang w:val="es-ES"/>
        </w:rPr>
        <w:t xml:space="preserve"> </w:t>
      </w:r>
      <w:r w:rsidR="003B15B9">
        <w:rPr>
          <w:lang w:val="es-ES"/>
        </w:rPr>
        <w:t>articulo</w:t>
      </w:r>
    </w:p>
    <w:p w:rsidR="00825773" w:rsidRDefault="00825773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CU-04: Eliminar </w:t>
      </w:r>
      <w:r w:rsidR="003B15B9">
        <w:rPr>
          <w:lang w:val="es-ES"/>
        </w:rPr>
        <w:t>articulo</w:t>
      </w:r>
    </w:p>
    <w:p w:rsidR="00825773" w:rsidRDefault="004857C2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CU-05</w:t>
      </w:r>
      <w:r w:rsidR="00825773">
        <w:rPr>
          <w:lang w:val="es-ES"/>
        </w:rPr>
        <w:t>: Registrar categoria</w:t>
      </w:r>
    </w:p>
    <w:p w:rsidR="00825773" w:rsidRDefault="004857C2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CU-06</w:t>
      </w:r>
      <w:r w:rsidR="00825773">
        <w:rPr>
          <w:lang w:val="es-ES"/>
        </w:rPr>
        <w:t xml:space="preserve">: </w:t>
      </w:r>
      <w:r w:rsidR="003B15B9">
        <w:rPr>
          <w:lang w:val="es-ES"/>
        </w:rPr>
        <w:t>Modificar</w:t>
      </w:r>
      <w:r w:rsidR="00825773">
        <w:rPr>
          <w:lang w:val="es-ES"/>
        </w:rPr>
        <w:t xml:space="preserve"> categoria</w:t>
      </w:r>
    </w:p>
    <w:p w:rsidR="00825773" w:rsidRDefault="004857C2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CU-07</w:t>
      </w:r>
      <w:r w:rsidR="00825773">
        <w:rPr>
          <w:lang w:val="es-ES"/>
        </w:rPr>
        <w:t>: Eliminar categoria</w:t>
      </w:r>
    </w:p>
    <w:p w:rsidR="00825773" w:rsidRDefault="004857C2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CU-08</w:t>
      </w:r>
      <w:r w:rsidR="00825773">
        <w:rPr>
          <w:lang w:val="es-ES"/>
        </w:rPr>
        <w:t>: Visualizar ventas</w:t>
      </w:r>
    </w:p>
    <w:p w:rsidR="00825773" w:rsidRDefault="004857C2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CU-09</w:t>
      </w:r>
      <w:r w:rsidR="00825773">
        <w:rPr>
          <w:lang w:val="es-ES"/>
        </w:rPr>
        <w:t>: Moderar comentarios</w:t>
      </w:r>
    </w:p>
    <w:p w:rsidR="00825773" w:rsidRDefault="004857C2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CU-10</w:t>
      </w:r>
      <w:r w:rsidR="00825773">
        <w:rPr>
          <w:lang w:val="es-ES"/>
        </w:rPr>
        <w:t xml:space="preserve">: Modificar existencia de </w:t>
      </w:r>
      <w:r w:rsidR="003B15B9">
        <w:rPr>
          <w:lang w:val="es-ES"/>
        </w:rPr>
        <w:t>articulo</w:t>
      </w:r>
      <w:r w:rsidR="00825773">
        <w:rPr>
          <w:lang w:val="es-ES"/>
        </w:rPr>
        <w:t>s en Inventario</w:t>
      </w:r>
    </w:p>
    <w:p w:rsidR="00825773" w:rsidRDefault="004857C2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CU-11</w:t>
      </w:r>
      <w:r w:rsidR="00825773">
        <w:rPr>
          <w:lang w:val="es-ES"/>
        </w:rPr>
        <w:t>: Realizar Venta:</w:t>
      </w:r>
    </w:p>
    <w:p w:rsidR="00825773" w:rsidRDefault="004857C2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CU-12</w:t>
      </w:r>
      <w:r w:rsidR="00825773">
        <w:rPr>
          <w:lang w:val="es-ES"/>
        </w:rPr>
        <w:t xml:space="preserve">: Agrega </w:t>
      </w:r>
      <w:r w:rsidR="003B15B9">
        <w:rPr>
          <w:lang w:val="es-ES"/>
        </w:rPr>
        <w:t>articulo</w:t>
      </w:r>
      <w:r w:rsidR="00825773">
        <w:rPr>
          <w:lang w:val="es-ES"/>
        </w:rPr>
        <w:t xml:space="preserve"> al carrito</w:t>
      </w:r>
    </w:p>
    <w:p w:rsidR="00825773" w:rsidRDefault="004857C2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CU-13</w:t>
      </w:r>
      <w:r w:rsidR="00825773">
        <w:rPr>
          <w:lang w:val="es-ES"/>
        </w:rPr>
        <w:t xml:space="preserve">: Eliminar </w:t>
      </w:r>
      <w:r w:rsidR="003B15B9">
        <w:rPr>
          <w:lang w:val="es-ES"/>
        </w:rPr>
        <w:t>articulo</w:t>
      </w:r>
      <w:r w:rsidR="00825773">
        <w:rPr>
          <w:lang w:val="es-ES"/>
        </w:rPr>
        <w:t xml:space="preserve"> al carrito</w:t>
      </w:r>
    </w:p>
    <w:p w:rsidR="00825773" w:rsidRDefault="004857C2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CU-14</w:t>
      </w:r>
      <w:r w:rsidR="00825773">
        <w:rPr>
          <w:lang w:val="es-ES"/>
        </w:rPr>
        <w:t xml:space="preserve">: Comentar </w:t>
      </w:r>
      <w:r w:rsidR="003B15B9">
        <w:rPr>
          <w:lang w:val="es-ES"/>
        </w:rPr>
        <w:t>articulo</w:t>
      </w:r>
    </w:p>
    <w:p w:rsidR="00580229" w:rsidRDefault="00580229" w:rsidP="00580229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CU-15:</w:t>
      </w:r>
      <w:r w:rsidRPr="00580229">
        <w:rPr>
          <w:lang w:val="es-ES"/>
        </w:rPr>
        <w:t xml:space="preserve"> </w:t>
      </w:r>
      <w:r>
        <w:rPr>
          <w:lang w:val="es-ES"/>
        </w:rPr>
        <w:t>Calificar articulo</w:t>
      </w:r>
    </w:p>
    <w:p w:rsidR="0094783E" w:rsidRDefault="00580229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CU-16</w:t>
      </w:r>
      <w:r w:rsidR="0094783E">
        <w:rPr>
          <w:lang w:val="es-ES"/>
        </w:rPr>
        <w:t>: Pagar</w:t>
      </w:r>
    </w:p>
    <w:p w:rsidR="00D42E2E" w:rsidRDefault="00D42E2E" w:rsidP="00D42E2E">
      <w:pPr>
        <w:pStyle w:val="Ttulo2"/>
        <w:rPr>
          <w:lang w:val="es-ES"/>
        </w:rPr>
      </w:pPr>
      <w:bookmarkStart w:id="16" w:name="_Toc468202967"/>
      <w:r>
        <w:rPr>
          <w:lang w:val="es-ES"/>
        </w:rPr>
        <w:t>Descripcion Breve de Casos de Uso</w:t>
      </w:r>
      <w:bookmarkEnd w:id="16"/>
    </w:p>
    <w:p w:rsidR="00825773" w:rsidRDefault="00825773" w:rsidP="00825773">
      <w:pPr>
        <w:rPr>
          <w:lang w:val="es-ES"/>
        </w:rPr>
      </w:pPr>
    </w:p>
    <w:p w:rsidR="00825773" w:rsidRDefault="00825773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CU-01: Registro de Usuario</w:t>
      </w:r>
    </w:p>
    <w:p w:rsidR="00825773" w:rsidRDefault="00825773" w:rsidP="00825773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El usuario</w:t>
      </w:r>
      <w:r w:rsidR="004857C2">
        <w:rPr>
          <w:lang w:val="es-ES"/>
        </w:rPr>
        <w:t xml:space="preserve"> registra sus datos tales como nombre, correo y contraseña</w:t>
      </w:r>
      <w:r>
        <w:rPr>
          <w:lang w:val="es-ES"/>
        </w:rPr>
        <w:t xml:space="preserve"> para que pueda acceder a funciones</w:t>
      </w:r>
      <w:r w:rsidR="004857C2">
        <w:rPr>
          <w:lang w:val="es-ES"/>
        </w:rPr>
        <w:t xml:space="preserve"> del sistema.</w:t>
      </w:r>
    </w:p>
    <w:p w:rsidR="004857C2" w:rsidRPr="00825773" w:rsidRDefault="004857C2" w:rsidP="004857C2">
      <w:pPr>
        <w:pStyle w:val="Prrafodelista"/>
        <w:spacing w:after="0" w:line="240" w:lineRule="auto"/>
        <w:ind w:left="1428"/>
        <w:jc w:val="both"/>
        <w:rPr>
          <w:lang w:val="es-ES"/>
        </w:rPr>
      </w:pPr>
    </w:p>
    <w:p w:rsidR="00825773" w:rsidRDefault="00825773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CU-02: Registrar </w:t>
      </w:r>
      <w:r w:rsidR="003B15B9">
        <w:rPr>
          <w:lang w:val="es-ES"/>
        </w:rPr>
        <w:t>articulo</w:t>
      </w:r>
    </w:p>
    <w:p w:rsidR="004857C2" w:rsidRDefault="004857C2" w:rsidP="004857C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El administrador ingresa a la seccion de </w:t>
      </w:r>
      <w:r w:rsidR="003B15B9">
        <w:rPr>
          <w:lang w:val="es-ES"/>
        </w:rPr>
        <w:t>articulo</w:t>
      </w:r>
      <w:r>
        <w:rPr>
          <w:lang w:val="es-ES"/>
        </w:rPr>
        <w:t xml:space="preserve">s y registra los datos de un nuevo </w:t>
      </w:r>
      <w:r w:rsidR="003B15B9">
        <w:rPr>
          <w:lang w:val="es-ES"/>
        </w:rPr>
        <w:t>articulo</w:t>
      </w:r>
      <w:r>
        <w:rPr>
          <w:lang w:val="es-ES"/>
        </w:rPr>
        <w:t>, el cual se añadira nombre, descripcion e imagen.</w:t>
      </w:r>
    </w:p>
    <w:p w:rsidR="004857C2" w:rsidRPr="004857C2" w:rsidRDefault="004857C2" w:rsidP="004857C2">
      <w:pPr>
        <w:pStyle w:val="Prrafodelista"/>
        <w:spacing w:after="0" w:line="240" w:lineRule="auto"/>
        <w:ind w:left="1428"/>
        <w:jc w:val="both"/>
        <w:rPr>
          <w:lang w:val="es-ES"/>
        </w:rPr>
      </w:pPr>
    </w:p>
    <w:p w:rsidR="00825773" w:rsidRDefault="00825773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CU-03: </w:t>
      </w:r>
      <w:r w:rsidR="003B15B9">
        <w:rPr>
          <w:lang w:val="es-ES"/>
        </w:rPr>
        <w:t>Modificar</w:t>
      </w:r>
      <w:r>
        <w:rPr>
          <w:lang w:val="es-ES"/>
        </w:rPr>
        <w:t xml:space="preserve"> </w:t>
      </w:r>
      <w:r w:rsidR="003B15B9">
        <w:rPr>
          <w:lang w:val="es-ES"/>
        </w:rPr>
        <w:t>articulo</w:t>
      </w:r>
    </w:p>
    <w:p w:rsidR="004857C2" w:rsidRDefault="004857C2" w:rsidP="004857C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El administrador selecciona un </w:t>
      </w:r>
      <w:r w:rsidR="003B15B9">
        <w:rPr>
          <w:lang w:val="es-ES"/>
        </w:rPr>
        <w:t>articulo</w:t>
      </w:r>
      <w:r>
        <w:rPr>
          <w:lang w:val="es-ES"/>
        </w:rPr>
        <w:t xml:space="preserve"> y luego selecciona la opcion de </w:t>
      </w:r>
      <w:r w:rsidR="003B15B9">
        <w:rPr>
          <w:lang w:val="es-ES"/>
        </w:rPr>
        <w:t>Modificar</w:t>
      </w:r>
      <w:r>
        <w:rPr>
          <w:lang w:val="es-ES"/>
        </w:rPr>
        <w:t xml:space="preserve"> los datos del </w:t>
      </w:r>
      <w:r w:rsidR="003B15B9">
        <w:rPr>
          <w:lang w:val="es-ES"/>
        </w:rPr>
        <w:t>articulo</w:t>
      </w:r>
      <w:r>
        <w:rPr>
          <w:lang w:val="es-ES"/>
        </w:rPr>
        <w:t>.</w:t>
      </w:r>
    </w:p>
    <w:p w:rsidR="004857C2" w:rsidRPr="004857C2" w:rsidRDefault="004857C2" w:rsidP="004857C2">
      <w:pPr>
        <w:pStyle w:val="Prrafodelista"/>
        <w:spacing w:after="0" w:line="240" w:lineRule="auto"/>
        <w:ind w:left="1428"/>
        <w:jc w:val="both"/>
        <w:rPr>
          <w:lang w:val="es-ES"/>
        </w:rPr>
      </w:pPr>
    </w:p>
    <w:p w:rsidR="00825773" w:rsidRDefault="00825773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CU-04: Eliminar </w:t>
      </w:r>
      <w:r w:rsidR="003B15B9">
        <w:rPr>
          <w:lang w:val="es-ES"/>
        </w:rPr>
        <w:t>articulo</w:t>
      </w:r>
    </w:p>
    <w:p w:rsidR="004857C2" w:rsidRDefault="004857C2" w:rsidP="00CF602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lang w:val="es-ES"/>
        </w:rPr>
      </w:pPr>
      <w:r w:rsidRPr="004857C2">
        <w:rPr>
          <w:lang w:val="es-ES"/>
        </w:rPr>
        <w:t xml:space="preserve">El administrador selecciona un </w:t>
      </w:r>
      <w:r w:rsidR="003B15B9">
        <w:rPr>
          <w:lang w:val="es-ES"/>
        </w:rPr>
        <w:t>articulo</w:t>
      </w:r>
      <w:r w:rsidRPr="004857C2">
        <w:rPr>
          <w:lang w:val="es-ES"/>
        </w:rPr>
        <w:t xml:space="preserve"> y luego selecciona la opcion de eliminar </w:t>
      </w:r>
      <w:r>
        <w:rPr>
          <w:lang w:val="es-ES"/>
        </w:rPr>
        <w:t>el</w:t>
      </w:r>
      <w:r w:rsidRPr="004857C2">
        <w:rPr>
          <w:lang w:val="es-ES"/>
        </w:rPr>
        <w:t xml:space="preserve"> </w:t>
      </w:r>
      <w:r w:rsidR="003B15B9">
        <w:rPr>
          <w:lang w:val="es-ES"/>
        </w:rPr>
        <w:t>articulo</w:t>
      </w:r>
      <w:r>
        <w:rPr>
          <w:lang w:val="es-ES"/>
        </w:rPr>
        <w:t xml:space="preserve"> registrado</w:t>
      </w:r>
      <w:r w:rsidRPr="004857C2">
        <w:rPr>
          <w:lang w:val="es-ES"/>
        </w:rPr>
        <w:t>.</w:t>
      </w:r>
    </w:p>
    <w:p w:rsidR="004857C2" w:rsidRPr="004857C2" w:rsidRDefault="004857C2" w:rsidP="004857C2">
      <w:pPr>
        <w:pStyle w:val="Prrafodelista"/>
        <w:spacing w:after="0" w:line="240" w:lineRule="auto"/>
        <w:ind w:left="1428"/>
        <w:jc w:val="both"/>
        <w:rPr>
          <w:lang w:val="es-ES"/>
        </w:rPr>
      </w:pPr>
    </w:p>
    <w:p w:rsidR="00825773" w:rsidRDefault="00CF602C" w:rsidP="0082577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CU-05</w:t>
      </w:r>
      <w:r w:rsidR="00825773">
        <w:rPr>
          <w:lang w:val="es-ES"/>
        </w:rPr>
        <w:t>: Registrar categoria</w:t>
      </w:r>
    </w:p>
    <w:p w:rsidR="004857C2" w:rsidRDefault="004857C2" w:rsidP="004857C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El administrador ingresa a la seccion de categorias y registra los datos de una nueva categoria, el cual se añadira nombre y descripcion.</w:t>
      </w:r>
    </w:p>
    <w:p w:rsidR="004857C2" w:rsidRDefault="004857C2" w:rsidP="004857C2">
      <w:pPr>
        <w:pStyle w:val="Prrafodelista"/>
        <w:spacing w:after="0" w:line="240" w:lineRule="auto"/>
        <w:ind w:left="1428"/>
        <w:jc w:val="both"/>
        <w:rPr>
          <w:lang w:val="es-ES"/>
        </w:rPr>
      </w:pPr>
    </w:p>
    <w:p w:rsidR="00CF602C" w:rsidRDefault="00CF602C" w:rsidP="00CF602C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CU-06: </w:t>
      </w:r>
      <w:r w:rsidR="003B15B9">
        <w:rPr>
          <w:lang w:val="es-ES"/>
        </w:rPr>
        <w:t>Modificar</w:t>
      </w:r>
      <w:r>
        <w:rPr>
          <w:lang w:val="es-ES"/>
        </w:rPr>
        <w:t xml:space="preserve"> categoria</w:t>
      </w:r>
    </w:p>
    <w:p w:rsidR="00CF602C" w:rsidRDefault="00CF602C" w:rsidP="00CF602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El administrador selecciona una categoria y luego selecciona la opcion de </w:t>
      </w:r>
      <w:r w:rsidR="003B15B9">
        <w:rPr>
          <w:lang w:val="es-ES"/>
        </w:rPr>
        <w:t>Modificar</w:t>
      </w:r>
      <w:r>
        <w:rPr>
          <w:lang w:val="es-ES"/>
        </w:rPr>
        <w:t xml:space="preserve"> los datos de la categoria.</w:t>
      </w:r>
    </w:p>
    <w:p w:rsidR="00CF602C" w:rsidRPr="00CF602C" w:rsidRDefault="00CF602C" w:rsidP="00CF602C">
      <w:pPr>
        <w:pStyle w:val="Prrafodelista"/>
        <w:spacing w:after="0" w:line="240" w:lineRule="auto"/>
        <w:ind w:left="1428"/>
        <w:jc w:val="both"/>
        <w:rPr>
          <w:lang w:val="es-ES"/>
        </w:rPr>
      </w:pPr>
    </w:p>
    <w:p w:rsidR="004857C2" w:rsidRDefault="004857C2" w:rsidP="004857C2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CU-07: Eliminar categoria</w:t>
      </w:r>
    </w:p>
    <w:p w:rsidR="004857C2" w:rsidRDefault="004857C2" w:rsidP="004857C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lang w:val="es-ES"/>
        </w:rPr>
      </w:pPr>
      <w:r w:rsidRPr="004857C2">
        <w:rPr>
          <w:lang w:val="es-ES"/>
        </w:rPr>
        <w:t>El administrador selecciona un</w:t>
      </w:r>
      <w:r>
        <w:rPr>
          <w:lang w:val="es-ES"/>
        </w:rPr>
        <w:t>a categoria</w:t>
      </w:r>
      <w:r w:rsidRPr="004857C2">
        <w:rPr>
          <w:lang w:val="es-ES"/>
        </w:rPr>
        <w:t xml:space="preserve"> y luego selecciona la opcion de eliminar </w:t>
      </w:r>
      <w:r>
        <w:rPr>
          <w:lang w:val="es-ES"/>
        </w:rPr>
        <w:t>la categoria registrada</w:t>
      </w:r>
      <w:r w:rsidRPr="004857C2">
        <w:rPr>
          <w:lang w:val="es-ES"/>
        </w:rPr>
        <w:t>.</w:t>
      </w:r>
      <w:bookmarkStart w:id="17" w:name="_GoBack"/>
      <w:bookmarkEnd w:id="17"/>
    </w:p>
    <w:p w:rsidR="004857C2" w:rsidRDefault="004857C2" w:rsidP="004857C2">
      <w:pPr>
        <w:pStyle w:val="Prrafodelista"/>
        <w:spacing w:after="0" w:line="240" w:lineRule="auto"/>
        <w:ind w:left="1428"/>
        <w:jc w:val="both"/>
        <w:rPr>
          <w:lang w:val="es-ES"/>
        </w:rPr>
      </w:pPr>
    </w:p>
    <w:p w:rsidR="00215C4C" w:rsidRDefault="00215C4C" w:rsidP="004857C2">
      <w:pPr>
        <w:pStyle w:val="Prrafodelista"/>
        <w:spacing w:after="0" w:line="240" w:lineRule="auto"/>
        <w:ind w:left="1428"/>
        <w:jc w:val="both"/>
        <w:rPr>
          <w:lang w:val="es-ES"/>
        </w:rPr>
      </w:pPr>
    </w:p>
    <w:p w:rsidR="00215C4C" w:rsidRPr="004857C2" w:rsidRDefault="00215C4C" w:rsidP="004857C2">
      <w:pPr>
        <w:pStyle w:val="Prrafodelista"/>
        <w:spacing w:after="0" w:line="240" w:lineRule="auto"/>
        <w:ind w:left="1428"/>
        <w:jc w:val="both"/>
        <w:rPr>
          <w:lang w:val="es-ES"/>
        </w:rPr>
      </w:pPr>
    </w:p>
    <w:p w:rsidR="004857C2" w:rsidRDefault="004857C2" w:rsidP="004857C2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lastRenderedPageBreak/>
        <w:t>CU-08: Visualizar ventas</w:t>
      </w:r>
    </w:p>
    <w:p w:rsidR="004857C2" w:rsidRDefault="004857C2" w:rsidP="004857C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El administrador ingresa a la seccion de ventas y podra visualizar todas las ventas realizadas por los usuarios registrados.</w:t>
      </w:r>
    </w:p>
    <w:p w:rsidR="004857C2" w:rsidRPr="004857C2" w:rsidRDefault="004857C2" w:rsidP="004857C2">
      <w:pPr>
        <w:pStyle w:val="Prrafodelista"/>
        <w:spacing w:after="0" w:line="240" w:lineRule="auto"/>
        <w:ind w:left="1428"/>
        <w:jc w:val="both"/>
        <w:rPr>
          <w:lang w:val="es-ES"/>
        </w:rPr>
      </w:pPr>
    </w:p>
    <w:p w:rsidR="004857C2" w:rsidRDefault="004857C2" w:rsidP="004857C2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CU-09: Moderar comentarios</w:t>
      </w:r>
    </w:p>
    <w:p w:rsidR="004857C2" w:rsidRDefault="004857C2" w:rsidP="004857C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El administrador podrá m</w:t>
      </w:r>
      <w:r w:rsidRPr="004857C2">
        <w:rPr>
          <w:lang w:val="es-ES"/>
        </w:rPr>
        <w:t>oderar los comentarios que pongan los diferentes usuarios.</w:t>
      </w:r>
    </w:p>
    <w:p w:rsidR="004857C2" w:rsidRDefault="004857C2" w:rsidP="004857C2">
      <w:pPr>
        <w:pStyle w:val="Prrafodelista"/>
        <w:spacing w:after="0" w:line="240" w:lineRule="auto"/>
        <w:ind w:left="1428"/>
        <w:jc w:val="both"/>
        <w:rPr>
          <w:lang w:val="es-ES"/>
        </w:rPr>
      </w:pPr>
    </w:p>
    <w:p w:rsidR="004857C2" w:rsidRPr="004857C2" w:rsidRDefault="004857C2" w:rsidP="004857C2">
      <w:pPr>
        <w:pStyle w:val="Prrafodelista"/>
        <w:spacing w:after="0" w:line="240" w:lineRule="auto"/>
        <w:ind w:left="1428"/>
        <w:jc w:val="both"/>
        <w:rPr>
          <w:lang w:val="es-ES"/>
        </w:rPr>
      </w:pPr>
    </w:p>
    <w:p w:rsidR="004857C2" w:rsidRDefault="004857C2" w:rsidP="004857C2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CU-10: Modificar existencia de </w:t>
      </w:r>
      <w:r w:rsidR="003B15B9">
        <w:rPr>
          <w:lang w:val="es-ES"/>
        </w:rPr>
        <w:t>articulo</w:t>
      </w:r>
      <w:r>
        <w:rPr>
          <w:lang w:val="es-ES"/>
        </w:rPr>
        <w:t>s en Inventario</w:t>
      </w:r>
    </w:p>
    <w:p w:rsidR="004857C2" w:rsidRDefault="004857C2" w:rsidP="004857C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El administrador podra modificar la cantidad de los </w:t>
      </w:r>
      <w:r w:rsidR="003B15B9">
        <w:rPr>
          <w:lang w:val="es-ES"/>
        </w:rPr>
        <w:t>articulo</w:t>
      </w:r>
      <w:r>
        <w:rPr>
          <w:lang w:val="es-ES"/>
        </w:rPr>
        <w:t>s que se encuentran en el inventario.</w:t>
      </w:r>
    </w:p>
    <w:p w:rsidR="004857C2" w:rsidRPr="004857C2" w:rsidRDefault="004857C2" w:rsidP="004857C2">
      <w:pPr>
        <w:pStyle w:val="Prrafodelista"/>
        <w:spacing w:after="0" w:line="240" w:lineRule="auto"/>
        <w:ind w:left="1428"/>
        <w:jc w:val="both"/>
        <w:rPr>
          <w:lang w:val="es-ES"/>
        </w:rPr>
      </w:pPr>
    </w:p>
    <w:p w:rsidR="004857C2" w:rsidRPr="004857C2" w:rsidRDefault="004857C2" w:rsidP="004857C2">
      <w:pPr>
        <w:pStyle w:val="Prrafodelista"/>
        <w:spacing w:after="0" w:line="240" w:lineRule="auto"/>
        <w:ind w:left="1428"/>
        <w:jc w:val="both"/>
        <w:rPr>
          <w:lang w:val="es-ES"/>
        </w:rPr>
      </w:pPr>
    </w:p>
    <w:p w:rsidR="004857C2" w:rsidRDefault="00580229" w:rsidP="004857C2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CU-11</w:t>
      </w:r>
      <w:r w:rsidR="004857C2">
        <w:rPr>
          <w:lang w:val="es-ES"/>
        </w:rPr>
        <w:t xml:space="preserve">: Agrega </w:t>
      </w:r>
      <w:r w:rsidR="003B15B9">
        <w:rPr>
          <w:lang w:val="es-ES"/>
        </w:rPr>
        <w:t>articulo</w:t>
      </w:r>
      <w:r w:rsidR="004857C2">
        <w:rPr>
          <w:lang w:val="es-ES"/>
        </w:rPr>
        <w:t xml:space="preserve"> al carrito</w:t>
      </w:r>
    </w:p>
    <w:p w:rsidR="004857C2" w:rsidRDefault="004857C2" w:rsidP="004857C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El usuario </w:t>
      </w:r>
      <w:r w:rsidR="005E406D">
        <w:rPr>
          <w:lang w:val="es-ES"/>
        </w:rPr>
        <w:t xml:space="preserve">previamente registrado </w:t>
      </w:r>
      <w:r>
        <w:rPr>
          <w:lang w:val="es-ES"/>
        </w:rPr>
        <w:t xml:space="preserve">podra agregar </w:t>
      </w:r>
      <w:r w:rsidR="003B15B9">
        <w:rPr>
          <w:lang w:val="es-ES"/>
        </w:rPr>
        <w:t>articulo</w:t>
      </w:r>
      <w:r>
        <w:rPr>
          <w:lang w:val="es-ES"/>
        </w:rPr>
        <w:t>s que desea comprar en el carrito</w:t>
      </w:r>
      <w:r w:rsidR="005E406D">
        <w:rPr>
          <w:lang w:val="es-ES"/>
        </w:rPr>
        <w:t>.</w:t>
      </w:r>
    </w:p>
    <w:p w:rsidR="00580229" w:rsidRPr="004857C2" w:rsidRDefault="00580229" w:rsidP="00580229">
      <w:pPr>
        <w:pStyle w:val="Prrafodelista"/>
        <w:spacing w:after="0" w:line="240" w:lineRule="auto"/>
        <w:ind w:left="1428"/>
        <w:jc w:val="both"/>
        <w:rPr>
          <w:lang w:val="es-ES"/>
        </w:rPr>
      </w:pPr>
    </w:p>
    <w:p w:rsidR="004857C2" w:rsidRDefault="00580229" w:rsidP="004857C2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CU-12:</w:t>
      </w:r>
      <w:r w:rsidR="004857C2">
        <w:rPr>
          <w:lang w:val="es-ES"/>
        </w:rPr>
        <w:t xml:space="preserve"> Eliminar </w:t>
      </w:r>
      <w:r w:rsidR="003B15B9">
        <w:rPr>
          <w:lang w:val="es-ES"/>
        </w:rPr>
        <w:t>articulo</w:t>
      </w:r>
      <w:r w:rsidR="004857C2">
        <w:rPr>
          <w:lang w:val="es-ES"/>
        </w:rPr>
        <w:t xml:space="preserve"> al carrito</w:t>
      </w:r>
    </w:p>
    <w:p w:rsidR="004857C2" w:rsidRDefault="005E406D" w:rsidP="004857C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El usuario podra eliminar los </w:t>
      </w:r>
      <w:r w:rsidR="003B15B9">
        <w:rPr>
          <w:lang w:val="es-ES"/>
        </w:rPr>
        <w:t>articulo</w:t>
      </w:r>
      <w:r>
        <w:rPr>
          <w:lang w:val="es-ES"/>
        </w:rPr>
        <w:t>s que no desea comprar en el carrito.</w:t>
      </w:r>
    </w:p>
    <w:p w:rsidR="00580229" w:rsidRDefault="00580229" w:rsidP="00580229">
      <w:pPr>
        <w:spacing w:after="0" w:line="240" w:lineRule="auto"/>
        <w:jc w:val="both"/>
        <w:rPr>
          <w:lang w:val="es-ES"/>
        </w:rPr>
      </w:pPr>
    </w:p>
    <w:p w:rsidR="005E406D" w:rsidRPr="004857C2" w:rsidRDefault="005E406D" w:rsidP="005E406D">
      <w:pPr>
        <w:pStyle w:val="Prrafodelista"/>
        <w:spacing w:after="0" w:line="240" w:lineRule="auto"/>
        <w:ind w:left="1428"/>
        <w:jc w:val="both"/>
        <w:rPr>
          <w:lang w:val="es-ES"/>
        </w:rPr>
      </w:pPr>
    </w:p>
    <w:p w:rsidR="004857C2" w:rsidRDefault="00C21A0C" w:rsidP="004857C2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CU-13</w:t>
      </w:r>
      <w:r w:rsidR="004857C2">
        <w:rPr>
          <w:lang w:val="es-ES"/>
        </w:rPr>
        <w:t xml:space="preserve">: Comentar </w:t>
      </w:r>
      <w:r w:rsidR="003B15B9">
        <w:rPr>
          <w:lang w:val="es-ES"/>
        </w:rPr>
        <w:t>articulo</w:t>
      </w:r>
    </w:p>
    <w:p w:rsidR="004857C2" w:rsidRPr="004857C2" w:rsidRDefault="005E406D" w:rsidP="004857C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El usuario podra comentar los </w:t>
      </w:r>
      <w:r w:rsidR="003B15B9">
        <w:rPr>
          <w:lang w:val="es-ES"/>
        </w:rPr>
        <w:t>articulo</w:t>
      </w:r>
      <w:r>
        <w:rPr>
          <w:lang w:val="es-ES"/>
        </w:rPr>
        <w:t>s de acuerdo a su opinion personal.</w:t>
      </w:r>
    </w:p>
    <w:p w:rsidR="00825773" w:rsidRDefault="00825773" w:rsidP="00825773">
      <w:pPr>
        <w:rPr>
          <w:lang w:val="es-ES"/>
        </w:rPr>
      </w:pPr>
    </w:p>
    <w:p w:rsidR="00580229" w:rsidRDefault="00580229" w:rsidP="00580229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CU-1</w:t>
      </w:r>
      <w:r w:rsidR="00C21A0C">
        <w:rPr>
          <w:lang w:val="es-ES"/>
        </w:rPr>
        <w:t>4</w:t>
      </w:r>
      <w:r>
        <w:rPr>
          <w:lang w:val="es-ES"/>
        </w:rPr>
        <w:t>: Calificar articulo</w:t>
      </w:r>
    </w:p>
    <w:p w:rsidR="00580229" w:rsidRPr="004857C2" w:rsidRDefault="00580229" w:rsidP="00580229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El usuario podra calificar los articulos de acuerdo a su opinion personal.</w:t>
      </w:r>
    </w:p>
    <w:p w:rsidR="00580229" w:rsidRDefault="00580229" w:rsidP="00825773">
      <w:pPr>
        <w:rPr>
          <w:lang w:val="es-ES"/>
        </w:rPr>
      </w:pPr>
    </w:p>
    <w:p w:rsidR="00580229" w:rsidRPr="00825773" w:rsidRDefault="00C21A0C" w:rsidP="00825773">
      <w:pPr>
        <w:rPr>
          <w:lang w:val="es-ES"/>
        </w:rPr>
      </w:pPr>
      <w:r>
        <w:rPr>
          <w:lang w:val="es-ES"/>
        </w:rPr>
        <w:t>CU-15</w:t>
      </w:r>
      <w:r w:rsidR="00580229">
        <w:rPr>
          <w:lang w:val="es-ES"/>
        </w:rPr>
        <w:t>: Pagar</w:t>
      </w:r>
    </w:p>
    <w:p w:rsidR="00D42E2E" w:rsidRDefault="00D42E2E" w:rsidP="00D42E2E">
      <w:pPr>
        <w:pStyle w:val="Ttulo2"/>
        <w:rPr>
          <w:lang w:val="es-ES"/>
        </w:rPr>
      </w:pPr>
      <w:bookmarkStart w:id="18" w:name="_Toc468202968"/>
      <w:r>
        <w:rPr>
          <w:lang w:val="es-ES"/>
        </w:rPr>
        <w:t>Descripcion Completa (10% al 20% de Casos de Uso Utilizando una plantilla</w:t>
      </w:r>
      <w:bookmarkEnd w:id="18"/>
    </w:p>
    <w:tbl>
      <w:tblPr>
        <w:tblW w:w="8792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3"/>
        <w:gridCol w:w="700"/>
        <w:gridCol w:w="6119"/>
      </w:tblGrid>
      <w:tr w:rsidR="00035E5B" w:rsidRPr="001D1004" w:rsidTr="00035E5B">
        <w:trPr>
          <w:trHeight w:val="35"/>
        </w:trPr>
        <w:tc>
          <w:tcPr>
            <w:tcW w:w="1973" w:type="dxa"/>
          </w:tcPr>
          <w:p w:rsidR="00035E5B" w:rsidRPr="00035E5B" w:rsidRDefault="00035E5B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Codigo</w:t>
            </w:r>
          </w:p>
        </w:tc>
        <w:tc>
          <w:tcPr>
            <w:tcW w:w="6818" w:type="dxa"/>
            <w:gridSpan w:val="2"/>
          </w:tcPr>
          <w:p w:rsidR="00035E5B" w:rsidRPr="00035E5B" w:rsidRDefault="00CF602C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CU-01</w:t>
            </w:r>
          </w:p>
        </w:tc>
      </w:tr>
      <w:tr w:rsidR="00035E5B" w:rsidRPr="001D1004" w:rsidTr="00035E5B">
        <w:trPr>
          <w:trHeight w:val="35"/>
        </w:trPr>
        <w:tc>
          <w:tcPr>
            <w:tcW w:w="1973" w:type="dxa"/>
          </w:tcPr>
          <w:p w:rsidR="00035E5B" w:rsidRPr="00035E5B" w:rsidRDefault="00035E5B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Nombre: </w:t>
            </w:r>
          </w:p>
        </w:tc>
        <w:tc>
          <w:tcPr>
            <w:tcW w:w="6818" w:type="dxa"/>
            <w:gridSpan w:val="2"/>
          </w:tcPr>
          <w:p w:rsidR="00035E5B" w:rsidRPr="00035E5B" w:rsidRDefault="00CF602C" w:rsidP="00CF602C">
            <w:pPr>
              <w:ind w:left="51"/>
              <w:rPr>
                <w:lang w:val="es-ES"/>
              </w:rPr>
            </w:pPr>
            <w:r w:rsidRPr="00CF602C">
              <w:rPr>
                <w:lang w:val="es-ES"/>
              </w:rPr>
              <w:t>Registro de Usuario</w:t>
            </w:r>
          </w:p>
        </w:tc>
      </w:tr>
      <w:tr w:rsidR="00035E5B" w:rsidRPr="001D1004" w:rsidTr="00035E5B">
        <w:trPr>
          <w:trHeight w:val="44"/>
        </w:trPr>
        <w:tc>
          <w:tcPr>
            <w:tcW w:w="1973" w:type="dxa"/>
          </w:tcPr>
          <w:p w:rsidR="00035E5B" w:rsidRPr="00035E5B" w:rsidRDefault="00035E5B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Autor: </w:t>
            </w:r>
          </w:p>
        </w:tc>
        <w:tc>
          <w:tcPr>
            <w:tcW w:w="6818" w:type="dxa"/>
            <w:gridSpan w:val="2"/>
          </w:tcPr>
          <w:p w:rsidR="00035E5B" w:rsidRPr="00035E5B" w:rsidRDefault="00CF602C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Roman Morga Beltran</w:t>
            </w:r>
          </w:p>
        </w:tc>
      </w:tr>
      <w:tr w:rsidR="00035E5B" w:rsidRPr="001D1004" w:rsidTr="00035E5B">
        <w:trPr>
          <w:trHeight w:val="27"/>
        </w:trPr>
        <w:tc>
          <w:tcPr>
            <w:tcW w:w="1973" w:type="dxa"/>
          </w:tcPr>
          <w:p w:rsidR="00035E5B" w:rsidRPr="00035E5B" w:rsidRDefault="00035E5B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Fecha: </w:t>
            </w:r>
          </w:p>
        </w:tc>
        <w:tc>
          <w:tcPr>
            <w:tcW w:w="6818" w:type="dxa"/>
            <w:gridSpan w:val="2"/>
          </w:tcPr>
          <w:p w:rsidR="00035E5B" w:rsidRPr="00035E5B" w:rsidRDefault="00035E5B" w:rsidP="00CF602C">
            <w:pPr>
              <w:ind w:left="51"/>
              <w:rPr>
                <w:lang w:val="es-ES"/>
              </w:rPr>
            </w:pPr>
          </w:p>
        </w:tc>
      </w:tr>
      <w:tr w:rsidR="00035E5B" w:rsidRPr="001D1004" w:rsidTr="00035E5B">
        <w:trPr>
          <w:trHeight w:val="37"/>
        </w:trPr>
        <w:tc>
          <w:tcPr>
            <w:tcW w:w="2673" w:type="dxa"/>
            <w:gridSpan w:val="2"/>
          </w:tcPr>
          <w:p w:rsidR="00035E5B" w:rsidRPr="00035E5B" w:rsidRDefault="00035E5B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Descripción: </w:t>
            </w:r>
          </w:p>
        </w:tc>
        <w:tc>
          <w:tcPr>
            <w:tcW w:w="6119" w:type="dxa"/>
          </w:tcPr>
          <w:p w:rsidR="00035E5B" w:rsidRPr="00035E5B" w:rsidRDefault="00CF602C" w:rsidP="00CF602C">
            <w:pPr>
              <w:ind w:left="51"/>
              <w:rPr>
                <w:lang w:val="es-ES"/>
              </w:rPr>
            </w:pPr>
            <w:r w:rsidRPr="00CF602C">
              <w:rPr>
                <w:lang w:val="es-ES"/>
              </w:rPr>
              <w:t>El usuario registra sus datos tales como nombre, correo y contraseña para que pueda acceder a funciones del sistema.</w:t>
            </w:r>
          </w:p>
        </w:tc>
      </w:tr>
      <w:tr w:rsidR="00035E5B" w:rsidRPr="001D1004" w:rsidTr="00035E5B">
        <w:trPr>
          <w:trHeight w:val="17"/>
        </w:trPr>
        <w:tc>
          <w:tcPr>
            <w:tcW w:w="2673" w:type="dxa"/>
            <w:gridSpan w:val="2"/>
          </w:tcPr>
          <w:p w:rsidR="00035E5B" w:rsidRPr="00035E5B" w:rsidRDefault="00035E5B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Actores: </w:t>
            </w:r>
          </w:p>
        </w:tc>
        <w:tc>
          <w:tcPr>
            <w:tcW w:w="6119" w:type="dxa"/>
          </w:tcPr>
          <w:p w:rsidR="00035E5B" w:rsidRPr="00035E5B" w:rsidRDefault="00CF602C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035E5B" w:rsidRPr="001D1004" w:rsidTr="00035E5B">
        <w:trPr>
          <w:trHeight w:val="19"/>
        </w:trPr>
        <w:tc>
          <w:tcPr>
            <w:tcW w:w="2673" w:type="dxa"/>
            <w:gridSpan w:val="2"/>
          </w:tcPr>
          <w:p w:rsidR="00035E5B" w:rsidRPr="00035E5B" w:rsidRDefault="00035E5B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Precondiciones:</w:t>
            </w:r>
          </w:p>
        </w:tc>
        <w:tc>
          <w:tcPr>
            <w:tcW w:w="6119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El usuario no debe de haberse registrado anteriormente.</w:t>
            </w:r>
          </w:p>
        </w:tc>
      </w:tr>
      <w:tr w:rsidR="00035E5B" w:rsidRPr="001D1004" w:rsidTr="00035E5B">
        <w:trPr>
          <w:trHeight w:val="2137"/>
        </w:trPr>
        <w:tc>
          <w:tcPr>
            <w:tcW w:w="2673" w:type="dxa"/>
            <w:gridSpan w:val="2"/>
          </w:tcPr>
          <w:p w:rsidR="00035E5B" w:rsidRPr="00035E5B" w:rsidRDefault="00035E5B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lastRenderedPageBreak/>
              <w:t xml:space="preserve"> </w:t>
            </w:r>
          </w:p>
          <w:p w:rsidR="00035E5B" w:rsidRPr="00035E5B" w:rsidRDefault="00035E5B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Flujo normal: </w:t>
            </w:r>
          </w:p>
        </w:tc>
        <w:tc>
          <w:tcPr>
            <w:tcW w:w="6119" w:type="dxa"/>
          </w:tcPr>
          <w:p w:rsidR="00035E5B" w:rsidRDefault="00CF602C" w:rsidP="00CF602C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>El usuario ingresa a la pagina principal.</w:t>
            </w:r>
          </w:p>
          <w:p w:rsidR="00CF602C" w:rsidRDefault="00CF602C" w:rsidP="00CF602C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>Seleccion</w:t>
            </w:r>
            <w:r w:rsidR="001E0C95">
              <w:rPr>
                <w:lang w:val="es-ES"/>
              </w:rPr>
              <w:t>a</w:t>
            </w:r>
            <w:r>
              <w:rPr>
                <w:lang w:val="es-ES"/>
              </w:rPr>
              <w:t xml:space="preserve"> la opcion de Registro</w:t>
            </w:r>
          </w:p>
          <w:p w:rsidR="0094783E" w:rsidRDefault="0094783E" w:rsidP="00CF602C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>Selecciona algunos de los metodos de Login (Facebook, Google, Twitter, correo electronico)</w:t>
            </w:r>
          </w:p>
          <w:p w:rsidR="00CF602C" w:rsidRDefault="0094783E" w:rsidP="00CF602C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>Ingresa datos al formulario</w:t>
            </w:r>
          </w:p>
          <w:p w:rsidR="00CF602C" w:rsidRPr="00CF602C" w:rsidRDefault="00CF602C" w:rsidP="00CF602C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>El usuario confirma su registro en el sistema.</w:t>
            </w:r>
          </w:p>
        </w:tc>
      </w:tr>
      <w:tr w:rsidR="00035E5B" w:rsidRPr="001D1004" w:rsidTr="00035E5B">
        <w:trPr>
          <w:trHeight w:val="47"/>
        </w:trPr>
        <w:tc>
          <w:tcPr>
            <w:tcW w:w="2673" w:type="dxa"/>
            <w:gridSpan w:val="2"/>
          </w:tcPr>
          <w:p w:rsidR="00035E5B" w:rsidRPr="00035E5B" w:rsidRDefault="00035E5B" w:rsidP="00035E5B">
            <w:pPr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  <w:r w:rsidRPr="00035E5B">
              <w:rPr>
                <w:lang w:val="es-ES"/>
              </w:rPr>
              <w:t xml:space="preserve">: </w:t>
            </w:r>
          </w:p>
        </w:tc>
        <w:tc>
          <w:tcPr>
            <w:tcW w:w="6119" w:type="dxa"/>
          </w:tcPr>
          <w:p w:rsidR="001E0C95" w:rsidRPr="00C0770D" w:rsidRDefault="00C0770D" w:rsidP="00C0770D">
            <w:pPr>
              <w:rPr>
                <w:u w:val="single"/>
                <w:lang w:val="es-ES"/>
              </w:rPr>
            </w:pPr>
            <w:r w:rsidRPr="00C0770D">
              <w:rPr>
                <w:lang w:val="es-ES"/>
              </w:rPr>
              <w:t xml:space="preserve">3) </w:t>
            </w:r>
            <w:r w:rsidR="001E0C95" w:rsidRPr="00C0770D">
              <w:rPr>
                <w:lang w:val="es-ES"/>
              </w:rPr>
              <w:t>Datos incorrectos</w:t>
            </w:r>
          </w:p>
          <w:p w:rsidR="001E0C95" w:rsidRPr="001E0C95" w:rsidRDefault="001E0C95" w:rsidP="001E0C95">
            <w:pPr>
              <w:pStyle w:val="Prrafodelista"/>
              <w:numPr>
                <w:ilvl w:val="1"/>
                <w:numId w:val="28"/>
              </w:numPr>
              <w:rPr>
                <w:u w:val="single"/>
                <w:lang w:val="es-ES"/>
              </w:rPr>
            </w:pPr>
            <w:r w:rsidRPr="001E0C95">
              <w:rPr>
                <w:lang w:val="es-ES"/>
              </w:rPr>
              <w:t>Correo ya registrado</w:t>
            </w:r>
          </w:p>
          <w:p w:rsidR="001E0C95" w:rsidRPr="001E0C95" w:rsidRDefault="001E0C95" w:rsidP="001E0C95">
            <w:pPr>
              <w:pStyle w:val="Prrafodelista"/>
              <w:numPr>
                <w:ilvl w:val="2"/>
                <w:numId w:val="28"/>
              </w:numPr>
              <w:rPr>
                <w:u w:val="single"/>
                <w:lang w:val="es-ES"/>
              </w:rPr>
            </w:pPr>
            <w:r w:rsidRPr="001E0C95">
              <w:rPr>
                <w:lang w:val="es-ES"/>
              </w:rPr>
              <w:t>El usuario debe de cambiar el correo y confirmar el registro.</w:t>
            </w:r>
          </w:p>
          <w:p w:rsidR="001E0C95" w:rsidRPr="001E0C95" w:rsidRDefault="001E0C95" w:rsidP="001E0C95">
            <w:pPr>
              <w:pStyle w:val="Prrafodelista"/>
              <w:numPr>
                <w:ilvl w:val="1"/>
                <w:numId w:val="28"/>
              </w:numPr>
              <w:rPr>
                <w:u w:val="single"/>
                <w:lang w:val="es-ES"/>
              </w:rPr>
            </w:pPr>
            <w:r w:rsidRPr="001E0C95">
              <w:rPr>
                <w:lang w:val="es-ES"/>
              </w:rPr>
              <w:t>Contraseña invalida</w:t>
            </w:r>
          </w:p>
          <w:p w:rsidR="001E0C95" w:rsidRPr="0094783E" w:rsidRDefault="001E0C95" w:rsidP="001E0C95">
            <w:pPr>
              <w:pStyle w:val="Prrafodelista"/>
              <w:numPr>
                <w:ilvl w:val="2"/>
                <w:numId w:val="28"/>
              </w:numPr>
              <w:rPr>
                <w:u w:val="single"/>
                <w:lang w:val="es-ES"/>
              </w:rPr>
            </w:pPr>
            <w:r w:rsidRPr="001E0C95">
              <w:rPr>
                <w:lang w:val="es-ES"/>
              </w:rPr>
              <w:t>Debe de ingresar una contraseña valida</w:t>
            </w:r>
          </w:p>
          <w:p w:rsidR="0094783E" w:rsidRPr="0094783E" w:rsidRDefault="0094783E" w:rsidP="0094783E">
            <w:pPr>
              <w:pStyle w:val="Prrafodelista"/>
              <w:numPr>
                <w:ilvl w:val="1"/>
                <w:numId w:val="28"/>
              </w:numPr>
              <w:rPr>
                <w:u w:val="single"/>
                <w:lang w:val="es-ES"/>
              </w:rPr>
            </w:pPr>
            <w:r>
              <w:rPr>
                <w:lang w:val="es-ES"/>
              </w:rPr>
              <w:t>Asociar una red social a su cuenta</w:t>
            </w:r>
          </w:p>
        </w:tc>
      </w:tr>
      <w:tr w:rsidR="00035E5B" w:rsidRPr="001D1004" w:rsidTr="00035E5B">
        <w:trPr>
          <w:trHeight w:val="961"/>
        </w:trPr>
        <w:tc>
          <w:tcPr>
            <w:tcW w:w="2673" w:type="dxa"/>
            <w:gridSpan w:val="2"/>
          </w:tcPr>
          <w:p w:rsidR="00035E5B" w:rsidRPr="00035E5B" w:rsidRDefault="00035E5B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Postcondiciones:</w:t>
            </w:r>
          </w:p>
          <w:p w:rsidR="00035E5B" w:rsidRPr="00035E5B" w:rsidRDefault="00035E5B" w:rsidP="00CF602C">
            <w:pPr>
              <w:ind w:left="51"/>
              <w:rPr>
                <w:lang w:val="es-ES"/>
              </w:rPr>
            </w:pPr>
          </w:p>
        </w:tc>
        <w:tc>
          <w:tcPr>
            <w:tcW w:w="6119" w:type="dxa"/>
          </w:tcPr>
          <w:p w:rsidR="00035E5B" w:rsidRPr="00035E5B" w:rsidRDefault="00CF602C" w:rsidP="00CF602C">
            <w:pPr>
              <w:pStyle w:val="Prrafodelista"/>
              <w:ind w:left="360"/>
              <w:rPr>
                <w:lang w:val="es-ES"/>
              </w:rPr>
            </w:pPr>
            <w:r>
              <w:rPr>
                <w:lang w:val="es-ES"/>
              </w:rPr>
              <w:t>Usuario registrado</w:t>
            </w:r>
          </w:p>
        </w:tc>
      </w:tr>
    </w:tbl>
    <w:p w:rsidR="00035E5B" w:rsidRDefault="00035E5B" w:rsidP="00035E5B">
      <w:pPr>
        <w:rPr>
          <w:lang w:val="es-ES"/>
        </w:rPr>
      </w:pPr>
    </w:p>
    <w:tbl>
      <w:tblPr>
        <w:tblW w:w="8792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3"/>
        <w:gridCol w:w="700"/>
        <w:gridCol w:w="6119"/>
      </w:tblGrid>
      <w:tr w:rsidR="00CF602C" w:rsidRPr="001D1004" w:rsidTr="006C13BA">
        <w:trPr>
          <w:trHeight w:val="35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Codigo</w:t>
            </w:r>
          </w:p>
        </w:tc>
        <w:tc>
          <w:tcPr>
            <w:tcW w:w="6819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CU-02</w:t>
            </w:r>
          </w:p>
        </w:tc>
      </w:tr>
      <w:tr w:rsidR="00CF602C" w:rsidRPr="001D1004" w:rsidTr="00BB72D9">
        <w:trPr>
          <w:trHeight w:val="35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Nombre: </w:t>
            </w:r>
          </w:p>
        </w:tc>
        <w:tc>
          <w:tcPr>
            <w:tcW w:w="6819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CF602C">
              <w:rPr>
                <w:lang w:val="es-ES"/>
              </w:rPr>
              <w:t xml:space="preserve">Registrar </w:t>
            </w:r>
            <w:r w:rsidR="003B15B9">
              <w:rPr>
                <w:lang w:val="es-ES"/>
              </w:rPr>
              <w:t>articulo</w:t>
            </w:r>
          </w:p>
        </w:tc>
      </w:tr>
      <w:tr w:rsidR="00CF602C" w:rsidRPr="001D1004" w:rsidTr="00CF602C">
        <w:trPr>
          <w:trHeight w:val="44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Autor: </w:t>
            </w:r>
          </w:p>
        </w:tc>
        <w:tc>
          <w:tcPr>
            <w:tcW w:w="6818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Roman Morga Beltran</w:t>
            </w:r>
          </w:p>
        </w:tc>
      </w:tr>
      <w:tr w:rsidR="00CF602C" w:rsidRPr="001D1004" w:rsidTr="00CF602C">
        <w:trPr>
          <w:trHeight w:val="27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Fecha: </w:t>
            </w:r>
          </w:p>
        </w:tc>
        <w:tc>
          <w:tcPr>
            <w:tcW w:w="6818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</w:p>
        </w:tc>
      </w:tr>
      <w:tr w:rsidR="00CF602C" w:rsidRPr="001D1004" w:rsidTr="00CF602C">
        <w:trPr>
          <w:trHeight w:val="3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Descripción: </w:t>
            </w:r>
          </w:p>
        </w:tc>
        <w:tc>
          <w:tcPr>
            <w:tcW w:w="6119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CF602C">
              <w:rPr>
                <w:lang w:val="es-ES"/>
              </w:rPr>
              <w:t xml:space="preserve">El administrador ingresa a la seccion de </w:t>
            </w:r>
            <w:r w:rsidR="003B15B9">
              <w:rPr>
                <w:lang w:val="es-ES"/>
              </w:rPr>
              <w:t>articulo</w:t>
            </w:r>
            <w:r w:rsidRPr="00CF602C">
              <w:rPr>
                <w:lang w:val="es-ES"/>
              </w:rPr>
              <w:t xml:space="preserve">s y registra los datos de un nuevo </w:t>
            </w:r>
            <w:r w:rsidR="003B15B9">
              <w:rPr>
                <w:lang w:val="es-ES"/>
              </w:rPr>
              <w:t>articulo</w:t>
            </w:r>
            <w:r w:rsidRPr="00CF602C">
              <w:rPr>
                <w:lang w:val="es-ES"/>
              </w:rPr>
              <w:t>, el cual se añad</w:t>
            </w:r>
            <w:r w:rsidR="00652691">
              <w:rPr>
                <w:lang w:val="es-ES"/>
              </w:rPr>
              <w:t>ira nombre, descripcion y precio</w:t>
            </w:r>
            <w:r w:rsidRPr="00CF602C">
              <w:rPr>
                <w:lang w:val="es-ES"/>
              </w:rPr>
              <w:t>.</w:t>
            </w:r>
          </w:p>
        </w:tc>
      </w:tr>
      <w:tr w:rsidR="00CF602C" w:rsidRPr="001D1004" w:rsidTr="00CF602C">
        <w:trPr>
          <w:trHeight w:val="1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Actores: </w:t>
            </w:r>
          </w:p>
        </w:tc>
        <w:tc>
          <w:tcPr>
            <w:tcW w:w="6119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CF602C" w:rsidRPr="001D1004" w:rsidTr="00CF602C">
        <w:trPr>
          <w:trHeight w:val="19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Precondiciones:</w:t>
            </w:r>
          </w:p>
        </w:tc>
        <w:tc>
          <w:tcPr>
            <w:tcW w:w="6119" w:type="dxa"/>
          </w:tcPr>
          <w:p w:rsidR="00CF602C" w:rsidRPr="00C6784C" w:rsidRDefault="00C6784C" w:rsidP="00C6784C">
            <w:pPr>
              <w:pStyle w:val="Prrafodelista"/>
              <w:numPr>
                <w:ilvl w:val="0"/>
                <w:numId w:val="22"/>
              </w:numPr>
              <w:rPr>
                <w:lang w:val="es-ES"/>
              </w:rPr>
            </w:pPr>
            <w:r w:rsidRPr="00C6784C">
              <w:rPr>
                <w:lang w:val="es-ES"/>
              </w:rPr>
              <w:t xml:space="preserve">El </w:t>
            </w:r>
            <w:r w:rsidR="003B15B9">
              <w:rPr>
                <w:lang w:val="es-ES"/>
              </w:rPr>
              <w:t>articulo</w:t>
            </w:r>
            <w:r w:rsidRPr="00C6784C">
              <w:rPr>
                <w:lang w:val="es-ES"/>
              </w:rPr>
              <w:t xml:space="preserve"> no debe de haberse registrado anteriormente.</w:t>
            </w:r>
          </w:p>
          <w:p w:rsidR="00C6784C" w:rsidRDefault="006C13BA" w:rsidP="00C6784C">
            <w:pPr>
              <w:pStyle w:val="Prrafodelista"/>
              <w:numPr>
                <w:ilvl w:val="0"/>
                <w:numId w:val="22"/>
              </w:numPr>
              <w:rPr>
                <w:lang w:val="es-ES"/>
              </w:rPr>
            </w:pPr>
            <w:r>
              <w:rPr>
                <w:lang w:val="es-ES"/>
              </w:rPr>
              <w:t>Solo podran accesar los usuarios con el rol de Administrador o Vendedor.</w:t>
            </w:r>
          </w:p>
          <w:p w:rsidR="00C6784C" w:rsidRPr="00035E5B" w:rsidRDefault="00C6784C" w:rsidP="00C6784C">
            <w:pPr>
              <w:pStyle w:val="Prrafodelista"/>
              <w:numPr>
                <w:ilvl w:val="0"/>
                <w:numId w:val="22"/>
              </w:numPr>
              <w:rPr>
                <w:lang w:val="es-ES"/>
              </w:rPr>
            </w:pPr>
            <w:r>
              <w:rPr>
                <w:lang w:val="es-ES"/>
              </w:rPr>
              <w:t>El administrador</w:t>
            </w:r>
            <w:r w:rsidR="006C13BA">
              <w:rPr>
                <w:lang w:val="es-ES"/>
              </w:rPr>
              <w:t xml:space="preserve"> o vendedor</w:t>
            </w:r>
            <w:r>
              <w:rPr>
                <w:lang w:val="es-ES"/>
              </w:rPr>
              <w:t xml:space="preserve"> debe de estar en la seccion de gestion de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>s.</w:t>
            </w:r>
          </w:p>
        </w:tc>
      </w:tr>
      <w:tr w:rsidR="00CF602C" w:rsidRPr="001D1004" w:rsidTr="00CF602C">
        <w:trPr>
          <w:trHeight w:val="213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lastRenderedPageBreak/>
              <w:t xml:space="preserve"> </w:t>
            </w:r>
          </w:p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Flujo normal: </w:t>
            </w:r>
          </w:p>
        </w:tc>
        <w:tc>
          <w:tcPr>
            <w:tcW w:w="6119" w:type="dxa"/>
          </w:tcPr>
          <w:p w:rsidR="00CF602C" w:rsidRDefault="00C6784C" w:rsidP="00C6784C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inicia un nuevo registro de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>.</w:t>
            </w:r>
          </w:p>
          <w:p w:rsidR="00C6784C" w:rsidRDefault="00C6784C" w:rsidP="00C6784C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</w:t>
            </w:r>
            <w:r w:rsidR="006C13BA">
              <w:rPr>
                <w:lang w:val="es-ES"/>
              </w:rPr>
              <w:t xml:space="preserve">ingresa los datos </w:t>
            </w:r>
            <w:r>
              <w:rPr>
                <w:lang w:val="es-ES"/>
              </w:rPr>
              <w:t xml:space="preserve">del </w:t>
            </w:r>
            <w:r w:rsidR="003B15B9">
              <w:rPr>
                <w:lang w:val="es-ES"/>
              </w:rPr>
              <w:t>articulo</w:t>
            </w:r>
            <w:r w:rsidR="006C13BA">
              <w:rPr>
                <w:lang w:val="es-ES"/>
              </w:rPr>
              <w:t xml:space="preserve"> al formulario</w:t>
            </w:r>
            <w:r>
              <w:rPr>
                <w:lang w:val="es-ES"/>
              </w:rPr>
              <w:t xml:space="preserve"> tales como nombre, </w:t>
            </w:r>
            <w:r w:rsidR="00652691">
              <w:rPr>
                <w:lang w:val="es-ES"/>
              </w:rPr>
              <w:t xml:space="preserve">elige </w:t>
            </w:r>
            <w:r>
              <w:rPr>
                <w:lang w:val="es-ES"/>
              </w:rPr>
              <w:t>categori</w:t>
            </w:r>
            <w:r w:rsidR="006C13BA">
              <w:rPr>
                <w:lang w:val="es-ES"/>
              </w:rPr>
              <w:t>a, descripcion</w:t>
            </w:r>
            <w:r w:rsidR="001D3227">
              <w:rPr>
                <w:lang w:val="es-ES"/>
              </w:rPr>
              <w:t xml:space="preserve"> y precio</w:t>
            </w:r>
            <w:r>
              <w:rPr>
                <w:lang w:val="es-ES"/>
              </w:rPr>
              <w:t>.</w:t>
            </w:r>
          </w:p>
          <w:p w:rsidR="00C6784C" w:rsidRDefault="00C6784C" w:rsidP="00C6784C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>
              <w:rPr>
                <w:lang w:val="es-ES"/>
              </w:rPr>
              <w:t>El administrador confirma el nuevo registro.</w:t>
            </w:r>
          </w:p>
          <w:p w:rsidR="00C6784C" w:rsidRPr="00C6784C" w:rsidRDefault="00C6784C" w:rsidP="00C6784C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registra el nuevo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 xml:space="preserve"> y envia un mensaje de la confirmacion del registro. </w:t>
            </w:r>
          </w:p>
        </w:tc>
      </w:tr>
      <w:tr w:rsidR="00CF602C" w:rsidRPr="001D1004" w:rsidTr="00CF602C">
        <w:trPr>
          <w:trHeight w:val="4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  <w:r w:rsidRPr="00035E5B">
              <w:rPr>
                <w:lang w:val="es-ES"/>
              </w:rPr>
              <w:t xml:space="preserve">: </w:t>
            </w:r>
          </w:p>
        </w:tc>
        <w:tc>
          <w:tcPr>
            <w:tcW w:w="6119" w:type="dxa"/>
          </w:tcPr>
          <w:p w:rsidR="00C6784C" w:rsidRDefault="00C0770D" w:rsidP="00C0770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2)</w:t>
            </w:r>
            <w:r w:rsidR="00C6784C">
              <w:rPr>
                <w:lang w:val="es-ES"/>
              </w:rPr>
              <w:t xml:space="preserve">Categoria Inexistente </w:t>
            </w:r>
          </w:p>
          <w:p w:rsidR="00CF602C" w:rsidRDefault="00C0770D" w:rsidP="00C6784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a)</w:t>
            </w:r>
            <w:r w:rsidR="00C6784C">
              <w:rPr>
                <w:lang w:val="es-ES"/>
              </w:rPr>
              <w:t xml:space="preserve"> El administrador debe dirigirse al caso de uso CU-05: Registrar Categoria.</w:t>
            </w:r>
          </w:p>
          <w:p w:rsidR="00C0770D" w:rsidRDefault="00C0770D" w:rsidP="00C0770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2)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 xml:space="preserve"> existente</w:t>
            </w:r>
          </w:p>
          <w:p w:rsidR="00C0770D" w:rsidRPr="00C6784C" w:rsidRDefault="00C0770D" w:rsidP="00C0770D">
            <w:pPr>
              <w:pStyle w:val="Prrafodelista"/>
              <w:ind w:left="708"/>
              <w:rPr>
                <w:lang w:val="es-ES"/>
              </w:rPr>
            </w:pPr>
            <w:r>
              <w:rPr>
                <w:lang w:val="es-ES"/>
              </w:rPr>
              <w:t xml:space="preserve">a) El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 xml:space="preserve"> ya existe, ingrese otro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>.</w:t>
            </w:r>
          </w:p>
        </w:tc>
      </w:tr>
      <w:tr w:rsidR="00CF602C" w:rsidRPr="001D1004" w:rsidTr="00CF602C">
        <w:trPr>
          <w:trHeight w:val="961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Postcondiciones:</w:t>
            </w:r>
          </w:p>
          <w:p w:rsidR="00CF602C" w:rsidRPr="00035E5B" w:rsidRDefault="00CF602C" w:rsidP="00CF602C">
            <w:pPr>
              <w:ind w:left="51"/>
              <w:rPr>
                <w:lang w:val="es-ES"/>
              </w:rPr>
            </w:pPr>
          </w:p>
        </w:tc>
        <w:tc>
          <w:tcPr>
            <w:tcW w:w="6119" w:type="dxa"/>
          </w:tcPr>
          <w:p w:rsidR="00CF602C" w:rsidRPr="00035E5B" w:rsidRDefault="00C6784C" w:rsidP="00CF602C">
            <w:pPr>
              <w:pStyle w:val="Prrafodelista"/>
              <w:ind w:left="360"/>
              <w:rPr>
                <w:lang w:val="es-ES"/>
              </w:rPr>
            </w:pPr>
            <w:r>
              <w:rPr>
                <w:lang w:val="es-ES"/>
              </w:rPr>
              <w:t xml:space="preserve">Se agrego un </w:t>
            </w:r>
            <w:r w:rsidR="003B15B9">
              <w:rPr>
                <w:lang w:val="es-ES"/>
              </w:rPr>
              <w:t>articulo</w:t>
            </w:r>
            <w:r>
              <w:rPr>
                <w:lang w:val="es-ES"/>
              </w:rPr>
              <w:t xml:space="preserve"> al sistema</w:t>
            </w:r>
          </w:p>
        </w:tc>
      </w:tr>
    </w:tbl>
    <w:p w:rsidR="00BB72D9" w:rsidRDefault="00BB72D9"/>
    <w:tbl>
      <w:tblPr>
        <w:tblW w:w="8792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3"/>
        <w:gridCol w:w="700"/>
        <w:gridCol w:w="6119"/>
      </w:tblGrid>
      <w:tr w:rsidR="00CF602C" w:rsidRPr="001D1004" w:rsidTr="006C13BA">
        <w:trPr>
          <w:trHeight w:val="35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Codigo</w:t>
            </w:r>
          </w:p>
        </w:tc>
        <w:tc>
          <w:tcPr>
            <w:tcW w:w="6819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CU-05</w:t>
            </w:r>
          </w:p>
        </w:tc>
      </w:tr>
      <w:tr w:rsidR="00CF602C" w:rsidRPr="001D1004" w:rsidTr="006C13BA">
        <w:trPr>
          <w:trHeight w:val="35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Nombre: </w:t>
            </w:r>
          </w:p>
        </w:tc>
        <w:tc>
          <w:tcPr>
            <w:tcW w:w="6819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CF602C">
              <w:rPr>
                <w:lang w:val="es-ES"/>
              </w:rPr>
              <w:t>Registrar categoria</w:t>
            </w:r>
          </w:p>
        </w:tc>
      </w:tr>
      <w:tr w:rsidR="00CF602C" w:rsidRPr="001D1004" w:rsidTr="006C13BA">
        <w:trPr>
          <w:trHeight w:val="44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Autor: </w:t>
            </w:r>
          </w:p>
        </w:tc>
        <w:tc>
          <w:tcPr>
            <w:tcW w:w="6819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Roman Morga Beltran</w:t>
            </w:r>
          </w:p>
        </w:tc>
      </w:tr>
      <w:tr w:rsidR="00CF602C" w:rsidRPr="001D1004" w:rsidTr="006C13BA">
        <w:trPr>
          <w:trHeight w:val="27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Fecha: </w:t>
            </w:r>
          </w:p>
        </w:tc>
        <w:tc>
          <w:tcPr>
            <w:tcW w:w="6819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</w:p>
        </w:tc>
      </w:tr>
      <w:tr w:rsidR="00CF602C" w:rsidRPr="001D1004" w:rsidTr="00CF602C">
        <w:trPr>
          <w:trHeight w:val="3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Descripción: </w:t>
            </w:r>
          </w:p>
        </w:tc>
        <w:tc>
          <w:tcPr>
            <w:tcW w:w="6119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CF602C">
              <w:rPr>
                <w:lang w:val="es-ES"/>
              </w:rPr>
              <w:t>El administrador ingresa a la seccion de categorias y registra los datos de una nueva categoria, el cual se añadira nombre y descripcion.</w:t>
            </w:r>
          </w:p>
        </w:tc>
      </w:tr>
      <w:tr w:rsidR="00CF602C" w:rsidRPr="001D1004" w:rsidTr="00CF602C">
        <w:trPr>
          <w:trHeight w:val="1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Actores: </w:t>
            </w:r>
          </w:p>
        </w:tc>
        <w:tc>
          <w:tcPr>
            <w:tcW w:w="6119" w:type="dxa"/>
          </w:tcPr>
          <w:p w:rsidR="00CF602C" w:rsidRPr="00035E5B" w:rsidRDefault="001D3227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CF602C" w:rsidRPr="001D1004" w:rsidTr="00CF602C">
        <w:trPr>
          <w:trHeight w:val="19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Precondiciones:</w:t>
            </w:r>
          </w:p>
        </w:tc>
        <w:tc>
          <w:tcPr>
            <w:tcW w:w="6119" w:type="dxa"/>
          </w:tcPr>
          <w:p w:rsidR="001D3227" w:rsidRPr="00C6784C" w:rsidRDefault="001D3227" w:rsidP="001D3227">
            <w:pPr>
              <w:pStyle w:val="Prrafodelista"/>
              <w:numPr>
                <w:ilvl w:val="0"/>
                <w:numId w:val="25"/>
              </w:numPr>
              <w:rPr>
                <w:lang w:val="es-ES"/>
              </w:rPr>
            </w:pPr>
            <w:r>
              <w:rPr>
                <w:lang w:val="es-ES"/>
              </w:rPr>
              <w:t>La categoria</w:t>
            </w:r>
            <w:r w:rsidRPr="00C6784C">
              <w:rPr>
                <w:lang w:val="es-ES"/>
              </w:rPr>
              <w:t xml:space="preserve"> no debe de haberse registrado anteriormente.</w:t>
            </w:r>
          </w:p>
          <w:p w:rsidR="00F150F8" w:rsidRDefault="00F150F8" w:rsidP="001D3227">
            <w:pPr>
              <w:pStyle w:val="Prrafodelista"/>
              <w:numPr>
                <w:ilvl w:val="0"/>
                <w:numId w:val="25"/>
              </w:numPr>
              <w:rPr>
                <w:lang w:val="es-ES"/>
              </w:rPr>
            </w:pPr>
            <w:r>
              <w:rPr>
                <w:lang w:val="es-ES"/>
              </w:rPr>
              <w:t xml:space="preserve">Solo podran accesar los usuarios con el rol de Administrador </w:t>
            </w:r>
            <w:r>
              <w:rPr>
                <w:lang w:val="es-ES"/>
              </w:rPr>
              <w:t>.</w:t>
            </w:r>
          </w:p>
          <w:p w:rsidR="00CF602C" w:rsidRPr="001D3227" w:rsidRDefault="001D3227" w:rsidP="001D3227">
            <w:pPr>
              <w:pStyle w:val="Prrafodelista"/>
              <w:numPr>
                <w:ilvl w:val="0"/>
                <w:numId w:val="25"/>
              </w:numPr>
              <w:rPr>
                <w:lang w:val="es-ES"/>
              </w:rPr>
            </w:pPr>
            <w:r w:rsidRPr="001D3227">
              <w:rPr>
                <w:lang w:val="es-ES"/>
              </w:rPr>
              <w:t xml:space="preserve">El administrador debe de estar en la seccion de gestion de </w:t>
            </w:r>
            <w:r>
              <w:rPr>
                <w:lang w:val="es-ES"/>
              </w:rPr>
              <w:t>categorias</w:t>
            </w:r>
            <w:r w:rsidRPr="001D3227">
              <w:rPr>
                <w:lang w:val="es-ES"/>
              </w:rPr>
              <w:t>.</w:t>
            </w:r>
          </w:p>
        </w:tc>
      </w:tr>
      <w:tr w:rsidR="00CF602C" w:rsidRPr="001D1004" w:rsidTr="00CF602C">
        <w:trPr>
          <w:trHeight w:val="213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 </w:t>
            </w:r>
          </w:p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Flujo normal: </w:t>
            </w:r>
          </w:p>
        </w:tc>
        <w:tc>
          <w:tcPr>
            <w:tcW w:w="6119" w:type="dxa"/>
          </w:tcPr>
          <w:p w:rsidR="001D3227" w:rsidRDefault="00CF602C" w:rsidP="001D3227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 w:rsidRPr="00035E5B">
              <w:rPr>
                <w:lang w:val="es-ES"/>
              </w:rPr>
              <w:t xml:space="preserve"> </w:t>
            </w:r>
            <w:r w:rsidR="001D3227">
              <w:rPr>
                <w:lang w:val="es-ES"/>
              </w:rPr>
              <w:t>El administrador inicia un nuevo registro de categorias.</w:t>
            </w:r>
          </w:p>
          <w:p w:rsidR="001D3227" w:rsidRDefault="001D3227" w:rsidP="001D3227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>
              <w:rPr>
                <w:lang w:val="es-ES"/>
              </w:rPr>
              <w:t>El administrador</w:t>
            </w:r>
            <w:r w:rsidR="00AA12CF">
              <w:rPr>
                <w:lang w:val="es-ES"/>
              </w:rPr>
              <w:t xml:space="preserve"> ingresa</w:t>
            </w:r>
            <w:r>
              <w:rPr>
                <w:lang w:val="es-ES"/>
              </w:rPr>
              <w:t xml:space="preserve"> los datos de la categoria</w:t>
            </w:r>
            <w:r w:rsidR="00AA12CF">
              <w:rPr>
                <w:lang w:val="es-ES"/>
              </w:rPr>
              <w:t xml:space="preserve"> al formulario</w:t>
            </w:r>
            <w:r>
              <w:rPr>
                <w:lang w:val="es-ES"/>
              </w:rPr>
              <w:t xml:space="preserve"> tales como nombre y descripcion.</w:t>
            </w:r>
          </w:p>
          <w:p w:rsidR="001D3227" w:rsidRDefault="001D3227" w:rsidP="001D3227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>
              <w:rPr>
                <w:lang w:val="es-ES"/>
              </w:rPr>
              <w:t>El administrador confirma el nuevo registro.</w:t>
            </w:r>
          </w:p>
          <w:p w:rsidR="00CF602C" w:rsidRPr="001D3227" w:rsidRDefault="001D3227" w:rsidP="001D3227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 w:rsidRPr="001D3227">
              <w:rPr>
                <w:lang w:val="es-ES"/>
              </w:rPr>
              <w:t xml:space="preserve">El sistema registra el nuevo </w:t>
            </w:r>
            <w:r w:rsidR="003B15B9">
              <w:rPr>
                <w:lang w:val="es-ES"/>
              </w:rPr>
              <w:t>articulo</w:t>
            </w:r>
            <w:r w:rsidRPr="001D3227">
              <w:rPr>
                <w:lang w:val="es-ES"/>
              </w:rPr>
              <w:t xml:space="preserve"> y envia un mensaje de la confirmacion del registro.</w:t>
            </w:r>
          </w:p>
        </w:tc>
      </w:tr>
      <w:tr w:rsidR="00CF602C" w:rsidRPr="001D1004" w:rsidTr="00CF602C">
        <w:trPr>
          <w:trHeight w:val="4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alternativo</w:t>
            </w:r>
            <w:r w:rsidRPr="00035E5B">
              <w:rPr>
                <w:lang w:val="es-ES"/>
              </w:rPr>
              <w:t xml:space="preserve">: </w:t>
            </w:r>
          </w:p>
        </w:tc>
        <w:tc>
          <w:tcPr>
            <w:tcW w:w="6119" w:type="dxa"/>
          </w:tcPr>
          <w:p w:rsidR="00C0770D" w:rsidRDefault="00C0770D" w:rsidP="00C0770D">
            <w:pPr>
              <w:rPr>
                <w:lang w:val="es-ES"/>
              </w:rPr>
            </w:pPr>
            <w:r>
              <w:rPr>
                <w:lang w:val="es-ES"/>
              </w:rPr>
              <w:t>2)Categoria Existente</w:t>
            </w:r>
          </w:p>
          <w:p w:rsidR="00C0770D" w:rsidRPr="00C0770D" w:rsidRDefault="00C0770D" w:rsidP="00C0770D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a)Debe ser ingresar otra categoria</w:t>
            </w:r>
          </w:p>
        </w:tc>
      </w:tr>
      <w:tr w:rsidR="00CF602C" w:rsidRPr="001D1004" w:rsidTr="00CF602C">
        <w:trPr>
          <w:trHeight w:val="961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Postcondiciones:</w:t>
            </w:r>
          </w:p>
          <w:p w:rsidR="00CF602C" w:rsidRPr="00035E5B" w:rsidRDefault="00CF602C" w:rsidP="00CF602C">
            <w:pPr>
              <w:ind w:left="51"/>
              <w:rPr>
                <w:lang w:val="es-ES"/>
              </w:rPr>
            </w:pPr>
          </w:p>
        </w:tc>
        <w:tc>
          <w:tcPr>
            <w:tcW w:w="6119" w:type="dxa"/>
          </w:tcPr>
          <w:p w:rsidR="00CF602C" w:rsidRPr="00035E5B" w:rsidRDefault="001E0C95" w:rsidP="00CF602C">
            <w:pPr>
              <w:pStyle w:val="Prrafodelista"/>
              <w:ind w:left="360"/>
              <w:rPr>
                <w:lang w:val="es-ES"/>
              </w:rPr>
            </w:pPr>
            <w:r>
              <w:rPr>
                <w:lang w:val="es-ES"/>
              </w:rPr>
              <w:t>Se agrego la categoria al sistema.</w:t>
            </w:r>
          </w:p>
        </w:tc>
      </w:tr>
    </w:tbl>
    <w:p w:rsidR="00CF602C" w:rsidRDefault="00CF602C" w:rsidP="00CF602C">
      <w:pPr>
        <w:rPr>
          <w:lang w:val="es-ES"/>
        </w:rPr>
      </w:pPr>
    </w:p>
    <w:p w:rsidR="00CF602C" w:rsidRDefault="00CF602C" w:rsidP="00CF602C">
      <w:pPr>
        <w:rPr>
          <w:lang w:val="es-ES"/>
        </w:rPr>
      </w:pPr>
    </w:p>
    <w:p w:rsidR="00AA12CF" w:rsidRDefault="00AA12CF" w:rsidP="00CF602C">
      <w:pPr>
        <w:rPr>
          <w:lang w:val="es-ES"/>
        </w:rPr>
      </w:pPr>
    </w:p>
    <w:p w:rsidR="00CF602C" w:rsidRDefault="00CF602C" w:rsidP="00CF602C">
      <w:pPr>
        <w:rPr>
          <w:lang w:val="es-ES"/>
        </w:rPr>
      </w:pPr>
    </w:p>
    <w:tbl>
      <w:tblPr>
        <w:tblW w:w="8792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3"/>
        <w:gridCol w:w="700"/>
        <w:gridCol w:w="6119"/>
      </w:tblGrid>
      <w:tr w:rsidR="00CF602C" w:rsidRPr="001D1004" w:rsidTr="00CF602C">
        <w:trPr>
          <w:trHeight w:val="35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Codigo</w:t>
            </w:r>
          </w:p>
        </w:tc>
        <w:tc>
          <w:tcPr>
            <w:tcW w:w="6818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CU-10</w:t>
            </w:r>
          </w:p>
        </w:tc>
      </w:tr>
      <w:tr w:rsidR="00CF602C" w:rsidRPr="001D1004" w:rsidTr="00CF602C">
        <w:trPr>
          <w:trHeight w:val="35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Nombre: </w:t>
            </w:r>
          </w:p>
        </w:tc>
        <w:tc>
          <w:tcPr>
            <w:tcW w:w="6818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CF602C">
              <w:rPr>
                <w:lang w:val="es-ES"/>
              </w:rPr>
              <w:t xml:space="preserve">Modificar existencia de </w:t>
            </w:r>
            <w:r w:rsidR="003B15B9">
              <w:rPr>
                <w:lang w:val="es-ES"/>
              </w:rPr>
              <w:t>articulo</w:t>
            </w:r>
            <w:r w:rsidRPr="00CF602C">
              <w:rPr>
                <w:lang w:val="es-ES"/>
              </w:rPr>
              <w:t>s en Inventario</w:t>
            </w:r>
          </w:p>
        </w:tc>
      </w:tr>
      <w:tr w:rsidR="00CF602C" w:rsidRPr="001D1004" w:rsidTr="00CF602C">
        <w:trPr>
          <w:trHeight w:val="44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Autor: </w:t>
            </w:r>
          </w:p>
        </w:tc>
        <w:tc>
          <w:tcPr>
            <w:tcW w:w="6818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Roman Morga Beltran</w:t>
            </w:r>
          </w:p>
        </w:tc>
      </w:tr>
      <w:tr w:rsidR="00CF602C" w:rsidRPr="001D1004" w:rsidTr="00CF602C">
        <w:trPr>
          <w:trHeight w:val="27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Fecha: </w:t>
            </w:r>
          </w:p>
        </w:tc>
        <w:tc>
          <w:tcPr>
            <w:tcW w:w="6818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</w:p>
        </w:tc>
      </w:tr>
      <w:tr w:rsidR="00CF602C" w:rsidRPr="001D1004" w:rsidTr="00CF602C">
        <w:trPr>
          <w:trHeight w:val="3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Descripción: </w:t>
            </w:r>
          </w:p>
        </w:tc>
        <w:tc>
          <w:tcPr>
            <w:tcW w:w="6119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CF602C">
              <w:rPr>
                <w:lang w:val="es-ES"/>
              </w:rPr>
              <w:t xml:space="preserve">El administrador podra modificar la cantidad de los </w:t>
            </w:r>
            <w:r w:rsidR="003B15B9">
              <w:rPr>
                <w:lang w:val="es-ES"/>
              </w:rPr>
              <w:t>articulo</w:t>
            </w:r>
            <w:r w:rsidRPr="00CF602C">
              <w:rPr>
                <w:lang w:val="es-ES"/>
              </w:rPr>
              <w:t>s que se encuentran en el inventario.</w:t>
            </w:r>
          </w:p>
        </w:tc>
      </w:tr>
      <w:tr w:rsidR="00CF602C" w:rsidRPr="001D1004" w:rsidTr="00CF602C">
        <w:trPr>
          <w:trHeight w:val="1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Actores: </w:t>
            </w:r>
          </w:p>
        </w:tc>
        <w:tc>
          <w:tcPr>
            <w:tcW w:w="6119" w:type="dxa"/>
          </w:tcPr>
          <w:p w:rsidR="00CF602C" w:rsidRPr="00035E5B" w:rsidRDefault="00AA12CF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CF602C" w:rsidRPr="001D1004" w:rsidTr="00CF602C">
        <w:trPr>
          <w:trHeight w:val="19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Precondiciones:</w:t>
            </w:r>
          </w:p>
        </w:tc>
        <w:tc>
          <w:tcPr>
            <w:tcW w:w="6119" w:type="dxa"/>
          </w:tcPr>
          <w:p w:rsidR="00AA12CF" w:rsidRDefault="00AA12CF" w:rsidP="00AA12CF">
            <w:pPr>
              <w:pStyle w:val="Prrafodelista"/>
              <w:numPr>
                <w:ilvl w:val="0"/>
                <w:numId w:val="33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debe de agregar </w:t>
            </w:r>
            <w:r>
              <w:rPr>
                <w:lang w:val="es-ES"/>
              </w:rPr>
              <w:t>un articulo al sistema</w:t>
            </w:r>
            <w:r>
              <w:rPr>
                <w:lang w:val="es-ES"/>
              </w:rPr>
              <w:t xml:space="preserve"> anteriormente.</w:t>
            </w:r>
          </w:p>
          <w:p w:rsidR="00AA12CF" w:rsidRDefault="00AA12CF" w:rsidP="00AA12CF">
            <w:pPr>
              <w:pStyle w:val="Prrafodelista"/>
              <w:numPr>
                <w:ilvl w:val="0"/>
                <w:numId w:val="33"/>
              </w:numPr>
              <w:rPr>
                <w:lang w:val="es-ES"/>
              </w:rPr>
            </w:pPr>
            <w:r>
              <w:rPr>
                <w:lang w:val="es-ES"/>
              </w:rPr>
              <w:t>Solo podran accesar los usuarios con el rol de Administrador .</w:t>
            </w:r>
          </w:p>
          <w:p w:rsidR="00CF602C" w:rsidRPr="00035E5B" w:rsidRDefault="00AA12CF" w:rsidP="00AA12CF">
            <w:pPr>
              <w:pStyle w:val="Prrafodelista"/>
              <w:numPr>
                <w:ilvl w:val="0"/>
                <w:numId w:val="33"/>
              </w:numPr>
              <w:rPr>
                <w:lang w:val="es-ES"/>
              </w:rPr>
            </w:pPr>
            <w:r w:rsidRPr="001D3227">
              <w:rPr>
                <w:lang w:val="es-ES"/>
              </w:rPr>
              <w:t>El administrador debe de es</w:t>
            </w:r>
            <w:r>
              <w:rPr>
                <w:lang w:val="es-ES"/>
              </w:rPr>
              <w:t>tar en la seccion de inventario</w:t>
            </w:r>
            <w:r w:rsidRPr="001D3227">
              <w:rPr>
                <w:lang w:val="es-ES"/>
              </w:rPr>
              <w:t>.</w:t>
            </w:r>
          </w:p>
        </w:tc>
      </w:tr>
      <w:tr w:rsidR="00CF602C" w:rsidRPr="001D1004" w:rsidTr="00CF602C">
        <w:trPr>
          <w:trHeight w:val="213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 </w:t>
            </w:r>
          </w:p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Flujo normal: </w:t>
            </w:r>
          </w:p>
        </w:tc>
        <w:tc>
          <w:tcPr>
            <w:tcW w:w="6119" w:type="dxa"/>
          </w:tcPr>
          <w:p w:rsidR="00FE7243" w:rsidRPr="00FE7243" w:rsidRDefault="00FE7243" w:rsidP="00FE7243">
            <w:pPr>
              <w:pStyle w:val="Prrafodelista"/>
              <w:numPr>
                <w:ilvl w:val="0"/>
                <w:numId w:val="34"/>
              </w:numPr>
              <w:rPr>
                <w:lang w:val="es-ES"/>
              </w:rPr>
            </w:pPr>
            <w:r w:rsidRPr="00FE7243">
              <w:rPr>
                <w:lang w:val="es-ES"/>
              </w:rPr>
              <w:t>El administrador selecciona el articulo</w:t>
            </w:r>
          </w:p>
          <w:p w:rsidR="00FE7243" w:rsidRDefault="00FE7243" w:rsidP="00FE7243">
            <w:pPr>
              <w:pStyle w:val="Prrafodelista"/>
              <w:numPr>
                <w:ilvl w:val="0"/>
                <w:numId w:val="34"/>
              </w:numPr>
              <w:rPr>
                <w:lang w:val="es-ES"/>
              </w:rPr>
            </w:pPr>
            <w:r>
              <w:rPr>
                <w:lang w:val="es-ES"/>
              </w:rPr>
              <w:t>El administrador edita la cantidad del articulo.</w:t>
            </w:r>
          </w:p>
          <w:p w:rsidR="00FE7243" w:rsidRDefault="00FE7243" w:rsidP="00CF602C">
            <w:pPr>
              <w:pStyle w:val="Prrafodelista"/>
              <w:numPr>
                <w:ilvl w:val="0"/>
                <w:numId w:val="34"/>
              </w:numPr>
              <w:rPr>
                <w:lang w:val="es-ES"/>
              </w:rPr>
            </w:pPr>
            <w:r>
              <w:rPr>
                <w:lang w:val="es-ES"/>
              </w:rPr>
              <w:t>El</w:t>
            </w:r>
            <w:r w:rsidR="00B35DED">
              <w:rPr>
                <w:lang w:val="es-ES"/>
              </w:rPr>
              <w:t xml:space="preserve"> administrador confirma los cambios del articulo.</w:t>
            </w:r>
          </w:p>
          <w:p w:rsidR="00B35DED" w:rsidRPr="00B35DED" w:rsidRDefault="00B35DED" w:rsidP="00CF602C">
            <w:pPr>
              <w:pStyle w:val="Prrafodelista"/>
              <w:numPr>
                <w:ilvl w:val="0"/>
                <w:numId w:val="34"/>
              </w:numPr>
              <w:rPr>
                <w:lang w:val="es-ES"/>
              </w:rPr>
            </w:pPr>
            <w:r>
              <w:rPr>
                <w:lang w:val="es-ES"/>
              </w:rPr>
              <w:t>El sistema guarda los cambios y envia un mensaje de confirmacion.</w:t>
            </w:r>
          </w:p>
        </w:tc>
      </w:tr>
      <w:tr w:rsidR="00CF602C" w:rsidRPr="001D1004" w:rsidTr="00CF602C">
        <w:trPr>
          <w:trHeight w:val="4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  <w:r w:rsidRPr="00035E5B">
              <w:rPr>
                <w:lang w:val="es-ES"/>
              </w:rPr>
              <w:t xml:space="preserve">: </w:t>
            </w:r>
          </w:p>
        </w:tc>
        <w:tc>
          <w:tcPr>
            <w:tcW w:w="6119" w:type="dxa"/>
          </w:tcPr>
          <w:p w:rsidR="00CF602C" w:rsidRPr="00035E5B" w:rsidRDefault="00CF602C" w:rsidP="00CF602C">
            <w:pPr>
              <w:rPr>
                <w:lang w:val="es-ES"/>
              </w:rPr>
            </w:pPr>
          </w:p>
        </w:tc>
      </w:tr>
      <w:tr w:rsidR="00CF602C" w:rsidRPr="001D1004" w:rsidTr="00CF602C">
        <w:trPr>
          <w:trHeight w:val="961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Postcondiciones:</w:t>
            </w:r>
          </w:p>
          <w:p w:rsidR="00CF602C" w:rsidRPr="00035E5B" w:rsidRDefault="00CF602C" w:rsidP="00CF602C">
            <w:pPr>
              <w:ind w:left="51"/>
              <w:rPr>
                <w:lang w:val="es-ES"/>
              </w:rPr>
            </w:pPr>
          </w:p>
        </w:tc>
        <w:tc>
          <w:tcPr>
            <w:tcW w:w="6119" w:type="dxa"/>
          </w:tcPr>
          <w:p w:rsidR="00CF602C" w:rsidRPr="00B35DED" w:rsidRDefault="00B35DED" w:rsidP="00CF602C">
            <w:pPr>
              <w:pStyle w:val="Prrafodelista"/>
              <w:ind w:left="360"/>
              <w:rPr>
                <w:u w:val="single"/>
                <w:lang w:val="es-ES"/>
              </w:rPr>
            </w:pPr>
            <w:r>
              <w:rPr>
                <w:lang w:val="es-ES"/>
              </w:rPr>
              <w:t>Se modifico la cantidad de articulo.</w:t>
            </w:r>
          </w:p>
        </w:tc>
      </w:tr>
    </w:tbl>
    <w:p w:rsidR="00CF602C" w:rsidRDefault="00CF602C" w:rsidP="00CF602C">
      <w:pPr>
        <w:rPr>
          <w:lang w:val="es-ES"/>
        </w:rPr>
      </w:pPr>
    </w:p>
    <w:p w:rsidR="00CF602C" w:rsidRDefault="00CF602C" w:rsidP="00CF602C">
      <w:pPr>
        <w:rPr>
          <w:lang w:val="es-ES"/>
        </w:rPr>
      </w:pPr>
    </w:p>
    <w:tbl>
      <w:tblPr>
        <w:tblW w:w="8792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3"/>
        <w:gridCol w:w="700"/>
        <w:gridCol w:w="6119"/>
      </w:tblGrid>
      <w:tr w:rsidR="00CF602C" w:rsidRPr="001D1004" w:rsidTr="00CF602C">
        <w:trPr>
          <w:trHeight w:val="35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lastRenderedPageBreak/>
              <w:t>Codigo</w:t>
            </w:r>
          </w:p>
        </w:tc>
        <w:tc>
          <w:tcPr>
            <w:tcW w:w="6818" w:type="dxa"/>
            <w:gridSpan w:val="2"/>
          </w:tcPr>
          <w:p w:rsidR="00CF602C" w:rsidRPr="00035E5B" w:rsidRDefault="00580229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CU-11</w:t>
            </w:r>
          </w:p>
        </w:tc>
      </w:tr>
      <w:tr w:rsidR="00CF602C" w:rsidRPr="001D1004" w:rsidTr="00CF602C">
        <w:trPr>
          <w:trHeight w:val="35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Nombre: </w:t>
            </w:r>
          </w:p>
        </w:tc>
        <w:tc>
          <w:tcPr>
            <w:tcW w:w="6818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CF602C">
              <w:rPr>
                <w:lang w:val="es-ES"/>
              </w:rPr>
              <w:t xml:space="preserve">Agrega </w:t>
            </w:r>
            <w:r w:rsidR="003B15B9">
              <w:rPr>
                <w:lang w:val="es-ES"/>
              </w:rPr>
              <w:t>articulo</w:t>
            </w:r>
            <w:r w:rsidRPr="00CF602C">
              <w:rPr>
                <w:lang w:val="es-ES"/>
              </w:rPr>
              <w:t xml:space="preserve"> al carrito</w:t>
            </w:r>
          </w:p>
        </w:tc>
      </w:tr>
      <w:tr w:rsidR="00CF602C" w:rsidRPr="001D1004" w:rsidTr="00CF602C">
        <w:trPr>
          <w:trHeight w:val="44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Autor: </w:t>
            </w:r>
          </w:p>
        </w:tc>
        <w:tc>
          <w:tcPr>
            <w:tcW w:w="6818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Roman Morga Beltran</w:t>
            </w:r>
          </w:p>
        </w:tc>
      </w:tr>
      <w:tr w:rsidR="00CF602C" w:rsidRPr="001D1004" w:rsidTr="00CF602C">
        <w:trPr>
          <w:trHeight w:val="27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Fecha: </w:t>
            </w:r>
          </w:p>
        </w:tc>
        <w:tc>
          <w:tcPr>
            <w:tcW w:w="6818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</w:p>
        </w:tc>
      </w:tr>
      <w:tr w:rsidR="00CF602C" w:rsidRPr="001D1004" w:rsidTr="00CF602C">
        <w:trPr>
          <w:trHeight w:val="3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Descripción: </w:t>
            </w:r>
          </w:p>
        </w:tc>
        <w:tc>
          <w:tcPr>
            <w:tcW w:w="6119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CF602C">
              <w:rPr>
                <w:lang w:val="es-ES"/>
              </w:rPr>
              <w:t xml:space="preserve">El usuario previamente registrado podra agregar </w:t>
            </w:r>
            <w:r w:rsidR="003B15B9">
              <w:rPr>
                <w:lang w:val="es-ES"/>
              </w:rPr>
              <w:t>articulo</w:t>
            </w:r>
            <w:r w:rsidRPr="00CF602C">
              <w:rPr>
                <w:lang w:val="es-ES"/>
              </w:rPr>
              <w:t>s que desea comprar en el carrito.</w:t>
            </w:r>
          </w:p>
        </w:tc>
      </w:tr>
      <w:tr w:rsidR="00CF602C" w:rsidRPr="001D1004" w:rsidTr="00CF602C">
        <w:trPr>
          <w:trHeight w:val="1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Actores: </w:t>
            </w:r>
          </w:p>
        </w:tc>
        <w:tc>
          <w:tcPr>
            <w:tcW w:w="6119" w:type="dxa"/>
          </w:tcPr>
          <w:p w:rsidR="00CF602C" w:rsidRPr="00035E5B" w:rsidRDefault="00580229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CF602C" w:rsidRPr="001D1004" w:rsidTr="00CF602C">
        <w:trPr>
          <w:trHeight w:val="19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Precondiciones:</w:t>
            </w:r>
          </w:p>
        </w:tc>
        <w:tc>
          <w:tcPr>
            <w:tcW w:w="6119" w:type="dxa"/>
          </w:tcPr>
          <w:p w:rsidR="00CF602C" w:rsidRPr="00035E5B" w:rsidRDefault="00580229" w:rsidP="00580229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El usuario debe de ha</w:t>
            </w:r>
            <w:r>
              <w:rPr>
                <w:lang w:val="es-ES"/>
              </w:rPr>
              <w:t>berse registrado anteriormente.</w:t>
            </w:r>
          </w:p>
        </w:tc>
      </w:tr>
      <w:tr w:rsidR="00CF602C" w:rsidRPr="001D1004" w:rsidTr="00CF602C">
        <w:trPr>
          <w:trHeight w:val="213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 </w:t>
            </w:r>
          </w:p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Flujo normal: </w:t>
            </w:r>
          </w:p>
        </w:tc>
        <w:tc>
          <w:tcPr>
            <w:tcW w:w="6119" w:type="dxa"/>
          </w:tcPr>
          <w:p w:rsidR="00580229" w:rsidRDefault="00580229" w:rsidP="00580229">
            <w:pPr>
              <w:pStyle w:val="Prrafodelista"/>
              <w:numPr>
                <w:ilvl w:val="0"/>
                <w:numId w:val="35"/>
              </w:numPr>
              <w:rPr>
                <w:lang w:val="es-ES"/>
              </w:rPr>
            </w:pPr>
            <w:r>
              <w:rPr>
                <w:lang w:val="es-ES"/>
              </w:rPr>
              <w:t>El usuario accede a la pagina principal</w:t>
            </w:r>
          </w:p>
          <w:p w:rsidR="00580229" w:rsidRDefault="00580229" w:rsidP="00580229">
            <w:pPr>
              <w:pStyle w:val="Prrafodelista"/>
              <w:numPr>
                <w:ilvl w:val="0"/>
                <w:numId w:val="35"/>
              </w:numPr>
              <w:rPr>
                <w:lang w:val="es-ES"/>
              </w:rPr>
            </w:pPr>
            <w:r>
              <w:rPr>
                <w:lang w:val="es-ES"/>
              </w:rPr>
              <w:t>El usuario selecciona el articulo a comprar.</w:t>
            </w:r>
          </w:p>
          <w:p w:rsidR="00CF602C" w:rsidRDefault="00580229" w:rsidP="00580229">
            <w:pPr>
              <w:pStyle w:val="Prrafodelista"/>
              <w:numPr>
                <w:ilvl w:val="0"/>
                <w:numId w:val="35"/>
              </w:numPr>
              <w:rPr>
                <w:lang w:val="es-ES"/>
              </w:rPr>
            </w:pPr>
            <w:r w:rsidRPr="00580229">
              <w:rPr>
                <w:lang w:val="es-ES"/>
              </w:rPr>
              <w:t>El usuario selecciona la opcion de agregar al carrito.</w:t>
            </w:r>
          </w:p>
          <w:p w:rsidR="00580229" w:rsidRPr="00580229" w:rsidRDefault="00580229" w:rsidP="00580229">
            <w:pPr>
              <w:pStyle w:val="Prrafodelista"/>
              <w:numPr>
                <w:ilvl w:val="0"/>
                <w:numId w:val="35"/>
              </w:numPr>
              <w:rPr>
                <w:lang w:val="es-ES"/>
              </w:rPr>
            </w:pPr>
            <w:r>
              <w:rPr>
                <w:lang w:val="es-ES"/>
              </w:rPr>
              <w:t>El sistema actualiza el carrito con el articulo agregado.</w:t>
            </w:r>
          </w:p>
        </w:tc>
      </w:tr>
      <w:tr w:rsidR="00CF602C" w:rsidRPr="001D1004" w:rsidTr="00CF602C">
        <w:trPr>
          <w:trHeight w:val="4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  <w:r w:rsidRPr="00035E5B">
              <w:rPr>
                <w:lang w:val="es-ES"/>
              </w:rPr>
              <w:t xml:space="preserve">: </w:t>
            </w:r>
          </w:p>
        </w:tc>
        <w:tc>
          <w:tcPr>
            <w:tcW w:w="6119" w:type="dxa"/>
          </w:tcPr>
          <w:p w:rsidR="00CF602C" w:rsidRPr="00035E5B" w:rsidRDefault="00CF602C" w:rsidP="00CF602C">
            <w:pPr>
              <w:rPr>
                <w:lang w:val="es-ES"/>
              </w:rPr>
            </w:pPr>
          </w:p>
        </w:tc>
      </w:tr>
      <w:tr w:rsidR="00CF602C" w:rsidRPr="001D1004" w:rsidTr="00CF602C">
        <w:trPr>
          <w:trHeight w:val="961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Postcondiciones:</w:t>
            </w:r>
          </w:p>
          <w:p w:rsidR="00CF602C" w:rsidRPr="00035E5B" w:rsidRDefault="00CF602C" w:rsidP="00CF602C">
            <w:pPr>
              <w:ind w:left="51"/>
              <w:rPr>
                <w:lang w:val="es-ES"/>
              </w:rPr>
            </w:pPr>
          </w:p>
        </w:tc>
        <w:tc>
          <w:tcPr>
            <w:tcW w:w="6119" w:type="dxa"/>
          </w:tcPr>
          <w:p w:rsidR="00CF602C" w:rsidRPr="00035E5B" w:rsidRDefault="00580229" w:rsidP="00CF602C">
            <w:pPr>
              <w:pStyle w:val="Prrafodelista"/>
              <w:ind w:left="360"/>
              <w:rPr>
                <w:lang w:val="es-ES"/>
              </w:rPr>
            </w:pPr>
            <w:r>
              <w:rPr>
                <w:lang w:val="es-ES"/>
              </w:rPr>
              <w:t>Se agrego articulo al carrito</w:t>
            </w:r>
          </w:p>
        </w:tc>
      </w:tr>
    </w:tbl>
    <w:p w:rsidR="00CF602C" w:rsidRDefault="00CF602C" w:rsidP="00CF602C">
      <w:pPr>
        <w:rPr>
          <w:lang w:val="es-ES"/>
        </w:rPr>
      </w:pPr>
    </w:p>
    <w:tbl>
      <w:tblPr>
        <w:tblW w:w="8792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3"/>
        <w:gridCol w:w="700"/>
        <w:gridCol w:w="6119"/>
      </w:tblGrid>
      <w:tr w:rsidR="00CF602C" w:rsidRPr="001D1004" w:rsidTr="00CF602C">
        <w:trPr>
          <w:trHeight w:val="35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Codigo</w:t>
            </w:r>
          </w:p>
        </w:tc>
        <w:tc>
          <w:tcPr>
            <w:tcW w:w="6818" w:type="dxa"/>
            <w:gridSpan w:val="2"/>
          </w:tcPr>
          <w:p w:rsidR="00CF602C" w:rsidRPr="00035E5B" w:rsidRDefault="00580229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CU-12</w:t>
            </w:r>
          </w:p>
        </w:tc>
      </w:tr>
      <w:tr w:rsidR="00CF602C" w:rsidRPr="001D1004" w:rsidTr="00CF602C">
        <w:trPr>
          <w:trHeight w:val="35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Nombre: </w:t>
            </w:r>
          </w:p>
        </w:tc>
        <w:tc>
          <w:tcPr>
            <w:tcW w:w="6818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CF602C">
              <w:rPr>
                <w:lang w:val="es-ES"/>
              </w:rPr>
              <w:t xml:space="preserve">Eliminar </w:t>
            </w:r>
            <w:r w:rsidR="003B15B9">
              <w:rPr>
                <w:lang w:val="es-ES"/>
              </w:rPr>
              <w:t>articulo</w:t>
            </w:r>
            <w:r w:rsidRPr="00CF602C">
              <w:rPr>
                <w:lang w:val="es-ES"/>
              </w:rPr>
              <w:t xml:space="preserve"> al carrito</w:t>
            </w:r>
          </w:p>
        </w:tc>
      </w:tr>
      <w:tr w:rsidR="00CF602C" w:rsidRPr="001D1004" w:rsidTr="00CF602C">
        <w:trPr>
          <w:trHeight w:val="44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Autor: </w:t>
            </w:r>
          </w:p>
        </w:tc>
        <w:tc>
          <w:tcPr>
            <w:tcW w:w="6818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Roman Morga Beltran</w:t>
            </w:r>
          </w:p>
        </w:tc>
      </w:tr>
      <w:tr w:rsidR="00CF602C" w:rsidRPr="001D1004" w:rsidTr="00CF602C">
        <w:trPr>
          <w:trHeight w:val="27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Fecha: </w:t>
            </w:r>
          </w:p>
        </w:tc>
        <w:tc>
          <w:tcPr>
            <w:tcW w:w="6818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</w:p>
        </w:tc>
      </w:tr>
      <w:tr w:rsidR="00CF602C" w:rsidRPr="001D1004" w:rsidTr="00CF602C">
        <w:trPr>
          <w:trHeight w:val="3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Descripción: </w:t>
            </w:r>
          </w:p>
        </w:tc>
        <w:tc>
          <w:tcPr>
            <w:tcW w:w="6119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CF602C">
              <w:rPr>
                <w:lang w:val="es-ES"/>
              </w:rPr>
              <w:t xml:space="preserve">El usuario podra eliminar los </w:t>
            </w:r>
            <w:r w:rsidR="003B15B9">
              <w:rPr>
                <w:lang w:val="es-ES"/>
              </w:rPr>
              <w:t>articulo</w:t>
            </w:r>
            <w:r w:rsidRPr="00CF602C">
              <w:rPr>
                <w:lang w:val="es-ES"/>
              </w:rPr>
              <w:t>s que no desea comprar en el carrito.</w:t>
            </w:r>
          </w:p>
        </w:tc>
      </w:tr>
      <w:tr w:rsidR="00CF602C" w:rsidRPr="001D1004" w:rsidTr="00CF602C">
        <w:trPr>
          <w:trHeight w:val="1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Actores: </w:t>
            </w:r>
          </w:p>
        </w:tc>
        <w:tc>
          <w:tcPr>
            <w:tcW w:w="6119" w:type="dxa"/>
          </w:tcPr>
          <w:p w:rsidR="00CF602C" w:rsidRPr="00035E5B" w:rsidRDefault="00565360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CF602C" w:rsidRPr="001D1004" w:rsidTr="00CF602C">
        <w:trPr>
          <w:trHeight w:val="19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Precondiciones:</w:t>
            </w:r>
          </w:p>
        </w:tc>
        <w:tc>
          <w:tcPr>
            <w:tcW w:w="6119" w:type="dxa"/>
          </w:tcPr>
          <w:p w:rsidR="00CF602C" w:rsidRDefault="00580229" w:rsidP="00580229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El usuario debe de ha</w:t>
            </w:r>
            <w:r>
              <w:rPr>
                <w:lang w:val="es-ES"/>
              </w:rPr>
              <w:t>berse registrado anteriormente.</w:t>
            </w:r>
          </w:p>
          <w:p w:rsidR="00580229" w:rsidRPr="00035E5B" w:rsidRDefault="00580229" w:rsidP="00580229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Tener articulos agregado en el carrito</w:t>
            </w:r>
          </w:p>
        </w:tc>
      </w:tr>
      <w:tr w:rsidR="00CF602C" w:rsidRPr="001D1004" w:rsidTr="00CF602C">
        <w:trPr>
          <w:trHeight w:val="213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lastRenderedPageBreak/>
              <w:t xml:space="preserve"> </w:t>
            </w:r>
          </w:p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Flujo normal: </w:t>
            </w:r>
          </w:p>
        </w:tc>
        <w:tc>
          <w:tcPr>
            <w:tcW w:w="6119" w:type="dxa"/>
          </w:tcPr>
          <w:p w:rsidR="00CF602C" w:rsidRDefault="00580229" w:rsidP="00580229">
            <w:pPr>
              <w:pStyle w:val="Prrafodelista"/>
              <w:numPr>
                <w:ilvl w:val="0"/>
                <w:numId w:val="36"/>
              </w:numPr>
              <w:rPr>
                <w:lang w:val="es-ES"/>
              </w:rPr>
            </w:pPr>
            <w:r w:rsidRPr="00580229">
              <w:rPr>
                <w:lang w:val="es-ES"/>
              </w:rPr>
              <w:t xml:space="preserve">El usuario </w:t>
            </w:r>
            <w:r>
              <w:rPr>
                <w:lang w:val="es-ES"/>
              </w:rPr>
              <w:t>accede al carrito.</w:t>
            </w:r>
          </w:p>
          <w:p w:rsidR="00580229" w:rsidRDefault="00580229" w:rsidP="00580229">
            <w:pPr>
              <w:pStyle w:val="Prrafodelista"/>
              <w:numPr>
                <w:ilvl w:val="0"/>
                <w:numId w:val="36"/>
              </w:numPr>
              <w:rPr>
                <w:lang w:val="es-ES"/>
              </w:rPr>
            </w:pPr>
            <w:r w:rsidRPr="00580229">
              <w:rPr>
                <w:lang w:val="es-ES"/>
              </w:rPr>
              <w:t xml:space="preserve">El </w:t>
            </w:r>
            <w:r>
              <w:rPr>
                <w:lang w:val="es-ES"/>
              </w:rPr>
              <w:t>usuario selecciona con la opcion de eliminar producto de</w:t>
            </w:r>
            <w:r w:rsidRPr="00580229">
              <w:rPr>
                <w:lang w:val="es-ES"/>
              </w:rPr>
              <w:t>l carrito.</w:t>
            </w:r>
          </w:p>
          <w:p w:rsidR="00580229" w:rsidRPr="00580229" w:rsidRDefault="00580229" w:rsidP="00580229">
            <w:pPr>
              <w:pStyle w:val="Prrafodelista"/>
              <w:numPr>
                <w:ilvl w:val="0"/>
                <w:numId w:val="36"/>
              </w:numPr>
              <w:rPr>
                <w:lang w:val="es-ES"/>
              </w:rPr>
            </w:pPr>
            <w:r>
              <w:rPr>
                <w:lang w:val="es-ES"/>
              </w:rPr>
              <w:t>El sistema actualiza el carrito y elimina el articulo seleccionado.</w:t>
            </w:r>
          </w:p>
        </w:tc>
      </w:tr>
      <w:tr w:rsidR="00CF602C" w:rsidRPr="001D1004" w:rsidTr="00CF602C">
        <w:trPr>
          <w:trHeight w:val="4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  <w:r w:rsidRPr="00035E5B">
              <w:rPr>
                <w:lang w:val="es-ES"/>
              </w:rPr>
              <w:t xml:space="preserve">: </w:t>
            </w:r>
          </w:p>
        </w:tc>
        <w:tc>
          <w:tcPr>
            <w:tcW w:w="6119" w:type="dxa"/>
          </w:tcPr>
          <w:p w:rsidR="00CF602C" w:rsidRPr="00035E5B" w:rsidRDefault="00CF602C" w:rsidP="00CF602C">
            <w:pPr>
              <w:rPr>
                <w:lang w:val="es-ES"/>
              </w:rPr>
            </w:pPr>
          </w:p>
        </w:tc>
      </w:tr>
      <w:tr w:rsidR="00CF602C" w:rsidRPr="001D1004" w:rsidTr="00CF602C">
        <w:trPr>
          <w:trHeight w:val="961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Postcondiciones:</w:t>
            </w:r>
          </w:p>
          <w:p w:rsidR="00CF602C" w:rsidRPr="00035E5B" w:rsidRDefault="00CF602C" w:rsidP="00CF602C">
            <w:pPr>
              <w:ind w:left="51"/>
              <w:rPr>
                <w:lang w:val="es-ES"/>
              </w:rPr>
            </w:pPr>
          </w:p>
        </w:tc>
        <w:tc>
          <w:tcPr>
            <w:tcW w:w="6119" w:type="dxa"/>
          </w:tcPr>
          <w:p w:rsidR="00CF602C" w:rsidRPr="00035E5B" w:rsidRDefault="00580229" w:rsidP="00CF602C">
            <w:pPr>
              <w:pStyle w:val="Prrafodelista"/>
              <w:ind w:left="360"/>
              <w:rPr>
                <w:lang w:val="es-ES"/>
              </w:rPr>
            </w:pPr>
            <w:r>
              <w:rPr>
                <w:lang w:val="es-ES"/>
              </w:rPr>
              <w:t>Se elimino el articulo seleccionado del carrito.</w:t>
            </w:r>
          </w:p>
        </w:tc>
      </w:tr>
    </w:tbl>
    <w:p w:rsidR="00CF602C" w:rsidRDefault="00CF602C" w:rsidP="00CF602C">
      <w:pPr>
        <w:rPr>
          <w:lang w:val="es-ES"/>
        </w:rPr>
      </w:pPr>
    </w:p>
    <w:tbl>
      <w:tblPr>
        <w:tblW w:w="8792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3"/>
        <w:gridCol w:w="700"/>
        <w:gridCol w:w="6119"/>
      </w:tblGrid>
      <w:tr w:rsidR="00580229" w:rsidRPr="001D1004" w:rsidTr="0099044A">
        <w:trPr>
          <w:trHeight w:val="35"/>
        </w:trPr>
        <w:tc>
          <w:tcPr>
            <w:tcW w:w="1973" w:type="dxa"/>
          </w:tcPr>
          <w:p w:rsidR="00580229" w:rsidRPr="00035E5B" w:rsidRDefault="00580229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Codigo</w:t>
            </w:r>
          </w:p>
        </w:tc>
        <w:tc>
          <w:tcPr>
            <w:tcW w:w="6818" w:type="dxa"/>
            <w:gridSpan w:val="2"/>
          </w:tcPr>
          <w:p w:rsidR="00580229" w:rsidRPr="00035E5B" w:rsidRDefault="00580229" w:rsidP="0099044A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CU-13</w:t>
            </w:r>
          </w:p>
        </w:tc>
      </w:tr>
      <w:tr w:rsidR="00580229" w:rsidRPr="001D1004" w:rsidTr="0099044A">
        <w:trPr>
          <w:trHeight w:val="35"/>
        </w:trPr>
        <w:tc>
          <w:tcPr>
            <w:tcW w:w="1973" w:type="dxa"/>
          </w:tcPr>
          <w:p w:rsidR="00580229" w:rsidRPr="00035E5B" w:rsidRDefault="00580229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Nombre: </w:t>
            </w:r>
          </w:p>
        </w:tc>
        <w:tc>
          <w:tcPr>
            <w:tcW w:w="6818" w:type="dxa"/>
            <w:gridSpan w:val="2"/>
          </w:tcPr>
          <w:p w:rsidR="00580229" w:rsidRPr="00035E5B" w:rsidRDefault="00580229" w:rsidP="0099044A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Realizar Venta</w:t>
            </w:r>
          </w:p>
        </w:tc>
      </w:tr>
      <w:tr w:rsidR="00580229" w:rsidRPr="001D1004" w:rsidTr="0099044A">
        <w:trPr>
          <w:trHeight w:val="44"/>
        </w:trPr>
        <w:tc>
          <w:tcPr>
            <w:tcW w:w="1973" w:type="dxa"/>
          </w:tcPr>
          <w:p w:rsidR="00580229" w:rsidRPr="00035E5B" w:rsidRDefault="00580229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Autor: </w:t>
            </w:r>
          </w:p>
        </w:tc>
        <w:tc>
          <w:tcPr>
            <w:tcW w:w="6818" w:type="dxa"/>
            <w:gridSpan w:val="2"/>
          </w:tcPr>
          <w:p w:rsidR="00580229" w:rsidRPr="00035E5B" w:rsidRDefault="00580229" w:rsidP="0099044A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Roman Morga Beltran</w:t>
            </w:r>
          </w:p>
        </w:tc>
      </w:tr>
      <w:tr w:rsidR="00580229" w:rsidRPr="001D1004" w:rsidTr="0099044A">
        <w:trPr>
          <w:trHeight w:val="27"/>
        </w:trPr>
        <w:tc>
          <w:tcPr>
            <w:tcW w:w="1973" w:type="dxa"/>
          </w:tcPr>
          <w:p w:rsidR="00580229" w:rsidRPr="00035E5B" w:rsidRDefault="00580229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Fecha: </w:t>
            </w:r>
          </w:p>
        </w:tc>
        <w:tc>
          <w:tcPr>
            <w:tcW w:w="6818" w:type="dxa"/>
            <w:gridSpan w:val="2"/>
          </w:tcPr>
          <w:p w:rsidR="00580229" w:rsidRPr="00035E5B" w:rsidRDefault="00580229" w:rsidP="0099044A">
            <w:pPr>
              <w:ind w:left="51"/>
              <w:rPr>
                <w:lang w:val="es-ES"/>
              </w:rPr>
            </w:pPr>
          </w:p>
        </w:tc>
      </w:tr>
      <w:tr w:rsidR="00580229" w:rsidRPr="001D1004" w:rsidTr="0099044A">
        <w:trPr>
          <w:trHeight w:val="37"/>
        </w:trPr>
        <w:tc>
          <w:tcPr>
            <w:tcW w:w="2673" w:type="dxa"/>
            <w:gridSpan w:val="2"/>
          </w:tcPr>
          <w:p w:rsidR="00580229" w:rsidRPr="00035E5B" w:rsidRDefault="00580229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Descripción: </w:t>
            </w:r>
          </w:p>
        </w:tc>
        <w:tc>
          <w:tcPr>
            <w:tcW w:w="6119" w:type="dxa"/>
          </w:tcPr>
          <w:p w:rsidR="00580229" w:rsidRPr="00035E5B" w:rsidRDefault="00580229" w:rsidP="0099044A">
            <w:pPr>
              <w:ind w:left="51"/>
              <w:rPr>
                <w:lang w:val="es-ES"/>
              </w:rPr>
            </w:pPr>
            <w:r w:rsidRPr="00CF602C">
              <w:rPr>
                <w:lang w:val="es-ES"/>
              </w:rPr>
              <w:t xml:space="preserve">El usuario podra seleccionar los </w:t>
            </w:r>
            <w:r>
              <w:rPr>
                <w:lang w:val="es-ES"/>
              </w:rPr>
              <w:t>articulo</w:t>
            </w:r>
            <w:r w:rsidRPr="00CF602C">
              <w:rPr>
                <w:lang w:val="es-ES"/>
              </w:rPr>
              <w:t>s que desea comprar y podra visualizar la forma de pago y el detalle del pedido.</w:t>
            </w:r>
          </w:p>
        </w:tc>
      </w:tr>
      <w:tr w:rsidR="00580229" w:rsidRPr="001D1004" w:rsidTr="0099044A">
        <w:trPr>
          <w:trHeight w:val="17"/>
        </w:trPr>
        <w:tc>
          <w:tcPr>
            <w:tcW w:w="2673" w:type="dxa"/>
            <w:gridSpan w:val="2"/>
          </w:tcPr>
          <w:p w:rsidR="00580229" w:rsidRPr="00035E5B" w:rsidRDefault="00580229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Actores: </w:t>
            </w:r>
          </w:p>
        </w:tc>
        <w:tc>
          <w:tcPr>
            <w:tcW w:w="6119" w:type="dxa"/>
          </w:tcPr>
          <w:p w:rsidR="00580229" w:rsidRPr="00035E5B" w:rsidRDefault="00580229" w:rsidP="0099044A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580229" w:rsidRPr="001D1004" w:rsidTr="0099044A">
        <w:trPr>
          <w:trHeight w:val="19"/>
        </w:trPr>
        <w:tc>
          <w:tcPr>
            <w:tcW w:w="2673" w:type="dxa"/>
            <w:gridSpan w:val="2"/>
          </w:tcPr>
          <w:p w:rsidR="00580229" w:rsidRPr="00035E5B" w:rsidRDefault="00580229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Precondiciones:</w:t>
            </w:r>
          </w:p>
        </w:tc>
        <w:tc>
          <w:tcPr>
            <w:tcW w:w="6119" w:type="dxa"/>
          </w:tcPr>
          <w:p w:rsidR="00580229" w:rsidRDefault="00580229" w:rsidP="0099044A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El usuario debe de haberse registrado anteriormente.</w:t>
            </w:r>
          </w:p>
          <w:p w:rsidR="00580229" w:rsidRPr="00035E5B" w:rsidRDefault="00580229" w:rsidP="0099044A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El usuario debe de haber agregado articulos al carrito.</w:t>
            </w:r>
          </w:p>
        </w:tc>
      </w:tr>
      <w:tr w:rsidR="00580229" w:rsidRPr="001D1004" w:rsidTr="0099044A">
        <w:trPr>
          <w:trHeight w:val="2137"/>
        </w:trPr>
        <w:tc>
          <w:tcPr>
            <w:tcW w:w="2673" w:type="dxa"/>
            <w:gridSpan w:val="2"/>
          </w:tcPr>
          <w:p w:rsidR="00580229" w:rsidRPr="00035E5B" w:rsidRDefault="00580229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 </w:t>
            </w:r>
          </w:p>
          <w:p w:rsidR="00580229" w:rsidRPr="00035E5B" w:rsidRDefault="00580229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Flujo normal: </w:t>
            </w:r>
          </w:p>
        </w:tc>
        <w:tc>
          <w:tcPr>
            <w:tcW w:w="6119" w:type="dxa"/>
          </w:tcPr>
          <w:p w:rsidR="00580229" w:rsidRDefault="00580229" w:rsidP="00565360">
            <w:pPr>
              <w:pStyle w:val="Prrafodelista"/>
              <w:numPr>
                <w:ilvl w:val="0"/>
                <w:numId w:val="39"/>
              </w:numPr>
              <w:rPr>
                <w:lang w:val="es-ES"/>
              </w:rPr>
            </w:pPr>
            <w:r>
              <w:rPr>
                <w:lang w:val="es-ES"/>
              </w:rPr>
              <w:t>El usuario accede a la pagina principal</w:t>
            </w:r>
          </w:p>
          <w:p w:rsidR="00580229" w:rsidRDefault="00580229" w:rsidP="00565360">
            <w:pPr>
              <w:pStyle w:val="Prrafodelista"/>
              <w:numPr>
                <w:ilvl w:val="0"/>
                <w:numId w:val="39"/>
              </w:numPr>
              <w:rPr>
                <w:lang w:val="es-ES"/>
              </w:rPr>
            </w:pPr>
            <w:r>
              <w:rPr>
                <w:lang w:val="es-ES"/>
              </w:rPr>
              <w:t>El usuario selecciona el articulo a comprar.</w:t>
            </w:r>
          </w:p>
          <w:p w:rsidR="00580229" w:rsidRDefault="00580229" w:rsidP="00565360">
            <w:pPr>
              <w:pStyle w:val="Prrafodelista"/>
              <w:numPr>
                <w:ilvl w:val="0"/>
                <w:numId w:val="39"/>
              </w:numPr>
              <w:rPr>
                <w:lang w:val="es-ES"/>
              </w:rPr>
            </w:pPr>
            <w:r>
              <w:rPr>
                <w:lang w:val="es-ES"/>
              </w:rPr>
              <w:t>El usuario selecciona la opcion de agregar al carrito.</w:t>
            </w:r>
          </w:p>
          <w:p w:rsidR="00580229" w:rsidRDefault="00580229" w:rsidP="00565360">
            <w:pPr>
              <w:pStyle w:val="Prrafodelista"/>
              <w:numPr>
                <w:ilvl w:val="0"/>
                <w:numId w:val="39"/>
              </w:numPr>
              <w:rPr>
                <w:lang w:val="es-ES"/>
              </w:rPr>
            </w:pPr>
            <w:r>
              <w:rPr>
                <w:lang w:val="es-ES"/>
              </w:rPr>
              <w:t>El usuario confirma su compra.</w:t>
            </w:r>
          </w:p>
          <w:p w:rsidR="00580229" w:rsidRPr="00B35DED" w:rsidRDefault="00580229" w:rsidP="00565360">
            <w:pPr>
              <w:pStyle w:val="Prrafodelista"/>
              <w:numPr>
                <w:ilvl w:val="0"/>
                <w:numId w:val="39"/>
              </w:numPr>
              <w:rPr>
                <w:lang w:val="es-ES"/>
              </w:rPr>
            </w:pPr>
            <w:r>
              <w:rPr>
                <w:lang w:val="es-ES"/>
              </w:rPr>
              <w:t>El sistema guarda los datos de la compra.</w:t>
            </w:r>
          </w:p>
        </w:tc>
      </w:tr>
      <w:tr w:rsidR="00580229" w:rsidRPr="001D1004" w:rsidTr="0099044A">
        <w:trPr>
          <w:trHeight w:val="47"/>
        </w:trPr>
        <w:tc>
          <w:tcPr>
            <w:tcW w:w="2673" w:type="dxa"/>
            <w:gridSpan w:val="2"/>
          </w:tcPr>
          <w:p w:rsidR="00580229" w:rsidRPr="00035E5B" w:rsidRDefault="00580229" w:rsidP="0099044A">
            <w:pPr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  <w:r w:rsidRPr="00035E5B">
              <w:rPr>
                <w:lang w:val="es-ES"/>
              </w:rPr>
              <w:t xml:space="preserve">: </w:t>
            </w:r>
          </w:p>
        </w:tc>
        <w:tc>
          <w:tcPr>
            <w:tcW w:w="6119" w:type="dxa"/>
          </w:tcPr>
          <w:p w:rsidR="00580229" w:rsidRPr="00B35DED" w:rsidRDefault="00580229" w:rsidP="0099044A">
            <w:pPr>
              <w:pStyle w:val="Prrafodelista"/>
              <w:numPr>
                <w:ilvl w:val="0"/>
                <w:numId w:val="28"/>
              </w:numPr>
              <w:rPr>
                <w:lang w:val="es-ES"/>
              </w:rPr>
            </w:pPr>
            <w:r>
              <w:rPr>
                <w:lang w:val="es-ES"/>
              </w:rPr>
              <w:t>El usuario puede seleccionar articulos que tenga guardado en su carrito.</w:t>
            </w:r>
          </w:p>
        </w:tc>
      </w:tr>
      <w:tr w:rsidR="00580229" w:rsidRPr="001D1004" w:rsidTr="0099044A">
        <w:trPr>
          <w:trHeight w:val="961"/>
        </w:trPr>
        <w:tc>
          <w:tcPr>
            <w:tcW w:w="2673" w:type="dxa"/>
            <w:gridSpan w:val="2"/>
          </w:tcPr>
          <w:p w:rsidR="00580229" w:rsidRPr="00035E5B" w:rsidRDefault="00580229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Postcondiciones:</w:t>
            </w:r>
          </w:p>
          <w:p w:rsidR="00580229" w:rsidRPr="00035E5B" w:rsidRDefault="00580229" w:rsidP="0099044A">
            <w:pPr>
              <w:ind w:left="51"/>
              <w:rPr>
                <w:lang w:val="es-ES"/>
              </w:rPr>
            </w:pPr>
          </w:p>
        </w:tc>
        <w:tc>
          <w:tcPr>
            <w:tcW w:w="6119" w:type="dxa"/>
          </w:tcPr>
          <w:p w:rsidR="00580229" w:rsidRPr="00035E5B" w:rsidRDefault="00580229" w:rsidP="0099044A">
            <w:pPr>
              <w:pStyle w:val="Prrafodelista"/>
              <w:ind w:left="360"/>
              <w:rPr>
                <w:lang w:val="es-ES"/>
              </w:rPr>
            </w:pPr>
            <w:r>
              <w:rPr>
                <w:lang w:val="es-ES"/>
              </w:rPr>
              <w:t>Se ha realizado una compra.</w:t>
            </w:r>
          </w:p>
        </w:tc>
      </w:tr>
    </w:tbl>
    <w:p w:rsidR="00580229" w:rsidRDefault="00580229" w:rsidP="00CF602C">
      <w:pPr>
        <w:rPr>
          <w:lang w:val="es-ES"/>
        </w:rPr>
      </w:pPr>
    </w:p>
    <w:p w:rsidR="00580229" w:rsidRDefault="00580229" w:rsidP="00CF602C">
      <w:pPr>
        <w:rPr>
          <w:lang w:val="es-ES"/>
        </w:rPr>
      </w:pPr>
    </w:p>
    <w:tbl>
      <w:tblPr>
        <w:tblW w:w="8792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3"/>
        <w:gridCol w:w="700"/>
        <w:gridCol w:w="6119"/>
      </w:tblGrid>
      <w:tr w:rsidR="00CF602C" w:rsidRPr="001D1004" w:rsidTr="00CF602C">
        <w:trPr>
          <w:trHeight w:val="35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lastRenderedPageBreak/>
              <w:t>Codigo</w:t>
            </w:r>
          </w:p>
        </w:tc>
        <w:tc>
          <w:tcPr>
            <w:tcW w:w="6818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CU-14</w:t>
            </w:r>
          </w:p>
        </w:tc>
      </w:tr>
      <w:tr w:rsidR="00CF602C" w:rsidRPr="001D1004" w:rsidTr="00CF602C">
        <w:trPr>
          <w:trHeight w:val="35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Nombre: </w:t>
            </w:r>
          </w:p>
        </w:tc>
        <w:tc>
          <w:tcPr>
            <w:tcW w:w="6818" w:type="dxa"/>
            <w:gridSpan w:val="2"/>
          </w:tcPr>
          <w:p w:rsidR="00CF602C" w:rsidRPr="00035E5B" w:rsidRDefault="00580229" w:rsidP="00580229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Comentar</w:t>
            </w:r>
            <w:r w:rsidR="007E1CE8">
              <w:rPr>
                <w:lang w:val="es-ES"/>
              </w:rPr>
              <w:t xml:space="preserve"> articulo</w:t>
            </w:r>
          </w:p>
        </w:tc>
      </w:tr>
      <w:tr w:rsidR="00CF602C" w:rsidRPr="001D1004" w:rsidTr="00CF602C">
        <w:trPr>
          <w:trHeight w:val="44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Autor: </w:t>
            </w:r>
          </w:p>
        </w:tc>
        <w:tc>
          <w:tcPr>
            <w:tcW w:w="6818" w:type="dxa"/>
            <w:gridSpan w:val="2"/>
          </w:tcPr>
          <w:p w:rsidR="00CF602C" w:rsidRPr="00035E5B" w:rsidRDefault="00CF602C" w:rsidP="00580229">
            <w:pPr>
              <w:rPr>
                <w:lang w:val="es-ES"/>
              </w:rPr>
            </w:pPr>
          </w:p>
        </w:tc>
      </w:tr>
      <w:tr w:rsidR="00CF602C" w:rsidRPr="001D1004" w:rsidTr="00CF602C">
        <w:trPr>
          <w:trHeight w:val="27"/>
        </w:trPr>
        <w:tc>
          <w:tcPr>
            <w:tcW w:w="1973" w:type="dxa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Fecha: </w:t>
            </w:r>
          </w:p>
        </w:tc>
        <w:tc>
          <w:tcPr>
            <w:tcW w:w="6818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</w:p>
        </w:tc>
      </w:tr>
      <w:tr w:rsidR="00CF602C" w:rsidRPr="001D1004" w:rsidTr="00CF602C">
        <w:trPr>
          <w:trHeight w:val="3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Descripción: </w:t>
            </w:r>
          </w:p>
        </w:tc>
        <w:tc>
          <w:tcPr>
            <w:tcW w:w="6119" w:type="dxa"/>
          </w:tcPr>
          <w:p w:rsidR="00CF602C" w:rsidRPr="00035E5B" w:rsidRDefault="00CF602C" w:rsidP="007E1CE8">
            <w:pPr>
              <w:ind w:left="51"/>
              <w:rPr>
                <w:lang w:val="es-ES"/>
              </w:rPr>
            </w:pPr>
            <w:r w:rsidRPr="00CF602C">
              <w:rPr>
                <w:lang w:val="es-ES"/>
              </w:rPr>
              <w:t xml:space="preserve">El usuario podra comentar los </w:t>
            </w:r>
            <w:r w:rsidR="003B15B9">
              <w:rPr>
                <w:lang w:val="es-ES"/>
              </w:rPr>
              <w:t>articulo</w:t>
            </w:r>
            <w:r w:rsidRPr="00CF602C">
              <w:rPr>
                <w:lang w:val="es-ES"/>
              </w:rPr>
              <w:t>s de acuerdo a su opinion personal.</w:t>
            </w:r>
          </w:p>
        </w:tc>
      </w:tr>
      <w:tr w:rsidR="00CF602C" w:rsidRPr="001D1004" w:rsidTr="00CF602C">
        <w:trPr>
          <w:trHeight w:val="1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Actores: </w:t>
            </w:r>
          </w:p>
        </w:tc>
        <w:tc>
          <w:tcPr>
            <w:tcW w:w="6119" w:type="dxa"/>
          </w:tcPr>
          <w:p w:rsidR="00CF602C" w:rsidRPr="00580229" w:rsidRDefault="00580229" w:rsidP="00CF602C">
            <w:pPr>
              <w:ind w:left="51"/>
              <w:rPr>
                <w:u w:val="single"/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CF602C" w:rsidRPr="001D1004" w:rsidTr="00CF602C">
        <w:trPr>
          <w:trHeight w:val="19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Precondiciones:</w:t>
            </w:r>
          </w:p>
        </w:tc>
        <w:tc>
          <w:tcPr>
            <w:tcW w:w="6119" w:type="dxa"/>
          </w:tcPr>
          <w:p w:rsidR="00CF602C" w:rsidRPr="00035E5B" w:rsidRDefault="00580229" w:rsidP="00580229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El usuario debe de ha</w:t>
            </w:r>
            <w:r>
              <w:rPr>
                <w:lang w:val="es-ES"/>
              </w:rPr>
              <w:t>berse registrado anteriormente.</w:t>
            </w:r>
          </w:p>
        </w:tc>
      </w:tr>
      <w:tr w:rsidR="00CF602C" w:rsidRPr="001D1004" w:rsidTr="00CF602C">
        <w:trPr>
          <w:trHeight w:val="213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 </w:t>
            </w:r>
          </w:p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Flujo normal: </w:t>
            </w:r>
          </w:p>
        </w:tc>
        <w:tc>
          <w:tcPr>
            <w:tcW w:w="6119" w:type="dxa"/>
          </w:tcPr>
          <w:p w:rsidR="00CF602C" w:rsidRDefault="00580229" w:rsidP="00580229">
            <w:pPr>
              <w:pStyle w:val="Prrafodelista"/>
              <w:numPr>
                <w:ilvl w:val="0"/>
                <w:numId w:val="37"/>
              </w:numPr>
              <w:rPr>
                <w:lang w:val="es-ES"/>
              </w:rPr>
            </w:pPr>
            <w:r>
              <w:rPr>
                <w:lang w:val="es-ES"/>
              </w:rPr>
              <w:t>El usuario accede a la ventana principal</w:t>
            </w:r>
          </w:p>
          <w:p w:rsidR="00580229" w:rsidRDefault="00580229" w:rsidP="00580229">
            <w:pPr>
              <w:pStyle w:val="Prrafodelista"/>
              <w:numPr>
                <w:ilvl w:val="0"/>
                <w:numId w:val="37"/>
              </w:numPr>
              <w:rPr>
                <w:lang w:val="es-ES"/>
              </w:rPr>
            </w:pPr>
            <w:r>
              <w:rPr>
                <w:lang w:val="es-ES"/>
              </w:rPr>
              <w:t>El usuario selecciona un articulo.</w:t>
            </w:r>
          </w:p>
          <w:p w:rsidR="00580229" w:rsidRDefault="00580229" w:rsidP="00580229">
            <w:pPr>
              <w:pStyle w:val="Prrafodelista"/>
              <w:numPr>
                <w:ilvl w:val="0"/>
                <w:numId w:val="37"/>
              </w:numPr>
              <w:rPr>
                <w:lang w:val="es-ES"/>
              </w:rPr>
            </w:pPr>
            <w:r>
              <w:rPr>
                <w:lang w:val="es-ES"/>
              </w:rPr>
              <w:t>El usuario ingresa sus datos tales como comentario al formulario de comentarios.</w:t>
            </w:r>
          </w:p>
          <w:p w:rsidR="00580229" w:rsidRDefault="00580229" w:rsidP="00580229">
            <w:pPr>
              <w:pStyle w:val="Prrafodelista"/>
              <w:numPr>
                <w:ilvl w:val="0"/>
                <w:numId w:val="37"/>
              </w:numPr>
              <w:rPr>
                <w:lang w:val="es-ES"/>
              </w:rPr>
            </w:pPr>
            <w:r>
              <w:rPr>
                <w:lang w:val="es-ES"/>
              </w:rPr>
              <w:t>El usuario confirma su comentario.</w:t>
            </w:r>
          </w:p>
          <w:p w:rsidR="00580229" w:rsidRPr="00580229" w:rsidRDefault="00580229" w:rsidP="00580229">
            <w:pPr>
              <w:pStyle w:val="Prrafodelista"/>
              <w:numPr>
                <w:ilvl w:val="0"/>
                <w:numId w:val="37"/>
              </w:numPr>
              <w:rPr>
                <w:lang w:val="es-ES"/>
              </w:rPr>
            </w:pPr>
            <w:r>
              <w:rPr>
                <w:lang w:val="es-ES"/>
              </w:rPr>
              <w:t>El sistema actualiza la pagina con el comentario guardado.</w:t>
            </w:r>
          </w:p>
        </w:tc>
      </w:tr>
      <w:tr w:rsidR="00CF602C" w:rsidRPr="001D1004" w:rsidTr="00CF602C">
        <w:trPr>
          <w:trHeight w:val="47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  <w:r w:rsidRPr="00035E5B">
              <w:rPr>
                <w:lang w:val="es-ES"/>
              </w:rPr>
              <w:t xml:space="preserve">: </w:t>
            </w:r>
          </w:p>
        </w:tc>
        <w:tc>
          <w:tcPr>
            <w:tcW w:w="6119" w:type="dxa"/>
          </w:tcPr>
          <w:p w:rsidR="00CF602C" w:rsidRPr="00035E5B" w:rsidRDefault="00CF602C" w:rsidP="00CF602C">
            <w:pPr>
              <w:rPr>
                <w:lang w:val="es-ES"/>
              </w:rPr>
            </w:pPr>
          </w:p>
        </w:tc>
      </w:tr>
      <w:tr w:rsidR="00CF602C" w:rsidRPr="001D1004" w:rsidTr="00CF602C">
        <w:trPr>
          <w:trHeight w:val="961"/>
        </w:trPr>
        <w:tc>
          <w:tcPr>
            <w:tcW w:w="2673" w:type="dxa"/>
            <w:gridSpan w:val="2"/>
          </w:tcPr>
          <w:p w:rsidR="00CF602C" w:rsidRPr="00035E5B" w:rsidRDefault="00CF602C" w:rsidP="00CF602C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Postcondiciones:</w:t>
            </w:r>
          </w:p>
          <w:p w:rsidR="00CF602C" w:rsidRPr="00035E5B" w:rsidRDefault="00CF602C" w:rsidP="00CF602C">
            <w:pPr>
              <w:ind w:left="51"/>
              <w:rPr>
                <w:lang w:val="es-ES"/>
              </w:rPr>
            </w:pPr>
          </w:p>
        </w:tc>
        <w:tc>
          <w:tcPr>
            <w:tcW w:w="6119" w:type="dxa"/>
          </w:tcPr>
          <w:p w:rsidR="00CF602C" w:rsidRPr="00035E5B" w:rsidRDefault="00CF602C" w:rsidP="00CF602C">
            <w:pPr>
              <w:pStyle w:val="Prrafodelista"/>
              <w:ind w:left="360"/>
              <w:rPr>
                <w:lang w:val="es-ES"/>
              </w:rPr>
            </w:pPr>
          </w:p>
        </w:tc>
      </w:tr>
    </w:tbl>
    <w:p w:rsidR="00CF602C" w:rsidRDefault="00CF602C" w:rsidP="00CF602C">
      <w:pPr>
        <w:rPr>
          <w:lang w:val="es-ES"/>
        </w:rPr>
      </w:pPr>
    </w:p>
    <w:p w:rsidR="00CF602C" w:rsidRDefault="00CF602C" w:rsidP="00CF602C">
      <w:pPr>
        <w:rPr>
          <w:lang w:val="es-ES"/>
        </w:rPr>
      </w:pPr>
    </w:p>
    <w:tbl>
      <w:tblPr>
        <w:tblW w:w="8792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3"/>
        <w:gridCol w:w="700"/>
        <w:gridCol w:w="6119"/>
      </w:tblGrid>
      <w:tr w:rsidR="007E1CE8" w:rsidRPr="001D1004" w:rsidTr="0099044A">
        <w:trPr>
          <w:trHeight w:val="35"/>
        </w:trPr>
        <w:tc>
          <w:tcPr>
            <w:tcW w:w="1973" w:type="dxa"/>
          </w:tcPr>
          <w:p w:rsidR="007E1CE8" w:rsidRPr="00035E5B" w:rsidRDefault="007E1CE8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Codigo</w:t>
            </w:r>
          </w:p>
        </w:tc>
        <w:tc>
          <w:tcPr>
            <w:tcW w:w="6818" w:type="dxa"/>
            <w:gridSpan w:val="2"/>
          </w:tcPr>
          <w:p w:rsidR="007E1CE8" w:rsidRPr="00035E5B" w:rsidRDefault="007E1CE8" w:rsidP="0099044A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CU-14</w:t>
            </w:r>
          </w:p>
        </w:tc>
      </w:tr>
      <w:tr w:rsidR="007E1CE8" w:rsidRPr="001D1004" w:rsidTr="0099044A">
        <w:trPr>
          <w:trHeight w:val="35"/>
        </w:trPr>
        <w:tc>
          <w:tcPr>
            <w:tcW w:w="1973" w:type="dxa"/>
          </w:tcPr>
          <w:p w:rsidR="007E1CE8" w:rsidRPr="00035E5B" w:rsidRDefault="007E1CE8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Nombre: </w:t>
            </w:r>
          </w:p>
        </w:tc>
        <w:tc>
          <w:tcPr>
            <w:tcW w:w="6818" w:type="dxa"/>
            <w:gridSpan w:val="2"/>
          </w:tcPr>
          <w:p w:rsidR="007E1CE8" w:rsidRPr="00035E5B" w:rsidRDefault="007E1CE8" w:rsidP="0099044A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Calificar</w:t>
            </w:r>
            <w:r>
              <w:rPr>
                <w:lang w:val="es-ES"/>
              </w:rPr>
              <w:t xml:space="preserve"> articulo</w:t>
            </w:r>
          </w:p>
        </w:tc>
      </w:tr>
      <w:tr w:rsidR="007E1CE8" w:rsidRPr="001D1004" w:rsidTr="0099044A">
        <w:trPr>
          <w:trHeight w:val="44"/>
        </w:trPr>
        <w:tc>
          <w:tcPr>
            <w:tcW w:w="1973" w:type="dxa"/>
          </w:tcPr>
          <w:p w:rsidR="007E1CE8" w:rsidRPr="00035E5B" w:rsidRDefault="007E1CE8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Autor: </w:t>
            </w:r>
          </w:p>
        </w:tc>
        <w:tc>
          <w:tcPr>
            <w:tcW w:w="6818" w:type="dxa"/>
            <w:gridSpan w:val="2"/>
          </w:tcPr>
          <w:p w:rsidR="007E1CE8" w:rsidRPr="00035E5B" w:rsidRDefault="007E1CE8" w:rsidP="0099044A">
            <w:pPr>
              <w:rPr>
                <w:lang w:val="es-ES"/>
              </w:rPr>
            </w:pPr>
          </w:p>
        </w:tc>
      </w:tr>
      <w:tr w:rsidR="007E1CE8" w:rsidRPr="001D1004" w:rsidTr="0099044A">
        <w:trPr>
          <w:trHeight w:val="27"/>
        </w:trPr>
        <w:tc>
          <w:tcPr>
            <w:tcW w:w="1973" w:type="dxa"/>
          </w:tcPr>
          <w:p w:rsidR="007E1CE8" w:rsidRPr="00035E5B" w:rsidRDefault="007E1CE8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Fecha: </w:t>
            </w:r>
          </w:p>
        </w:tc>
        <w:tc>
          <w:tcPr>
            <w:tcW w:w="6818" w:type="dxa"/>
            <w:gridSpan w:val="2"/>
          </w:tcPr>
          <w:p w:rsidR="007E1CE8" w:rsidRPr="00035E5B" w:rsidRDefault="007E1CE8" w:rsidP="0099044A">
            <w:pPr>
              <w:ind w:left="51"/>
              <w:rPr>
                <w:lang w:val="es-ES"/>
              </w:rPr>
            </w:pPr>
          </w:p>
        </w:tc>
      </w:tr>
      <w:tr w:rsidR="007E1CE8" w:rsidRPr="001D1004" w:rsidTr="0099044A">
        <w:trPr>
          <w:trHeight w:val="37"/>
        </w:trPr>
        <w:tc>
          <w:tcPr>
            <w:tcW w:w="2673" w:type="dxa"/>
            <w:gridSpan w:val="2"/>
          </w:tcPr>
          <w:p w:rsidR="007E1CE8" w:rsidRPr="00035E5B" w:rsidRDefault="007E1CE8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Descripción: </w:t>
            </w:r>
          </w:p>
        </w:tc>
        <w:tc>
          <w:tcPr>
            <w:tcW w:w="6119" w:type="dxa"/>
          </w:tcPr>
          <w:p w:rsidR="007E1CE8" w:rsidRPr="00035E5B" w:rsidRDefault="007E1CE8" w:rsidP="00565360">
            <w:pPr>
              <w:ind w:left="51"/>
              <w:rPr>
                <w:lang w:val="es-ES"/>
              </w:rPr>
            </w:pPr>
            <w:r w:rsidRPr="00CF602C">
              <w:rPr>
                <w:lang w:val="es-ES"/>
              </w:rPr>
              <w:t xml:space="preserve">El usuario podra calificar los </w:t>
            </w:r>
            <w:r>
              <w:rPr>
                <w:lang w:val="es-ES"/>
              </w:rPr>
              <w:t>articulo</w:t>
            </w:r>
            <w:r w:rsidRPr="00CF602C">
              <w:rPr>
                <w:lang w:val="es-ES"/>
              </w:rPr>
              <w:t>s de acuerdo a su opinion personal.</w:t>
            </w:r>
          </w:p>
        </w:tc>
      </w:tr>
      <w:tr w:rsidR="007E1CE8" w:rsidRPr="001D1004" w:rsidTr="0099044A">
        <w:trPr>
          <w:trHeight w:val="17"/>
        </w:trPr>
        <w:tc>
          <w:tcPr>
            <w:tcW w:w="2673" w:type="dxa"/>
            <w:gridSpan w:val="2"/>
          </w:tcPr>
          <w:p w:rsidR="007E1CE8" w:rsidRPr="00035E5B" w:rsidRDefault="007E1CE8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Actores: </w:t>
            </w:r>
          </w:p>
        </w:tc>
        <w:tc>
          <w:tcPr>
            <w:tcW w:w="6119" w:type="dxa"/>
          </w:tcPr>
          <w:p w:rsidR="007E1CE8" w:rsidRPr="00580229" w:rsidRDefault="007E1CE8" w:rsidP="0099044A">
            <w:pPr>
              <w:ind w:left="51"/>
              <w:rPr>
                <w:u w:val="single"/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7E1CE8" w:rsidRPr="001D1004" w:rsidTr="0099044A">
        <w:trPr>
          <w:trHeight w:val="19"/>
        </w:trPr>
        <w:tc>
          <w:tcPr>
            <w:tcW w:w="2673" w:type="dxa"/>
            <w:gridSpan w:val="2"/>
          </w:tcPr>
          <w:p w:rsidR="007E1CE8" w:rsidRPr="00035E5B" w:rsidRDefault="007E1CE8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Precondiciones:</w:t>
            </w:r>
          </w:p>
        </w:tc>
        <w:tc>
          <w:tcPr>
            <w:tcW w:w="6119" w:type="dxa"/>
          </w:tcPr>
          <w:p w:rsidR="007E1CE8" w:rsidRPr="00035E5B" w:rsidRDefault="007E1CE8" w:rsidP="0099044A">
            <w:pPr>
              <w:ind w:left="51"/>
              <w:rPr>
                <w:lang w:val="es-ES"/>
              </w:rPr>
            </w:pPr>
            <w:r>
              <w:rPr>
                <w:lang w:val="es-ES"/>
              </w:rPr>
              <w:t>El usuario debe de haberse registrado anteriormente.</w:t>
            </w:r>
          </w:p>
        </w:tc>
      </w:tr>
      <w:tr w:rsidR="007E1CE8" w:rsidRPr="001D1004" w:rsidTr="0099044A">
        <w:trPr>
          <w:trHeight w:val="2137"/>
        </w:trPr>
        <w:tc>
          <w:tcPr>
            <w:tcW w:w="2673" w:type="dxa"/>
            <w:gridSpan w:val="2"/>
          </w:tcPr>
          <w:p w:rsidR="007E1CE8" w:rsidRPr="00035E5B" w:rsidRDefault="007E1CE8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lastRenderedPageBreak/>
              <w:t xml:space="preserve"> </w:t>
            </w:r>
          </w:p>
          <w:p w:rsidR="007E1CE8" w:rsidRPr="00035E5B" w:rsidRDefault="007E1CE8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 xml:space="preserve">Flujo normal: </w:t>
            </w:r>
          </w:p>
        </w:tc>
        <w:tc>
          <w:tcPr>
            <w:tcW w:w="6119" w:type="dxa"/>
          </w:tcPr>
          <w:p w:rsidR="007E1CE8" w:rsidRDefault="007E1CE8" w:rsidP="00565360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>
              <w:rPr>
                <w:lang w:val="es-ES"/>
              </w:rPr>
              <w:t>El usuario accede a la ventana principal</w:t>
            </w:r>
          </w:p>
          <w:p w:rsidR="007E1CE8" w:rsidRDefault="007E1CE8" w:rsidP="00565360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>
              <w:rPr>
                <w:lang w:val="es-ES"/>
              </w:rPr>
              <w:t>El usuario selecciona un articulo.</w:t>
            </w:r>
          </w:p>
          <w:p w:rsidR="007E1CE8" w:rsidRDefault="007E1CE8" w:rsidP="00565360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</w:t>
            </w:r>
            <w:r w:rsidR="00DF2E92">
              <w:rPr>
                <w:lang w:val="es-ES"/>
              </w:rPr>
              <w:t>califica el articulo</w:t>
            </w:r>
            <w:r>
              <w:rPr>
                <w:lang w:val="es-ES"/>
              </w:rPr>
              <w:t>.</w:t>
            </w:r>
          </w:p>
          <w:p w:rsidR="007E1CE8" w:rsidRPr="00580229" w:rsidRDefault="007E1CE8" w:rsidP="00565360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>
              <w:rPr>
                <w:lang w:val="es-ES"/>
              </w:rPr>
              <w:t>El sistema actualiza la p</w:t>
            </w:r>
            <w:r w:rsidR="00DF2E92">
              <w:rPr>
                <w:lang w:val="es-ES"/>
              </w:rPr>
              <w:t>agina con la calificacion guardada</w:t>
            </w:r>
            <w:r>
              <w:rPr>
                <w:lang w:val="es-ES"/>
              </w:rPr>
              <w:t>.</w:t>
            </w:r>
          </w:p>
        </w:tc>
      </w:tr>
      <w:tr w:rsidR="007E1CE8" w:rsidRPr="001D1004" w:rsidTr="0099044A">
        <w:trPr>
          <w:trHeight w:val="47"/>
        </w:trPr>
        <w:tc>
          <w:tcPr>
            <w:tcW w:w="2673" w:type="dxa"/>
            <w:gridSpan w:val="2"/>
          </w:tcPr>
          <w:p w:rsidR="007E1CE8" w:rsidRPr="00035E5B" w:rsidRDefault="007E1CE8" w:rsidP="0099044A">
            <w:pPr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  <w:r w:rsidRPr="00035E5B">
              <w:rPr>
                <w:lang w:val="es-ES"/>
              </w:rPr>
              <w:t xml:space="preserve">: </w:t>
            </w:r>
          </w:p>
        </w:tc>
        <w:tc>
          <w:tcPr>
            <w:tcW w:w="6119" w:type="dxa"/>
          </w:tcPr>
          <w:p w:rsidR="007E1CE8" w:rsidRPr="00035E5B" w:rsidRDefault="007E1CE8" w:rsidP="0099044A">
            <w:pPr>
              <w:rPr>
                <w:lang w:val="es-ES"/>
              </w:rPr>
            </w:pPr>
          </w:p>
        </w:tc>
      </w:tr>
      <w:tr w:rsidR="007E1CE8" w:rsidRPr="001D1004" w:rsidTr="0099044A">
        <w:trPr>
          <w:trHeight w:val="961"/>
        </w:trPr>
        <w:tc>
          <w:tcPr>
            <w:tcW w:w="2673" w:type="dxa"/>
            <w:gridSpan w:val="2"/>
          </w:tcPr>
          <w:p w:rsidR="007E1CE8" w:rsidRPr="00035E5B" w:rsidRDefault="007E1CE8" w:rsidP="0099044A">
            <w:pPr>
              <w:ind w:left="51"/>
              <w:rPr>
                <w:lang w:val="es-ES"/>
              </w:rPr>
            </w:pPr>
            <w:r w:rsidRPr="00035E5B">
              <w:rPr>
                <w:lang w:val="es-ES"/>
              </w:rPr>
              <w:t>Postcondiciones:</w:t>
            </w:r>
          </w:p>
          <w:p w:rsidR="007E1CE8" w:rsidRPr="00035E5B" w:rsidRDefault="007E1CE8" w:rsidP="0099044A">
            <w:pPr>
              <w:ind w:left="51"/>
              <w:rPr>
                <w:lang w:val="es-ES"/>
              </w:rPr>
            </w:pPr>
          </w:p>
        </w:tc>
        <w:tc>
          <w:tcPr>
            <w:tcW w:w="6119" w:type="dxa"/>
          </w:tcPr>
          <w:p w:rsidR="007E1CE8" w:rsidRPr="00082185" w:rsidRDefault="00082185" w:rsidP="0099044A">
            <w:pPr>
              <w:pStyle w:val="Prrafodelista"/>
              <w:ind w:left="360"/>
              <w:rPr>
                <w:u w:val="single"/>
                <w:lang w:val="es-ES"/>
              </w:rPr>
            </w:pPr>
            <w:r>
              <w:rPr>
                <w:lang w:val="es-ES"/>
              </w:rPr>
              <w:t>Se califico producto</w:t>
            </w:r>
          </w:p>
        </w:tc>
      </w:tr>
    </w:tbl>
    <w:p w:rsidR="007E1CE8" w:rsidRDefault="007E1CE8" w:rsidP="00CF602C">
      <w:pPr>
        <w:rPr>
          <w:lang w:val="es-ES"/>
        </w:rPr>
      </w:pPr>
    </w:p>
    <w:p w:rsidR="00CF602C" w:rsidRPr="00035E5B" w:rsidRDefault="00CF602C" w:rsidP="00035E5B">
      <w:pPr>
        <w:rPr>
          <w:lang w:val="es-ES"/>
        </w:rPr>
      </w:pPr>
    </w:p>
    <w:p w:rsidR="00D42E2E" w:rsidRDefault="00D42E2E" w:rsidP="00D42E2E">
      <w:pPr>
        <w:pStyle w:val="Ttulo2"/>
        <w:rPr>
          <w:lang w:val="es-ES"/>
        </w:rPr>
      </w:pPr>
      <w:bookmarkStart w:id="19" w:name="_Toc468202969"/>
      <w:r>
        <w:rPr>
          <w:lang w:val="es-ES"/>
        </w:rPr>
        <w:t>Diagrama de Casos de Uso</w:t>
      </w:r>
      <w:bookmarkEnd w:id="19"/>
    </w:p>
    <w:p w:rsidR="00D42E2E" w:rsidRDefault="00D42E2E" w:rsidP="00D42E2E">
      <w:pPr>
        <w:pStyle w:val="Ttulo1"/>
        <w:rPr>
          <w:lang w:val="es-ES"/>
        </w:rPr>
      </w:pPr>
      <w:bookmarkStart w:id="20" w:name="_Toc468202970"/>
      <w:r>
        <w:rPr>
          <w:lang w:val="es-ES"/>
        </w:rPr>
        <w:t>Especificacion Complementaria</w:t>
      </w:r>
      <w:bookmarkEnd w:id="20"/>
    </w:p>
    <w:p w:rsidR="00D42E2E" w:rsidRDefault="00D42E2E" w:rsidP="00D42E2E">
      <w:pPr>
        <w:pStyle w:val="Ttulo2"/>
        <w:rPr>
          <w:lang w:val="es-ES"/>
        </w:rPr>
      </w:pPr>
      <w:bookmarkStart w:id="21" w:name="_Toc468202971"/>
      <w:r>
        <w:rPr>
          <w:lang w:val="es-ES"/>
        </w:rPr>
        <w:t>Historial de revisiones</w:t>
      </w:r>
      <w:bookmarkEnd w:id="21"/>
    </w:p>
    <w:p w:rsidR="00D42E2E" w:rsidRDefault="00D42E2E" w:rsidP="00D42E2E">
      <w:pPr>
        <w:pStyle w:val="Ttulo2"/>
        <w:rPr>
          <w:lang w:val="es-ES"/>
        </w:rPr>
      </w:pPr>
      <w:bookmarkStart w:id="22" w:name="_Toc468202972"/>
      <w:r>
        <w:rPr>
          <w:lang w:val="es-ES"/>
        </w:rPr>
        <w:t>funcionalidad</w:t>
      </w:r>
      <w:bookmarkEnd w:id="22"/>
    </w:p>
    <w:p w:rsidR="00D42E2E" w:rsidRDefault="00D42E2E" w:rsidP="00D42E2E">
      <w:pPr>
        <w:pStyle w:val="Ttulo2"/>
        <w:rPr>
          <w:lang w:val="es-ES"/>
        </w:rPr>
      </w:pPr>
      <w:bookmarkStart w:id="23" w:name="_Toc468202973"/>
      <w:r>
        <w:rPr>
          <w:lang w:val="es-ES"/>
        </w:rPr>
        <w:t>facilidades de Uso</w:t>
      </w:r>
      <w:bookmarkEnd w:id="23"/>
    </w:p>
    <w:p w:rsidR="00D42E2E" w:rsidRDefault="00D42E2E" w:rsidP="00D42E2E">
      <w:pPr>
        <w:pStyle w:val="Ttulo2"/>
        <w:rPr>
          <w:lang w:val="es-ES"/>
        </w:rPr>
      </w:pPr>
      <w:bookmarkStart w:id="24" w:name="_Toc468202974"/>
      <w:r>
        <w:rPr>
          <w:lang w:val="es-ES"/>
        </w:rPr>
        <w:t>Fiabilidad</w:t>
      </w:r>
      <w:bookmarkEnd w:id="24"/>
    </w:p>
    <w:p w:rsidR="00D42E2E" w:rsidRDefault="00D42E2E" w:rsidP="00D42E2E">
      <w:pPr>
        <w:pStyle w:val="Ttulo2"/>
        <w:rPr>
          <w:lang w:val="es-ES"/>
        </w:rPr>
      </w:pPr>
      <w:bookmarkStart w:id="25" w:name="_Toc468202975"/>
      <w:r>
        <w:rPr>
          <w:lang w:val="es-ES"/>
        </w:rPr>
        <w:t>Rendimiento</w:t>
      </w:r>
      <w:bookmarkEnd w:id="25"/>
    </w:p>
    <w:p w:rsidR="00D42E2E" w:rsidRDefault="00D42E2E" w:rsidP="00D42E2E">
      <w:pPr>
        <w:pStyle w:val="Ttulo2"/>
        <w:rPr>
          <w:lang w:val="es-ES"/>
        </w:rPr>
      </w:pPr>
      <w:bookmarkStart w:id="26" w:name="_Toc468202976"/>
      <w:r>
        <w:rPr>
          <w:lang w:val="es-ES"/>
        </w:rPr>
        <w:t>Rendimiento</w:t>
      </w:r>
      <w:bookmarkEnd w:id="26"/>
    </w:p>
    <w:p w:rsidR="00D42E2E" w:rsidRDefault="00D42E2E" w:rsidP="00D42E2E">
      <w:pPr>
        <w:pStyle w:val="Ttulo2"/>
        <w:rPr>
          <w:lang w:val="es-ES"/>
        </w:rPr>
      </w:pPr>
      <w:bookmarkStart w:id="27" w:name="_Toc468202977"/>
      <w:r>
        <w:rPr>
          <w:lang w:val="es-ES"/>
        </w:rPr>
        <w:t>Interfaces</w:t>
      </w:r>
      <w:bookmarkEnd w:id="27"/>
    </w:p>
    <w:p w:rsidR="00D42E2E" w:rsidRDefault="00D42E2E" w:rsidP="00D42E2E">
      <w:pPr>
        <w:pStyle w:val="Ttulo2"/>
        <w:rPr>
          <w:lang w:val="es-ES"/>
        </w:rPr>
      </w:pPr>
      <w:bookmarkStart w:id="28" w:name="_Toc468202978"/>
      <w:r>
        <w:rPr>
          <w:lang w:val="es-ES"/>
        </w:rPr>
        <w:t>Reglas de Dominio</w:t>
      </w:r>
      <w:bookmarkEnd w:id="28"/>
    </w:p>
    <w:p w:rsidR="00D42E2E" w:rsidRDefault="00D42E2E" w:rsidP="00D42E2E">
      <w:pPr>
        <w:pStyle w:val="Ttulo1"/>
        <w:rPr>
          <w:lang w:val="es-ES"/>
        </w:rPr>
      </w:pPr>
      <w:bookmarkStart w:id="29" w:name="_Toc468202979"/>
      <w:r>
        <w:rPr>
          <w:lang w:val="es-ES"/>
        </w:rPr>
        <w:lastRenderedPageBreak/>
        <w:t>Glosario</w:t>
      </w:r>
      <w:bookmarkEnd w:id="29"/>
    </w:p>
    <w:p w:rsidR="00D42E2E" w:rsidRDefault="00D42E2E" w:rsidP="00D42E2E">
      <w:pPr>
        <w:pStyle w:val="Ttulo2"/>
        <w:rPr>
          <w:lang w:val="es-ES"/>
        </w:rPr>
      </w:pPr>
      <w:bookmarkStart w:id="30" w:name="_Toc468202980"/>
      <w:r>
        <w:rPr>
          <w:lang w:val="es-ES"/>
        </w:rPr>
        <w:t>Historial de Revisiones</w:t>
      </w:r>
      <w:bookmarkEnd w:id="30"/>
    </w:p>
    <w:p w:rsidR="00D42E2E" w:rsidRDefault="00D42E2E" w:rsidP="00D42E2E">
      <w:pPr>
        <w:pStyle w:val="Ttulo2"/>
        <w:rPr>
          <w:lang w:val="es-ES"/>
        </w:rPr>
      </w:pPr>
      <w:bookmarkStart w:id="31" w:name="_Toc468202981"/>
      <w:r>
        <w:rPr>
          <w:lang w:val="es-ES"/>
        </w:rPr>
        <w:t>Definiciones</w:t>
      </w:r>
      <w:bookmarkEnd w:id="31"/>
    </w:p>
    <w:p w:rsidR="00D42E2E" w:rsidRDefault="00D42E2E" w:rsidP="00D42E2E">
      <w:pPr>
        <w:pStyle w:val="Ttulo1"/>
        <w:rPr>
          <w:lang w:val="es-ES"/>
        </w:rPr>
      </w:pPr>
      <w:bookmarkStart w:id="32" w:name="_Toc468202982"/>
      <w:r>
        <w:rPr>
          <w:lang w:val="es-ES"/>
        </w:rPr>
        <w:t>Listas de Riesgos y Plan de Gestion De Riesgos</w:t>
      </w:r>
      <w:bookmarkEnd w:id="32"/>
    </w:p>
    <w:p w:rsidR="00D42E2E" w:rsidRPr="00D42E2E" w:rsidRDefault="00D42E2E" w:rsidP="00D42E2E">
      <w:pPr>
        <w:rPr>
          <w:lang w:val="es-ES"/>
        </w:rPr>
      </w:pPr>
    </w:p>
    <w:p w:rsidR="00D42E2E" w:rsidRDefault="00D42E2E" w:rsidP="00D42E2E">
      <w:pPr>
        <w:pStyle w:val="Ttulo1"/>
        <w:rPr>
          <w:lang w:val="es-ES"/>
        </w:rPr>
      </w:pPr>
      <w:bookmarkStart w:id="33" w:name="_Toc468202983"/>
      <w:r>
        <w:rPr>
          <w:lang w:val="es-ES"/>
        </w:rPr>
        <w:t>Prototipos y Pruebas de  Riesgos</w:t>
      </w:r>
      <w:bookmarkEnd w:id="33"/>
    </w:p>
    <w:p w:rsidR="00D42E2E" w:rsidRDefault="00D42E2E" w:rsidP="00D42E2E">
      <w:pPr>
        <w:rPr>
          <w:lang w:val="es-ES"/>
        </w:rPr>
      </w:pPr>
    </w:p>
    <w:p w:rsidR="00D42E2E" w:rsidRDefault="00D42E2E" w:rsidP="00D42E2E">
      <w:pPr>
        <w:pStyle w:val="Ttulo1"/>
        <w:rPr>
          <w:lang w:val="es-ES"/>
        </w:rPr>
      </w:pPr>
      <w:bookmarkStart w:id="34" w:name="_Toc468202984"/>
      <w:r>
        <w:rPr>
          <w:lang w:val="es-ES"/>
        </w:rPr>
        <w:t>Plan de Iteracion</w:t>
      </w:r>
      <w:bookmarkEnd w:id="34"/>
    </w:p>
    <w:p w:rsidR="00D42E2E" w:rsidRPr="00D42E2E" w:rsidRDefault="00D42E2E" w:rsidP="00D42E2E">
      <w:pPr>
        <w:rPr>
          <w:lang w:val="es-ES"/>
        </w:rPr>
      </w:pPr>
    </w:p>
    <w:p w:rsidR="00D42E2E" w:rsidRDefault="00D42E2E" w:rsidP="00D42E2E">
      <w:pPr>
        <w:pStyle w:val="Ttulo1"/>
        <w:rPr>
          <w:lang w:val="es-ES"/>
        </w:rPr>
      </w:pPr>
      <w:bookmarkStart w:id="35" w:name="_Toc468202985"/>
      <w:r>
        <w:rPr>
          <w:lang w:val="es-ES"/>
        </w:rPr>
        <w:t>Fase Plan y Plan de Desarrollo</w:t>
      </w:r>
      <w:bookmarkEnd w:id="35"/>
    </w:p>
    <w:p w:rsidR="00D42E2E" w:rsidRDefault="00D42E2E" w:rsidP="00D42E2E">
      <w:pPr>
        <w:rPr>
          <w:lang w:val="es-ES"/>
        </w:rPr>
      </w:pPr>
    </w:p>
    <w:p w:rsidR="00D42E2E" w:rsidRDefault="00D42E2E" w:rsidP="00D42E2E">
      <w:pPr>
        <w:pStyle w:val="Ttulo1"/>
        <w:rPr>
          <w:lang w:val="es-ES"/>
        </w:rPr>
      </w:pPr>
      <w:bookmarkStart w:id="36" w:name="_Toc468202986"/>
      <w:r>
        <w:rPr>
          <w:lang w:val="es-ES"/>
        </w:rPr>
        <w:t>Marco de desarrollo</w:t>
      </w:r>
      <w:bookmarkEnd w:id="36"/>
    </w:p>
    <w:p w:rsidR="00D42E2E" w:rsidRPr="00D42E2E" w:rsidRDefault="00D42E2E" w:rsidP="00D42E2E">
      <w:pPr>
        <w:rPr>
          <w:lang w:val="es-ES"/>
        </w:rPr>
      </w:pPr>
    </w:p>
    <w:p w:rsidR="00D42E2E" w:rsidRPr="00D42E2E" w:rsidRDefault="00D42E2E" w:rsidP="00D42E2E">
      <w:pPr>
        <w:rPr>
          <w:lang w:val="es-ES"/>
        </w:rPr>
      </w:pPr>
    </w:p>
    <w:p w:rsidR="00D42E2E" w:rsidRPr="00D42E2E" w:rsidRDefault="00D42E2E" w:rsidP="00D42E2E">
      <w:pPr>
        <w:rPr>
          <w:lang w:val="es-ES"/>
        </w:rPr>
      </w:pPr>
    </w:p>
    <w:sectPr w:rsidR="00D42E2E" w:rsidRPr="00D42E2E" w:rsidSect="00D42E2E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0D16"/>
    <w:multiLevelType w:val="hybridMultilevel"/>
    <w:tmpl w:val="8B222C9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C27E8"/>
    <w:multiLevelType w:val="hybridMultilevel"/>
    <w:tmpl w:val="275C650E"/>
    <w:lvl w:ilvl="0" w:tplc="BF5E0E0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05DB5D1D"/>
    <w:multiLevelType w:val="hybridMultilevel"/>
    <w:tmpl w:val="4470F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F3F5F"/>
    <w:multiLevelType w:val="hybridMultilevel"/>
    <w:tmpl w:val="EAECE62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8A25AED"/>
    <w:multiLevelType w:val="hybridMultilevel"/>
    <w:tmpl w:val="420E8C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19E81C6E"/>
    <w:multiLevelType w:val="hybridMultilevel"/>
    <w:tmpl w:val="0DCE11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22E8D"/>
    <w:multiLevelType w:val="hybridMultilevel"/>
    <w:tmpl w:val="1310B2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1A5B"/>
    <w:multiLevelType w:val="hybridMultilevel"/>
    <w:tmpl w:val="B8341C08"/>
    <w:lvl w:ilvl="0" w:tplc="BF5E0E0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126FC9"/>
    <w:multiLevelType w:val="hybridMultilevel"/>
    <w:tmpl w:val="83E21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2664BA"/>
    <w:multiLevelType w:val="hybridMultilevel"/>
    <w:tmpl w:val="16D658E0"/>
    <w:lvl w:ilvl="0" w:tplc="080A000F">
      <w:start w:val="1"/>
      <w:numFmt w:val="decimal"/>
      <w:lvlText w:val="%1."/>
      <w:lvlJc w:val="left"/>
      <w:pPr>
        <w:ind w:left="768" w:hanging="360"/>
      </w:p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>
    <w:nsid w:val="29641C6E"/>
    <w:multiLevelType w:val="hybridMultilevel"/>
    <w:tmpl w:val="C91CE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0840D4"/>
    <w:multiLevelType w:val="hybridMultilevel"/>
    <w:tmpl w:val="0DCE11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66454"/>
    <w:multiLevelType w:val="hybridMultilevel"/>
    <w:tmpl w:val="0A060034"/>
    <w:lvl w:ilvl="0" w:tplc="BF5E0E0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>
    <w:nsid w:val="38EF60C9"/>
    <w:multiLevelType w:val="hybridMultilevel"/>
    <w:tmpl w:val="B7A023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F1A26"/>
    <w:multiLevelType w:val="hybridMultilevel"/>
    <w:tmpl w:val="BF303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7251F"/>
    <w:multiLevelType w:val="hybridMultilevel"/>
    <w:tmpl w:val="91A02BE8"/>
    <w:lvl w:ilvl="0" w:tplc="080A000F">
      <w:start w:val="1"/>
      <w:numFmt w:val="decimal"/>
      <w:lvlText w:val="%1."/>
      <w:lvlJc w:val="left"/>
      <w:pPr>
        <w:ind w:left="768" w:hanging="360"/>
      </w:p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">
    <w:nsid w:val="4F412558"/>
    <w:multiLevelType w:val="hybridMultilevel"/>
    <w:tmpl w:val="275C650E"/>
    <w:lvl w:ilvl="0" w:tplc="BF5E0E0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>
    <w:nsid w:val="54477290"/>
    <w:multiLevelType w:val="hybridMultilevel"/>
    <w:tmpl w:val="7AF69D66"/>
    <w:lvl w:ilvl="0" w:tplc="080A000F">
      <w:start w:val="1"/>
      <w:numFmt w:val="decimal"/>
      <w:lvlText w:val="%1."/>
      <w:lvlJc w:val="left"/>
      <w:pPr>
        <w:ind w:left="768" w:hanging="360"/>
      </w:p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>
    <w:nsid w:val="57FD473F"/>
    <w:multiLevelType w:val="hybridMultilevel"/>
    <w:tmpl w:val="AD6459EE"/>
    <w:lvl w:ilvl="0" w:tplc="C828327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>
    <w:nsid w:val="5B8E2668"/>
    <w:multiLevelType w:val="hybridMultilevel"/>
    <w:tmpl w:val="0A060034"/>
    <w:lvl w:ilvl="0" w:tplc="BF5E0E0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>
    <w:nsid w:val="5E2E62F2"/>
    <w:multiLevelType w:val="hybridMultilevel"/>
    <w:tmpl w:val="52863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F42351"/>
    <w:multiLevelType w:val="hybridMultilevel"/>
    <w:tmpl w:val="2BE42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4B6CA4"/>
    <w:multiLevelType w:val="hybridMultilevel"/>
    <w:tmpl w:val="564AB4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A057CE"/>
    <w:multiLevelType w:val="hybridMultilevel"/>
    <w:tmpl w:val="A5EA7B1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5B0802"/>
    <w:multiLevelType w:val="hybridMultilevel"/>
    <w:tmpl w:val="E6BA22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2E0856"/>
    <w:multiLevelType w:val="hybridMultilevel"/>
    <w:tmpl w:val="F014D2C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EFE1790"/>
    <w:multiLevelType w:val="hybridMultilevel"/>
    <w:tmpl w:val="E6BA22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2"/>
  </w:num>
  <w:num w:numId="14">
    <w:abstractNumId w:val="0"/>
  </w:num>
  <w:num w:numId="15">
    <w:abstractNumId w:val="15"/>
  </w:num>
  <w:num w:numId="16">
    <w:abstractNumId w:val="21"/>
  </w:num>
  <w:num w:numId="17">
    <w:abstractNumId w:val="11"/>
  </w:num>
  <w:num w:numId="18">
    <w:abstractNumId w:val="22"/>
  </w:num>
  <w:num w:numId="19">
    <w:abstractNumId w:val="3"/>
  </w:num>
  <w:num w:numId="20">
    <w:abstractNumId w:val="16"/>
  </w:num>
  <w:num w:numId="21">
    <w:abstractNumId w:val="12"/>
  </w:num>
  <w:num w:numId="22">
    <w:abstractNumId w:val="6"/>
  </w:num>
  <w:num w:numId="23">
    <w:abstractNumId w:val="18"/>
  </w:num>
  <w:num w:numId="24">
    <w:abstractNumId w:val="14"/>
  </w:num>
  <w:num w:numId="25">
    <w:abstractNumId w:val="25"/>
  </w:num>
  <w:num w:numId="26">
    <w:abstractNumId w:val="10"/>
  </w:num>
  <w:num w:numId="27">
    <w:abstractNumId w:val="26"/>
  </w:num>
  <w:num w:numId="28">
    <w:abstractNumId w:val="7"/>
  </w:num>
  <w:num w:numId="29">
    <w:abstractNumId w:val="9"/>
  </w:num>
  <w:num w:numId="30">
    <w:abstractNumId w:val="23"/>
  </w:num>
  <w:num w:numId="31">
    <w:abstractNumId w:val="4"/>
  </w:num>
  <w:num w:numId="32">
    <w:abstractNumId w:val="24"/>
  </w:num>
  <w:num w:numId="33">
    <w:abstractNumId w:val="27"/>
  </w:num>
  <w:num w:numId="34">
    <w:abstractNumId w:val="19"/>
  </w:num>
  <w:num w:numId="35">
    <w:abstractNumId w:val="13"/>
  </w:num>
  <w:num w:numId="36">
    <w:abstractNumId w:val="8"/>
  </w:num>
  <w:num w:numId="37">
    <w:abstractNumId w:val="1"/>
  </w:num>
  <w:num w:numId="38">
    <w:abstractNumId w:val="1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2E"/>
    <w:rsid w:val="00035E5B"/>
    <w:rsid w:val="00074934"/>
    <w:rsid w:val="00082185"/>
    <w:rsid w:val="000A5AC7"/>
    <w:rsid w:val="000E72EE"/>
    <w:rsid w:val="001D3227"/>
    <w:rsid w:val="001E0C95"/>
    <w:rsid w:val="00215C4C"/>
    <w:rsid w:val="003B15B9"/>
    <w:rsid w:val="003C69EC"/>
    <w:rsid w:val="004857C2"/>
    <w:rsid w:val="00565360"/>
    <w:rsid w:val="00580229"/>
    <w:rsid w:val="005E406D"/>
    <w:rsid w:val="00652691"/>
    <w:rsid w:val="006C13BA"/>
    <w:rsid w:val="007E1CE8"/>
    <w:rsid w:val="00814408"/>
    <w:rsid w:val="00825773"/>
    <w:rsid w:val="0092795D"/>
    <w:rsid w:val="0094783E"/>
    <w:rsid w:val="00AA12CF"/>
    <w:rsid w:val="00AB392F"/>
    <w:rsid w:val="00AB3E33"/>
    <w:rsid w:val="00B35DED"/>
    <w:rsid w:val="00B844FD"/>
    <w:rsid w:val="00B87050"/>
    <w:rsid w:val="00BA2CC6"/>
    <w:rsid w:val="00BB72D9"/>
    <w:rsid w:val="00C0770D"/>
    <w:rsid w:val="00C21A0C"/>
    <w:rsid w:val="00C6784C"/>
    <w:rsid w:val="00CF602C"/>
    <w:rsid w:val="00D42E2E"/>
    <w:rsid w:val="00DF2E92"/>
    <w:rsid w:val="00EC7BF9"/>
    <w:rsid w:val="00F150F8"/>
    <w:rsid w:val="00F61C74"/>
    <w:rsid w:val="00F91AE0"/>
    <w:rsid w:val="00FE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846FC-2B0A-4564-842F-91D70472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2CC6"/>
    <w:pPr>
      <w:widowControl w:val="0"/>
      <w:numPr>
        <w:ilvl w:val="1"/>
        <w:numId w:val="12"/>
      </w:numPr>
      <w:spacing w:before="360" w:after="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A2CC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42E2E"/>
  </w:style>
  <w:style w:type="paragraph" w:styleId="TDC1">
    <w:name w:val="toc 1"/>
    <w:basedOn w:val="Normal"/>
    <w:next w:val="Normal"/>
    <w:autoRedefine/>
    <w:uiPriority w:val="39"/>
    <w:unhideWhenUsed/>
    <w:rsid w:val="00D42E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2E2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42E2E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BA2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Morga Beltran Roman
Torres Echave Alfonso
Chaidez Garcia Cecyl Denisse</Abstract>
  <CompanyAddress/>
  <CompanyPhone/>
  <CompanyFax/>
  <CompanyEmail>MC. Arcelia Judith Bustilos Martinez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D98B21-808D-4D19-898F-95673EE68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243</TotalTime>
  <Pages>18</Pages>
  <Words>3018</Words>
  <Characters>16601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Boxie Store</vt:lpstr>
    </vt:vector>
  </TitlesOfParts>
  <Company/>
  <LinksUpToDate>false</LinksUpToDate>
  <CharactersWithSpaces>19580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Boxie Store</dc:title>
  <dc:subject>Tienda en Linea</dc:subject>
  <dc:creator>Proyecto Integrador de Ingenieria de Software</dc:creator>
  <cp:keywords/>
  <dc:description/>
  <cp:lastModifiedBy>Usuario de Windows</cp:lastModifiedBy>
  <cp:revision>27</cp:revision>
  <dcterms:created xsi:type="dcterms:W3CDTF">2016-11-29T23:01:00Z</dcterms:created>
  <dcterms:modified xsi:type="dcterms:W3CDTF">2016-11-30T22:48:00Z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