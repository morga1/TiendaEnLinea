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86727174"/>
        <w:docPartObj>
          <w:docPartGallery w:val="Cover Pages"/>
          <w:docPartUnique/>
        </w:docPartObj>
      </w:sdtPr>
      <w:sdtEndPr>
        <w:rPr>
          <w:rFonts w:ascii="Calibri Light" w:hAnsi="Calibri Light"/>
          <w:noProof/>
          <w:color w:val="000000"/>
          <w:lang w:val="es-ES"/>
        </w:rPr>
      </w:sdtEndPr>
      <w:sdtContent>
        <w:p w:rsidR="00D42E2E" w:rsidRDefault="00D42E2E"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CCFC4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f07f0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F602C" w:rsidRDefault="00CF602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D42E2E">
                                      <w:rPr>
                                        <w:color w:val="595959" w:themeColor="text1" w:themeTint="A6"/>
                                        <w:sz w:val="40"/>
                                        <w:szCs w:val="28"/>
                                        <w:lang w:val="es-MX"/>
                                      </w:rPr>
                                      <w:t>Proyecto Integrador de Ingenieria de Software</w:t>
                                    </w:r>
                                  </w:p>
                                </w:sdtContent>
                              </w:sdt>
                              <w:p w:rsidR="00CF602C" w:rsidRDefault="0079652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6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F602C" w:rsidRPr="00D42E2E">
                                      <w:rPr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MC. Arcelia Judith Bustilos Martinez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0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F602C" w:rsidRDefault="00CF602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D42E2E">
                                <w:rPr>
                                  <w:color w:val="595959" w:themeColor="text1" w:themeTint="A6"/>
                                  <w:sz w:val="40"/>
                                  <w:szCs w:val="28"/>
                                  <w:lang w:val="es-MX"/>
                                </w:rPr>
                                <w:t>Proyecto Integrador de Ingenieria de Software</w:t>
                              </w:r>
                            </w:p>
                          </w:sdtContent>
                        </w:sdt>
                        <w:p w:rsidR="00CF602C" w:rsidRDefault="004C252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6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F602C" w:rsidRPr="00D42E2E">
                                <w:rPr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MC. Arcelia Judith Bustilos Martinez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602C" w:rsidRDefault="00CF602C">
                                <w:pPr>
                                  <w:pStyle w:val="Sinespaciado"/>
                                  <w:jc w:val="right"/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</w:pPr>
                                <w:r w:rsidRPr="00D42E2E">
                                  <w:rPr>
                                    <w:color w:val="F07F09" w:themeColor="accent1"/>
                                    <w:sz w:val="52"/>
                                    <w:szCs w:val="28"/>
                                    <w:lang w:val="es-ES"/>
                                  </w:rPr>
                                  <w:t>Integrantes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CF602C" w:rsidRDefault="004C176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36"/>
                                        <w:szCs w:val="20"/>
                                        <w:lang w:val="es-MX"/>
                                      </w:rPr>
                                      <w:t>Morga Beltran Roman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36"/>
                                        <w:szCs w:val="20"/>
                                        <w:lang w:val="es-MX"/>
                                      </w:rPr>
                                      <w:br/>
                                      <w:t>Torres Echave Alfonso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36"/>
                                        <w:szCs w:val="20"/>
                                        <w:lang w:val="es-MX"/>
                                      </w:rPr>
                                      <w:br/>
                                      <w:t>Chaidez Garcia Cecyl Denisse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CF602C" w:rsidRDefault="00CF602C">
                          <w:pPr>
                            <w:pStyle w:val="Sinespaciado"/>
                            <w:jc w:val="right"/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</w:pPr>
                          <w:r w:rsidRPr="00D42E2E">
                            <w:rPr>
                              <w:color w:val="F07F09" w:themeColor="accent1"/>
                              <w:sz w:val="52"/>
                              <w:szCs w:val="28"/>
                              <w:lang w:val="es-ES"/>
                            </w:rPr>
                            <w:t>Integrantes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CF602C" w:rsidRDefault="004C176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36"/>
                                  <w:szCs w:val="20"/>
                                  <w:lang w:val="es-MX"/>
                                </w:rPr>
                                <w:t>Morga Beltran Roman</w:t>
                              </w:r>
                              <w:r>
                                <w:rPr>
                                  <w:color w:val="595959" w:themeColor="text1" w:themeTint="A6"/>
                                  <w:sz w:val="36"/>
                                  <w:szCs w:val="20"/>
                                  <w:lang w:val="es-MX"/>
                                </w:rPr>
                                <w:br/>
                                <w:t>Torres Echave Alfonso</w:t>
                              </w:r>
                              <w:r>
                                <w:rPr>
                                  <w:color w:val="595959" w:themeColor="text1" w:themeTint="A6"/>
                                  <w:sz w:val="36"/>
                                  <w:szCs w:val="20"/>
                                  <w:lang w:val="es-MX"/>
                                </w:rPr>
                                <w:br/>
                                <w:t>Chaidez Garcia Cecyl Denisse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602C" w:rsidRPr="002B2A7E" w:rsidRDefault="00796522" w:rsidP="002B2A7E">
                                <w:pPr>
                                  <w:jc w:val="right"/>
                                  <w:rPr>
                                    <w:color w:val="F07F09" w:themeColor="accent1"/>
                                    <w:sz w:val="72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  <w:sz w:val="72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C176E">
                                      <w:rPr>
                                        <w:caps/>
                                        <w:color w:val="F07F09" w:themeColor="accent1"/>
                                        <w:sz w:val="72"/>
                                        <w:szCs w:val="64"/>
                                        <w:lang w:val="es-MX"/>
                                      </w:rPr>
                                      <w:t>Diagramas De Iteraccion</w:t>
                                    </w:r>
                                    <w:r w:rsidR="004C176E">
                                      <w:rPr>
                                        <w:caps/>
                                        <w:color w:val="F07F09" w:themeColor="accent1"/>
                                        <w:sz w:val="72"/>
                                        <w:szCs w:val="64"/>
                                        <w:lang w:val="es-MX"/>
                                      </w:rPr>
                                      <w:br/>
                                      <w:t>Boxie Store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F602C" w:rsidRDefault="002B2A7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Tienda En Linea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CF602C" w:rsidRPr="002B2A7E" w:rsidRDefault="00796522" w:rsidP="002B2A7E">
                          <w:pPr>
                            <w:jc w:val="right"/>
                            <w:rPr>
                              <w:color w:val="F07F09" w:themeColor="accent1"/>
                              <w:sz w:val="72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  <w:sz w:val="72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C176E">
                                <w:rPr>
                                  <w:caps/>
                                  <w:color w:val="F07F09" w:themeColor="accent1"/>
                                  <w:sz w:val="72"/>
                                  <w:szCs w:val="64"/>
                                  <w:lang w:val="es-MX"/>
                                </w:rPr>
                                <w:t>Diagramas De Iteraccion</w:t>
                              </w:r>
                              <w:r w:rsidR="004C176E">
                                <w:rPr>
                                  <w:caps/>
                                  <w:color w:val="F07F09" w:themeColor="accent1"/>
                                  <w:sz w:val="72"/>
                                  <w:szCs w:val="64"/>
                                  <w:lang w:val="es-MX"/>
                                </w:rPr>
                                <w:br/>
                                <w:t>Boxie Store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F602C" w:rsidRDefault="002B2A7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Tienda En Linea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B2A7E" w:rsidRDefault="00D42E2E" w:rsidP="002B2A7E">
          <w:pPr>
            <w:spacing w:after="0" w:line="240" w:lineRule="auto"/>
            <w:jc w:val="both"/>
            <w:rPr>
              <w:rFonts w:ascii="Calibri Light" w:hAnsi="Calibri Light"/>
              <w:noProof/>
              <w:color w:val="000000"/>
              <w:lang w:val="es-ES"/>
            </w:rPr>
          </w:pPr>
          <w:r>
            <w:rPr>
              <w:rFonts w:ascii="Calibri Light" w:hAnsi="Calibri Light"/>
              <w:noProof/>
              <w:color w:val="000000"/>
              <w:lang w:val="es-ES"/>
            </w:rPr>
            <w:br w:type="page"/>
          </w:r>
        </w:p>
      </w:sdtContent>
    </w:sdt>
    <w:p w:rsidR="000E343B" w:rsidRDefault="000E343B" w:rsidP="000E343B">
      <w:pPr>
        <w:spacing w:after="0" w:line="276" w:lineRule="auto"/>
        <w:jc w:val="both"/>
        <w:rPr>
          <w:rFonts w:ascii="Arial" w:hAnsi="Arial" w:cs="Arial"/>
          <w:sz w:val="36"/>
          <w:szCs w:val="24"/>
          <w:lang w:val="es-ES"/>
        </w:rPr>
      </w:pPr>
      <w:r w:rsidRPr="000E343B">
        <w:rPr>
          <w:rFonts w:ascii="Arial" w:hAnsi="Arial" w:cs="Arial"/>
          <w:sz w:val="36"/>
          <w:szCs w:val="24"/>
          <w:lang w:val="es-ES"/>
        </w:rPr>
        <w:lastRenderedPageBreak/>
        <w:t>Diagramas de Secuencia</w:t>
      </w:r>
    </w:p>
    <w:p w:rsidR="000E343B" w:rsidRPr="000E343B" w:rsidRDefault="000E343B" w:rsidP="000E343B">
      <w:pPr>
        <w:spacing w:after="0" w:line="276" w:lineRule="auto"/>
        <w:jc w:val="both"/>
        <w:rPr>
          <w:rFonts w:ascii="Arial" w:hAnsi="Arial" w:cs="Arial"/>
          <w:sz w:val="36"/>
          <w:szCs w:val="24"/>
          <w:lang w:val="es-ES"/>
        </w:rPr>
      </w:pPr>
    </w:p>
    <w:p w:rsidR="000E343B" w:rsidRDefault="002B2A7E" w:rsidP="00535023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4684">
        <w:rPr>
          <w:rFonts w:ascii="Arial" w:hAnsi="Arial" w:cs="Arial"/>
          <w:sz w:val="24"/>
          <w:szCs w:val="24"/>
          <w:lang w:val="es-ES"/>
        </w:rPr>
        <w:t>C01: Registro de Usuario</w:t>
      </w:r>
    </w:p>
    <w:p w:rsidR="004C5B95" w:rsidRPr="00E74684" w:rsidRDefault="004C5B95" w:rsidP="004C5B95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>
            <wp:extent cx="4564380" cy="3745133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626" cy="374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43B" w:rsidRDefault="002330E1" w:rsidP="00AD54C0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4684">
        <w:rPr>
          <w:rFonts w:ascii="Arial" w:hAnsi="Arial" w:cs="Arial"/>
          <w:sz w:val="24"/>
          <w:szCs w:val="24"/>
          <w:lang w:val="es-ES"/>
        </w:rPr>
        <w:t>C02</w:t>
      </w:r>
      <w:r w:rsidR="00FF6474" w:rsidRPr="00E74684">
        <w:rPr>
          <w:rFonts w:ascii="Arial" w:hAnsi="Arial" w:cs="Arial"/>
          <w:sz w:val="24"/>
          <w:szCs w:val="24"/>
          <w:lang w:val="es-ES"/>
        </w:rPr>
        <w:t>: Registrar Articulo</w:t>
      </w:r>
    </w:p>
    <w:p w:rsidR="004C5B95" w:rsidRPr="00E74684" w:rsidRDefault="00796522" w:rsidP="004C5B95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>
            <wp:extent cx="4985657" cy="3367355"/>
            <wp:effectExtent l="0" t="0" r="571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357" cy="337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343B" w:rsidRPr="004C5B95" w:rsidRDefault="002330E1" w:rsidP="00F55C61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  <w:r w:rsidRPr="00E74684">
        <w:rPr>
          <w:rFonts w:ascii="Arial" w:hAnsi="Arial" w:cs="Arial"/>
          <w:sz w:val="24"/>
          <w:szCs w:val="24"/>
          <w:lang w:val="es-ES"/>
        </w:rPr>
        <w:lastRenderedPageBreak/>
        <w:t xml:space="preserve">C03: </w:t>
      </w:r>
      <w:r w:rsidR="003A614F" w:rsidRPr="00E74684">
        <w:rPr>
          <w:rFonts w:ascii="Arial" w:hAnsi="Arial" w:cs="Arial"/>
          <w:sz w:val="24"/>
          <w:szCs w:val="24"/>
          <w:lang w:val="es-ES"/>
        </w:rPr>
        <w:t>Modificar</w:t>
      </w:r>
      <w:r w:rsidRPr="00E74684">
        <w:rPr>
          <w:rFonts w:ascii="Arial" w:hAnsi="Arial" w:cs="Arial"/>
          <w:sz w:val="24"/>
          <w:szCs w:val="24"/>
          <w:lang w:val="es-ES"/>
        </w:rPr>
        <w:t xml:space="preserve"> </w:t>
      </w:r>
      <w:r w:rsidR="00FF6474" w:rsidRPr="00E74684">
        <w:rPr>
          <w:rFonts w:ascii="Arial" w:hAnsi="Arial" w:cs="Arial"/>
          <w:sz w:val="24"/>
          <w:szCs w:val="24"/>
          <w:lang w:val="es-ES"/>
        </w:rPr>
        <w:t>Articulo</w:t>
      </w:r>
    </w:p>
    <w:p w:rsidR="004C5B95" w:rsidRPr="00E74684" w:rsidRDefault="001809A5" w:rsidP="004C5B95">
      <w:pPr>
        <w:pStyle w:val="Prrafodelista"/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  <w:r>
        <w:rPr>
          <w:rFonts w:ascii="Arial" w:eastAsiaTheme="majorEastAsia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>
            <wp:extent cx="5862320" cy="3703320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214" w:rsidRDefault="002330E1" w:rsidP="00D126BD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4684">
        <w:rPr>
          <w:rFonts w:ascii="Arial" w:hAnsi="Arial" w:cs="Arial"/>
          <w:sz w:val="24"/>
          <w:szCs w:val="24"/>
          <w:lang w:val="es-ES"/>
        </w:rPr>
        <w:t xml:space="preserve">C04: Eliminar </w:t>
      </w:r>
      <w:r w:rsidR="00FF6474" w:rsidRPr="00E74684">
        <w:rPr>
          <w:rFonts w:ascii="Arial" w:hAnsi="Arial" w:cs="Arial"/>
          <w:sz w:val="24"/>
          <w:szCs w:val="24"/>
          <w:lang w:val="es-ES"/>
        </w:rPr>
        <w:t>Articulo</w:t>
      </w:r>
    </w:p>
    <w:p w:rsidR="004C5B95" w:rsidRDefault="004C5B95" w:rsidP="004C5B95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>
            <wp:extent cx="5663453" cy="31851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604" cy="31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95" w:rsidRDefault="004C5B95" w:rsidP="004C5B95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4C5B95" w:rsidRDefault="004C5B95" w:rsidP="004C5B95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4C5B95" w:rsidRDefault="004C5B95" w:rsidP="004C5B95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4C5B95" w:rsidRPr="00E74684" w:rsidRDefault="004C5B95" w:rsidP="004C5B95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3A614F" w:rsidRDefault="003A614F" w:rsidP="00560E54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4684">
        <w:rPr>
          <w:rFonts w:ascii="Arial" w:hAnsi="Arial" w:cs="Arial"/>
          <w:sz w:val="24"/>
          <w:szCs w:val="24"/>
          <w:lang w:val="es-ES"/>
        </w:rPr>
        <w:lastRenderedPageBreak/>
        <w:t>C05: Registrar Categoria</w:t>
      </w:r>
    </w:p>
    <w:p w:rsidR="004C5B95" w:rsidRDefault="004C5B95" w:rsidP="004C5B95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>
            <wp:extent cx="5311140" cy="3102000"/>
            <wp:effectExtent l="0" t="0" r="381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499" cy="31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95" w:rsidRDefault="004C5B95" w:rsidP="004C5B95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4C5B95" w:rsidRDefault="004C5B95" w:rsidP="004C5B95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4C5B95" w:rsidRPr="00E74684" w:rsidRDefault="004C5B95" w:rsidP="004C5B95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923CCF" w:rsidRPr="004C5B95" w:rsidRDefault="003A614F" w:rsidP="00D93FE5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  <w:r w:rsidRPr="00E74684">
        <w:rPr>
          <w:rFonts w:ascii="Arial" w:hAnsi="Arial" w:cs="Arial"/>
          <w:sz w:val="24"/>
          <w:szCs w:val="24"/>
          <w:lang w:val="es-ES"/>
        </w:rPr>
        <w:t>C06: Modificar Categoria</w:t>
      </w:r>
    </w:p>
    <w:p w:rsidR="004C5B95" w:rsidRPr="004C5B95" w:rsidRDefault="004C5B95" w:rsidP="004C5B95">
      <w:pPr>
        <w:pStyle w:val="Prrafodelista"/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</w:p>
    <w:p w:rsidR="004C5B95" w:rsidRDefault="004C5B95" w:rsidP="004C5B95">
      <w:pPr>
        <w:pStyle w:val="Prrafodelista"/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  <w:r>
        <w:rPr>
          <w:rFonts w:ascii="Arial" w:eastAsiaTheme="majorEastAsia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>
            <wp:extent cx="5802948" cy="30099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997" cy="301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95" w:rsidRDefault="004C5B95" w:rsidP="004C5B95">
      <w:pPr>
        <w:pStyle w:val="Prrafodelista"/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</w:p>
    <w:p w:rsidR="004C5B95" w:rsidRDefault="004C5B95" w:rsidP="004C5B95">
      <w:pPr>
        <w:pStyle w:val="Prrafodelista"/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</w:p>
    <w:p w:rsidR="004C5B95" w:rsidRDefault="004C5B95" w:rsidP="004C5B95">
      <w:pPr>
        <w:pStyle w:val="Prrafodelista"/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</w:p>
    <w:p w:rsidR="0068185C" w:rsidRPr="00E74684" w:rsidRDefault="0068185C" w:rsidP="004C5B95">
      <w:pPr>
        <w:pStyle w:val="Prrafodelista"/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</w:p>
    <w:p w:rsidR="004C5B95" w:rsidRDefault="003A614F" w:rsidP="00251D65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C5B95">
        <w:rPr>
          <w:rFonts w:ascii="Arial" w:hAnsi="Arial" w:cs="Arial"/>
          <w:sz w:val="24"/>
          <w:szCs w:val="24"/>
          <w:lang w:val="es-ES"/>
        </w:rPr>
        <w:lastRenderedPageBreak/>
        <w:t>C0</w:t>
      </w:r>
      <w:r w:rsidR="00AD672E" w:rsidRPr="004C5B95">
        <w:rPr>
          <w:rFonts w:ascii="Arial" w:hAnsi="Arial" w:cs="Arial"/>
          <w:sz w:val="24"/>
          <w:szCs w:val="24"/>
          <w:lang w:val="es-ES"/>
        </w:rPr>
        <w:t>7</w:t>
      </w:r>
      <w:r w:rsidRPr="004C5B95">
        <w:rPr>
          <w:rFonts w:ascii="Arial" w:hAnsi="Arial" w:cs="Arial"/>
          <w:sz w:val="24"/>
          <w:szCs w:val="24"/>
          <w:lang w:val="es-ES"/>
        </w:rPr>
        <w:t xml:space="preserve">: Eliminar </w:t>
      </w:r>
      <w:r w:rsidR="00AD672E" w:rsidRPr="004C5B95">
        <w:rPr>
          <w:rFonts w:ascii="Arial" w:hAnsi="Arial" w:cs="Arial"/>
          <w:sz w:val="24"/>
          <w:szCs w:val="24"/>
          <w:lang w:val="es-ES"/>
        </w:rPr>
        <w:t>Categoria</w:t>
      </w:r>
    </w:p>
    <w:p w:rsidR="004C5B95" w:rsidRPr="004C5B95" w:rsidRDefault="0068185C" w:rsidP="004C5B95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>
            <wp:extent cx="4252949" cy="35242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221" cy="35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95" w:rsidRDefault="004C5B95" w:rsidP="00251D65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C08: Modificar existencia de articulos en el Inventario</w:t>
      </w:r>
    </w:p>
    <w:p w:rsidR="004C5B95" w:rsidRPr="004C5B95" w:rsidRDefault="004C5B95" w:rsidP="004C5B95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>
            <wp:extent cx="5367655" cy="4131945"/>
            <wp:effectExtent l="0" t="0" r="4445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64" w:rsidRDefault="004C5B95" w:rsidP="00251D65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C09</w:t>
      </w:r>
      <w:r w:rsidR="002330E1" w:rsidRPr="004C5B95">
        <w:rPr>
          <w:rFonts w:ascii="Arial" w:hAnsi="Arial" w:cs="Arial"/>
          <w:sz w:val="24"/>
          <w:szCs w:val="24"/>
          <w:lang w:val="es-ES"/>
        </w:rPr>
        <w:t xml:space="preserve">: </w:t>
      </w:r>
      <w:r w:rsidR="00946364" w:rsidRPr="004C5B95">
        <w:rPr>
          <w:rFonts w:ascii="Arial" w:hAnsi="Arial" w:cs="Arial"/>
          <w:sz w:val="24"/>
          <w:szCs w:val="24"/>
          <w:lang w:val="es-ES"/>
        </w:rPr>
        <w:t xml:space="preserve">Agrega </w:t>
      </w:r>
      <w:r w:rsidR="00FF6474" w:rsidRPr="004C5B95">
        <w:rPr>
          <w:rFonts w:ascii="Arial" w:hAnsi="Arial" w:cs="Arial"/>
          <w:sz w:val="24"/>
          <w:szCs w:val="24"/>
          <w:lang w:val="es-ES"/>
        </w:rPr>
        <w:t>articulo</w:t>
      </w:r>
      <w:r w:rsidR="00946364" w:rsidRPr="004C5B95">
        <w:rPr>
          <w:rFonts w:ascii="Arial" w:hAnsi="Arial" w:cs="Arial"/>
          <w:sz w:val="24"/>
          <w:szCs w:val="24"/>
          <w:lang w:val="es-ES"/>
        </w:rPr>
        <w:t xml:space="preserve"> en el carrito</w:t>
      </w:r>
    </w:p>
    <w:p w:rsidR="004C5B95" w:rsidRDefault="004C5B95" w:rsidP="004C5B95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>
            <wp:extent cx="5859145" cy="3674745"/>
            <wp:effectExtent l="0" t="0" r="8255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95" w:rsidRPr="004C5B95" w:rsidRDefault="004C5B95" w:rsidP="004C5B95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946364" w:rsidRPr="004C5B95" w:rsidRDefault="004C5B95" w:rsidP="00C239E5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C10</w:t>
      </w:r>
      <w:r w:rsidR="00946364" w:rsidRPr="00C239E5">
        <w:rPr>
          <w:rFonts w:ascii="Arial" w:hAnsi="Arial" w:cs="Arial"/>
          <w:sz w:val="24"/>
          <w:szCs w:val="24"/>
          <w:lang w:val="es-ES"/>
        </w:rPr>
        <w:t xml:space="preserve">: Elimina </w:t>
      </w:r>
      <w:r w:rsidR="00FF6474" w:rsidRPr="00C239E5">
        <w:rPr>
          <w:rFonts w:ascii="Arial" w:hAnsi="Arial" w:cs="Arial"/>
          <w:sz w:val="24"/>
          <w:szCs w:val="24"/>
          <w:lang w:val="es-ES"/>
        </w:rPr>
        <w:t>articulo</w:t>
      </w:r>
      <w:r w:rsidR="00946364" w:rsidRPr="00C239E5">
        <w:rPr>
          <w:rFonts w:ascii="Arial" w:hAnsi="Arial" w:cs="Arial"/>
          <w:sz w:val="24"/>
          <w:szCs w:val="24"/>
          <w:lang w:val="es-ES"/>
        </w:rPr>
        <w:t xml:space="preserve"> al carrito</w:t>
      </w:r>
    </w:p>
    <w:p w:rsidR="004C5B95" w:rsidRPr="004C5B95" w:rsidRDefault="004C5B95" w:rsidP="004C5B95">
      <w:pPr>
        <w:pStyle w:val="Prrafodelista"/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  <w:r>
        <w:rPr>
          <w:rFonts w:ascii="Arial" w:eastAsiaTheme="majorEastAsia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>
            <wp:extent cx="5732145" cy="3776345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95" w:rsidRPr="004C5B95" w:rsidRDefault="004C5B95" w:rsidP="00C239E5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C11: Comentar y calificar articulo</w:t>
      </w:r>
    </w:p>
    <w:p w:rsidR="004C5B95" w:rsidRPr="004C5B95" w:rsidRDefault="004C5B95" w:rsidP="004C5B95">
      <w:pPr>
        <w:spacing w:after="0" w:line="276" w:lineRule="auto"/>
        <w:ind w:left="360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  <w:r>
        <w:rPr>
          <w:noProof/>
          <w:lang w:val="es-MX" w:eastAsia="es-MX"/>
        </w:rPr>
        <w:drawing>
          <wp:inline distT="0" distB="0" distL="0" distR="0">
            <wp:extent cx="5943600" cy="395414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B58" w:rsidRDefault="005F1B58" w:rsidP="000E343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E4C21" w:rsidRDefault="005F1B58" w:rsidP="004C5B95">
      <w:pPr>
        <w:spacing w:after="0" w:line="276" w:lineRule="auto"/>
        <w:jc w:val="both"/>
        <w:rPr>
          <w:rFonts w:ascii="Arial" w:hAnsi="Arial" w:cs="Arial"/>
          <w:sz w:val="36"/>
          <w:szCs w:val="24"/>
          <w:lang w:val="es-ES"/>
        </w:rPr>
      </w:pPr>
      <w:r w:rsidRPr="000E343B">
        <w:rPr>
          <w:rFonts w:ascii="Arial" w:hAnsi="Arial" w:cs="Arial"/>
          <w:sz w:val="36"/>
          <w:szCs w:val="24"/>
          <w:lang w:val="es-ES"/>
        </w:rPr>
        <w:t xml:space="preserve">Diagramas de </w:t>
      </w:r>
      <w:r>
        <w:rPr>
          <w:rFonts w:ascii="Arial" w:hAnsi="Arial" w:cs="Arial"/>
          <w:sz w:val="36"/>
          <w:szCs w:val="24"/>
          <w:lang w:val="es-ES"/>
        </w:rPr>
        <w:t>Colaboracion</w:t>
      </w:r>
    </w:p>
    <w:p w:rsidR="004C5B95" w:rsidRPr="00C239E5" w:rsidRDefault="004C5B95" w:rsidP="004C5B95">
      <w:pPr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</w:p>
    <w:p w:rsidR="00A20485" w:rsidRDefault="004C5B95" w:rsidP="00B05B61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65063">
        <w:rPr>
          <w:rFonts w:ascii="Arial" w:hAnsi="Arial" w:cs="Arial"/>
          <w:sz w:val="24"/>
          <w:szCs w:val="24"/>
          <w:lang w:val="es-ES"/>
        </w:rPr>
        <w:t>C01: Registro de Usuario</w:t>
      </w:r>
    </w:p>
    <w:p w:rsidR="00565063" w:rsidRDefault="00565063" w:rsidP="00565063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>
            <wp:extent cx="4994031" cy="289889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90" cy="290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63" w:rsidRPr="00565063" w:rsidRDefault="00565063" w:rsidP="00565063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4C5B95" w:rsidRDefault="004C5B95" w:rsidP="004C5B95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4684">
        <w:rPr>
          <w:rFonts w:ascii="Arial" w:hAnsi="Arial" w:cs="Arial"/>
          <w:sz w:val="24"/>
          <w:szCs w:val="24"/>
          <w:lang w:val="es-ES"/>
        </w:rPr>
        <w:lastRenderedPageBreak/>
        <w:t>C02: Registrar Articulo</w:t>
      </w:r>
    </w:p>
    <w:p w:rsidR="00565063" w:rsidRPr="00E74684" w:rsidRDefault="00565063" w:rsidP="00565063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>
            <wp:extent cx="5943600" cy="215138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95" w:rsidRPr="00565063" w:rsidRDefault="004C5B95" w:rsidP="004C5B95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  <w:r w:rsidRPr="00E74684">
        <w:rPr>
          <w:rFonts w:ascii="Arial" w:hAnsi="Arial" w:cs="Arial"/>
          <w:sz w:val="24"/>
          <w:szCs w:val="24"/>
          <w:lang w:val="es-ES"/>
        </w:rPr>
        <w:t>C03: Modificar Articulo</w:t>
      </w:r>
    </w:p>
    <w:p w:rsidR="00565063" w:rsidRPr="00E74684" w:rsidRDefault="00565063" w:rsidP="00565063">
      <w:pPr>
        <w:pStyle w:val="Prrafodelista"/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  <w:r>
        <w:rPr>
          <w:rFonts w:ascii="Arial" w:eastAsiaTheme="majorEastAsia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>
            <wp:extent cx="3089031" cy="316529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338" cy="316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95" w:rsidRDefault="004C5B95" w:rsidP="004C5B95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4684">
        <w:rPr>
          <w:rFonts w:ascii="Arial" w:hAnsi="Arial" w:cs="Arial"/>
          <w:sz w:val="24"/>
          <w:szCs w:val="24"/>
          <w:lang w:val="es-ES"/>
        </w:rPr>
        <w:t>C04: Eliminar Articulo</w:t>
      </w:r>
    </w:p>
    <w:p w:rsidR="00565063" w:rsidRPr="00E74684" w:rsidRDefault="00565063" w:rsidP="00565063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>
            <wp:extent cx="3071495" cy="2204085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95" w:rsidRDefault="004C5B95" w:rsidP="004C5B95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4684">
        <w:rPr>
          <w:rFonts w:ascii="Arial" w:hAnsi="Arial" w:cs="Arial"/>
          <w:sz w:val="24"/>
          <w:szCs w:val="24"/>
          <w:lang w:val="es-ES"/>
        </w:rPr>
        <w:lastRenderedPageBreak/>
        <w:t>C05: Registrar Categoria</w:t>
      </w:r>
    </w:p>
    <w:p w:rsidR="00565063" w:rsidRPr="00E74684" w:rsidRDefault="00565063" w:rsidP="00565063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>
            <wp:extent cx="3141980" cy="2456180"/>
            <wp:effectExtent l="0" t="0" r="127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95" w:rsidRPr="00565063" w:rsidRDefault="004C5B95" w:rsidP="004C5B95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  <w:r w:rsidRPr="00E74684">
        <w:rPr>
          <w:rFonts w:ascii="Arial" w:hAnsi="Arial" w:cs="Arial"/>
          <w:sz w:val="24"/>
          <w:szCs w:val="24"/>
          <w:lang w:val="es-ES"/>
        </w:rPr>
        <w:t>C06: Modificar Categoria</w:t>
      </w:r>
    </w:p>
    <w:p w:rsidR="00565063" w:rsidRPr="00E74684" w:rsidRDefault="00565063" w:rsidP="00565063">
      <w:pPr>
        <w:pStyle w:val="Prrafodelista"/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  <w:r>
        <w:rPr>
          <w:rFonts w:ascii="Arial" w:eastAsiaTheme="majorEastAsia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>
            <wp:extent cx="3528695" cy="218059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95" w:rsidRDefault="004C5B95" w:rsidP="004C5B95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C5B95">
        <w:rPr>
          <w:rFonts w:ascii="Arial" w:hAnsi="Arial" w:cs="Arial"/>
          <w:sz w:val="24"/>
          <w:szCs w:val="24"/>
          <w:lang w:val="es-ES"/>
        </w:rPr>
        <w:t>C07: Eliminar Categoria</w:t>
      </w:r>
    </w:p>
    <w:p w:rsidR="00565063" w:rsidRDefault="00565063" w:rsidP="00565063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>
            <wp:extent cx="2971800" cy="21336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63" w:rsidRDefault="00565063" w:rsidP="00565063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565063" w:rsidRDefault="00565063" w:rsidP="00565063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565063" w:rsidRPr="004C5B95" w:rsidRDefault="00565063" w:rsidP="00565063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4C5B95" w:rsidRDefault="004C5B95" w:rsidP="004C5B95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C08: Modificar existencia de articulos en el Inventario</w:t>
      </w:r>
    </w:p>
    <w:p w:rsidR="00565063" w:rsidRDefault="00565063" w:rsidP="00565063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>
            <wp:extent cx="2983230" cy="331787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95" w:rsidRDefault="004C5B95" w:rsidP="004C5B95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C09</w:t>
      </w:r>
      <w:r w:rsidRPr="004C5B95">
        <w:rPr>
          <w:rFonts w:ascii="Arial" w:hAnsi="Arial" w:cs="Arial"/>
          <w:sz w:val="24"/>
          <w:szCs w:val="24"/>
          <w:lang w:val="es-ES"/>
        </w:rPr>
        <w:t>: Agrega articulo en el carrito</w:t>
      </w:r>
    </w:p>
    <w:p w:rsidR="00565063" w:rsidRPr="004C5B95" w:rsidRDefault="00565063" w:rsidP="00565063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>
            <wp:extent cx="5087620" cy="211582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95" w:rsidRPr="00565063" w:rsidRDefault="004C5B95" w:rsidP="004C5B95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C10</w:t>
      </w:r>
      <w:r w:rsidRPr="00C239E5">
        <w:rPr>
          <w:rFonts w:ascii="Arial" w:hAnsi="Arial" w:cs="Arial"/>
          <w:sz w:val="24"/>
          <w:szCs w:val="24"/>
          <w:lang w:val="es-ES"/>
        </w:rPr>
        <w:t>: Elimina articulo al carrito</w:t>
      </w:r>
    </w:p>
    <w:p w:rsidR="00565063" w:rsidRPr="004C5B95" w:rsidRDefault="00565063" w:rsidP="00565063">
      <w:pPr>
        <w:pStyle w:val="Prrafodelista"/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  <w:r>
        <w:rPr>
          <w:rFonts w:ascii="Arial" w:eastAsiaTheme="majorEastAsia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>
            <wp:extent cx="4982210" cy="1922780"/>
            <wp:effectExtent l="0" t="0" r="889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95" w:rsidRPr="00565063" w:rsidRDefault="004C5B95" w:rsidP="004C5B95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C11: Comentar y calificar articulo</w:t>
      </w:r>
    </w:p>
    <w:p w:rsidR="00565063" w:rsidRPr="00C239E5" w:rsidRDefault="00565063" w:rsidP="00565063">
      <w:pPr>
        <w:pStyle w:val="Prrafodelista"/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  <w:r>
        <w:rPr>
          <w:rFonts w:ascii="Arial" w:eastAsiaTheme="majorEastAsia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>
            <wp:extent cx="5316220" cy="203962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21" w:rsidRPr="000558E8" w:rsidRDefault="000E4C21" w:rsidP="000E4C21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0E4C21" w:rsidRPr="000558E8" w:rsidSect="00D42E2E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50D16"/>
    <w:multiLevelType w:val="hybridMultilevel"/>
    <w:tmpl w:val="8B222C9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B5D1D"/>
    <w:multiLevelType w:val="hybridMultilevel"/>
    <w:tmpl w:val="4470F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F3F5F"/>
    <w:multiLevelType w:val="hybridMultilevel"/>
    <w:tmpl w:val="EAECE62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8A25AED"/>
    <w:multiLevelType w:val="hybridMultilevel"/>
    <w:tmpl w:val="420E8C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19E81C6E"/>
    <w:multiLevelType w:val="hybridMultilevel"/>
    <w:tmpl w:val="0DCE11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22E8D"/>
    <w:multiLevelType w:val="hybridMultilevel"/>
    <w:tmpl w:val="1310B2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126FC9"/>
    <w:multiLevelType w:val="hybridMultilevel"/>
    <w:tmpl w:val="83E21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664BA"/>
    <w:multiLevelType w:val="hybridMultilevel"/>
    <w:tmpl w:val="16D658E0"/>
    <w:lvl w:ilvl="0" w:tplc="080A000F">
      <w:start w:val="1"/>
      <w:numFmt w:val="decimal"/>
      <w:lvlText w:val="%1."/>
      <w:lvlJc w:val="left"/>
      <w:pPr>
        <w:ind w:left="768" w:hanging="360"/>
      </w:p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>
    <w:nsid w:val="29641C6E"/>
    <w:multiLevelType w:val="hybridMultilevel"/>
    <w:tmpl w:val="C91CE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840D4"/>
    <w:multiLevelType w:val="hybridMultilevel"/>
    <w:tmpl w:val="0DCE11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EF60C9"/>
    <w:multiLevelType w:val="hybridMultilevel"/>
    <w:tmpl w:val="B7A023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E3AC3"/>
    <w:multiLevelType w:val="hybridMultilevel"/>
    <w:tmpl w:val="8D629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CF1A26"/>
    <w:multiLevelType w:val="hybridMultilevel"/>
    <w:tmpl w:val="BF303B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ED2A2E"/>
    <w:multiLevelType w:val="hybridMultilevel"/>
    <w:tmpl w:val="56EE7FB2"/>
    <w:lvl w:ilvl="0" w:tplc="0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4BE7251F"/>
    <w:multiLevelType w:val="hybridMultilevel"/>
    <w:tmpl w:val="91A02BE8"/>
    <w:lvl w:ilvl="0" w:tplc="080A000F">
      <w:start w:val="1"/>
      <w:numFmt w:val="decimal"/>
      <w:lvlText w:val="%1."/>
      <w:lvlJc w:val="left"/>
      <w:pPr>
        <w:ind w:left="768" w:hanging="360"/>
      </w:p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6">
    <w:nsid w:val="54477290"/>
    <w:multiLevelType w:val="hybridMultilevel"/>
    <w:tmpl w:val="7AF69D66"/>
    <w:lvl w:ilvl="0" w:tplc="080A000F">
      <w:start w:val="1"/>
      <w:numFmt w:val="decimal"/>
      <w:lvlText w:val="%1."/>
      <w:lvlJc w:val="left"/>
      <w:pPr>
        <w:ind w:left="768" w:hanging="360"/>
      </w:p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7">
    <w:nsid w:val="5E2E62F2"/>
    <w:multiLevelType w:val="hybridMultilevel"/>
    <w:tmpl w:val="52863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F42351"/>
    <w:multiLevelType w:val="hybridMultilevel"/>
    <w:tmpl w:val="2BE42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4B6CA4"/>
    <w:multiLevelType w:val="hybridMultilevel"/>
    <w:tmpl w:val="564AB4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5A057CE"/>
    <w:multiLevelType w:val="hybridMultilevel"/>
    <w:tmpl w:val="A5EA7B1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5B0802"/>
    <w:multiLevelType w:val="hybridMultilevel"/>
    <w:tmpl w:val="E6BA22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2E0856"/>
    <w:multiLevelType w:val="hybridMultilevel"/>
    <w:tmpl w:val="F014D2C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1"/>
  </w:num>
  <w:num w:numId="14">
    <w:abstractNumId w:val="0"/>
  </w:num>
  <w:num w:numId="15">
    <w:abstractNumId w:val="13"/>
  </w:num>
  <w:num w:numId="16">
    <w:abstractNumId w:val="17"/>
  </w:num>
  <w:num w:numId="17">
    <w:abstractNumId w:val="9"/>
  </w:num>
  <w:num w:numId="18">
    <w:abstractNumId w:val="18"/>
  </w:num>
  <w:num w:numId="19">
    <w:abstractNumId w:val="2"/>
  </w:num>
  <w:num w:numId="20">
    <w:abstractNumId w:val="15"/>
  </w:num>
  <w:num w:numId="21">
    <w:abstractNumId w:val="10"/>
  </w:num>
  <w:num w:numId="22">
    <w:abstractNumId w:val="5"/>
  </w:num>
  <w:num w:numId="23">
    <w:abstractNumId w:val="16"/>
  </w:num>
  <w:num w:numId="24">
    <w:abstractNumId w:val="11"/>
  </w:num>
  <w:num w:numId="25">
    <w:abstractNumId w:val="21"/>
  </w:num>
  <w:num w:numId="26">
    <w:abstractNumId w:val="8"/>
  </w:num>
  <w:num w:numId="27">
    <w:abstractNumId w:val="22"/>
  </w:num>
  <w:num w:numId="28">
    <w:abstractNumId w:val="6"/>
  </w:num>
  <w:num w:numId="29">
    <w:abstractNumId w:val="7"/>
  </w:num>
  <w:num w:numId="30">
    <w:abstractNumId w:val="19"/>
  </w:num>
  <w:num w:numId="31">
    <w:abstractNumId w:val="3"/>
  </w:num>
  <w:num w:numId="32">
    <w:abstractNumId w:val="20"/>
  </w:num>
  <w:num w:numId="33">
    <w:abstractNumId w:val="1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2E"/>
    <w:rsid w:val="00035E5B"/>
    <w:rsid w:val="000558E8"/>
    <w:rsid w:val="00074934"/>
    <w:rsid w:val="000E343B"/>
    <w:rsid w:val="000E4C21"/>
    <w:rsid w:val="000E72EE"/>
    <w:rsid w:val="001809A5"/>
    <w:rsid w:val="001D3227"/>
    <w:rsid w:val="001E0C95"/>
    <w:rsid w:val="002330E1"/>
    <w:rsid w:val="002B2A7E"/>
    <w:rsid w:val="003A614F"/>
    <w:rsid w:val="003A63F7"/>
    <w:rsid w:val="003C6214"/>
    <w:rsid w:val="003C69EC"/>
    <w:rsid w:val="00416E1A"/>
    <w:rsid w:val="004857C2"/>
    <w:rsid w:val="004C176E"/>
    <w:rsid w:val="004C2520"/>
    <w:rsid w:val="004C5B95"/>
    <w:rsid w:val="00565063"/>
    <w:rsid w:val="005A7405"/>
    <w:rsid w:val="005E406D"/>
    <w:rsid w:val="005F1B58"/>
    <w:rsid w:val="0068185C"/>
    <w:rsid w:val="00684F66"/>
    <w:rsid w:val="00796522"/>
    <w:rsid w:val="00814408"/>
    <w:rsid w:val="00825773"/>
    <w:rsid w:val="00923CCF"/>
    <w:rsid w:val="0092795D"/>
    <w:rsid w:val="00946364"/>
    <w:rsid w:val="00A20485"/>
    <w:rsid w:val="00AB392F"/>
    <w:rsid w:val="00AB3E33"/>
    <w:rsid w:val="00AD672E"/>
    <w:rsid w:val="00B02837"/>
    <w:rsid w:val="00B87050"/>
    <w:rsid w:val="00BA2CC6"/>
    <w:rsid w:val="00C0770D"/>
    <w:rsid w:val="00C239E5"/>
    <w:rsid w:val="00C6784C"/>
    <w:rsid w:val="00CF602C"/>
    <w:rsid w:val="00D42E2E"/>
    <w:rsid w:val="00E52DA2"/>
    <w:rsid w:val="00E74684"/>
    <w:rsid w:val="00EC7BF9"/>
    <w:rsid w:val="00F61C74"/>
    <w:rsid w:val="00F744C7"/>
    <w:rsid w:val="00FD2B28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846FC-2B0A-4564-842F-91D70472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2CC6"/>
    <w:pPr>
      <w:widowControl w:val="0"/>
      <w:numPr>
        <w:ilvl w:val="1"/>
        <w:numId w:val="12"/>
      </w:numPr>
      <w:spacing w:before="360" w:after="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A2CC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42E2E"/>
  </w:style>
  <w:style w:type="paragraph" w:styleId="TDC1">
    <w:name w:val="toc 1"/>
    <w:basedOn w:val="Normal"/>
    <w:next w:val="Normal"/>
    <w:autoRedefine/>
    <w:uiPriority w:val="39"/>
    <w:unhideWhenUsed/>
    <w:rsid w:val="00D42E2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2E2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42E2E"/>
    <w:rPr>
      <w:color w:val="6B9F25" w:themeColor="hyperlink"/>
      <w:u w:val="single"/>
    </w:rPr>
  </w:style>
  <w:style w:type="table" w:styleId="Tablaconcuadrcula">
    <w:name w:val="Table Grid"/>
    <w:basedOn w:val="Tablanormal"/>
    <w:uiPriority w:val="39"/>
    <w:rsid w:val="00BA2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Morga Beltran Roman
Torres Echave Alfonso
Chaidez Garcia Cecyl Denisse</Abstract>
  <CompanyAddress/>
  <CompanyPhone/>
  <CompanyFax/>
  <CompanyEmail>MC. Arcelia Judith Bustilos Martinez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6F2F0A-E52D-4B22-9C29-3B4EB189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572</TotalTime>
  <Pages>11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Diagramas De Iteraccion
Boxie Store</vt:lpstr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Diagramas De Iteraccion
Boxie Store</dc:title>
  <dc:subject>Tienda En Linea</dc:subject>
  <dc:creator>Proyecto Integrador de Ingenieria de Software</dc:creator>
  <cp:keywords/>
  <dc:description/>
  <cp:lastModifiedBy>Usuario de Windows</cp:lastModifiedBy>
  <cp:revision>32</cp:revision>
  <dcterms:created xsi:type="dcterms:W3CDTF">2016-11-29T23:01:00Z</dcterms:created>
  <dcterms:modified xsi:type="dcterms:W3CDTF">2016-12-01T06:06:00Z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