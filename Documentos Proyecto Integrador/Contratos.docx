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6727174"/>
        <w:docPartObj>
          <w:docPartGallery w:val="Cover Pages"/>
          <w:docPartUnique/>
        </w:docPartObj>
      </w:sdtPr>
      <w:sdtEndPr>
        <w:rPr>
          <w:rFonts w:ascii="Calibri Light" w:hAnsi="Calibri Light"/>
          <w:noProof/>
          <w:color w:val="000000"/>
          <w:lang w:val="es-ES"/>
        </w:rPr>
      </w:sdtEndPr>
      <w:sdtContent>
        <w:p w:rsidR="00D42E2E" w:rsidRDefault="00D42E2E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CCFC4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602C" w:rsidRDefault="00CF602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42E2E">
                                      <w:rPr>
                                        <w:color w:val="595959" w:themeColor="text1" w:themeTint="A6"/>
                                        <w:sz w:val="40"/>
                                        <w:szCs w:val="28"/>
                                        <w:lang w:val="es-MX"/>
                                      </w:rPr>
                                      <w:t>Proyecto Integrador de Ingenieria de Software</w:t>
                                    </w:r>
                                  </w:p>
                                </w:sdtContent>
                              </w:sdt>
                              <w:p w:rsidR="00CF602C" w:rsidRDefault="00F101A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602C" w:rsidRPr="00D42E2E">
                                      <w:rPr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MC. Arcelia Judith Bustilos Martinez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F602C" w:rsidRDefault="00CF602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42E2E">
                                <w:rPr>
                                  <w:color w:val="595959" w:themeColor="text1" w:themeTint="A6"/>
                                  <w:sz w:val="40"/>
                                  <w:szCs w:val="28"/>
                                  <w:lang w:val="es-MX"/>
                                </w:rPr>
                                <w:t>Proyecto Integrador de Ingenieria de Software</w:t>
                              </w:r>
                            </w:p>
                          </w:sdtContent>
                        </w:sdt>
                        <w:p w:rsidR="00CF602C" w:rsidRDefault="00B41E0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F602C" w:rsidRPr="00D42E2E">
                                <w:rPr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MC. Arcelia Judith Bustilos Martinez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602C" w:rsidRDefault="00CF602C">
                                <w:pPr>
                                  <w:pStyle w:val="Sinespaciado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 w:rsidRPr="00D42E2E">
                                  <w:rPr>
                                    <w:color w:val="F07F09" w:themeColor="accent1"/>
                                    <w:sz w:val="52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F602C" w:rsidRDefault="00F101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  <w:lang w:val="es-MX"/>
                                      </w:rPr>
                                      <w:t>Morga Beltran Roman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  <w:lang w:val="es-MX"/>
                                      </w:rPr>
                                      <w:br/>
                                      <w:t>Torres Echave Alfonso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20"/>
                                        <w:lang w:val="es-MX"/>
                                      </w:rPr>
                                      <w:br/>
                                      <w:t>Chaidez Garcia Cecyl Denisse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F602C" w:rsidRDefault="00CF602C">
                          <w:pPr>
                            <w:pStyle w:val="Sinespaciado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 w:rsidRPr="00D42E2E">
                            <w:rPr>
                              <w:color w:val="F07F09" w:themeColor="accent1"/>
                              <w:sz w:val="52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F602C" w:rsidRDefault="00F101A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  <w:lang w:val="es-MX"/>
                                </w:rPr>
                                <w:t>Morga Beltran Roman</w:t>
                              </w:r>
                              <w:r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  <w:lang w:val="es-MX"/>
                                </w:rPr>
                                <w:br/>
                                <w:t>Torres Echave Alfonso</w:t>
                              </w:r>
                              <w:r>
                                <w:rPr>
                                  <w:color w:val="595959" w:themeColor="text1" w:themeTint="A6"/>
                                  <w:sz w:val="36"/>
                                  <w:szCs w:val="20"/>
                                  <w:lang w:val="es-MX"/>
                                </w:rPr>
                                <w:br/>
                                <w:t>Chaidez Garcia Cecyl Denisse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602C" w:rsidRPr="002B2A7E" w:rsidRDefault="00F101A0" w:rsidP="002B2A7E">
                                <w:pPr>
                                  <w:jc w:val="right"/>
                                  <w:rPr>
                                    <w:color w:val="F07F09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72"/>
                                        <w:szCs w:val="64"/>
                                        <w:lang w:val="es-MX"/>
                                      </w:rPr>
                                      <w:t>Contratos</w:t>
                                    </w: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72"/>
                                        <w:szCs w:val="64"/>
                                        <w:lang w:val="es-MX"/>
                                      </w:rPr>
                                      <w:br/>
                                      <w:t>Boxie Store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602C" w:rsidRDefault="002B2A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Tienda En Linea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F602C" w:rsidRPr="002B2A7E" w:rsidRDefault="00F101A0" w:rsidP="002B2A7E">
                          <w:pPr>
                            <w:jc w:val="right"/>
                            <w:rPr>
                              <w:color w:val="F07F09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  <w:sz w:val="72"/>
                                  <w:szCs w:val="64"/>
                                  <w:lang w:val="es-MX"/>
                                </w:rPr>
                                <w:t>Contratos</w:t>
                              </w:r>
                              <w:r>
                                <w:rPr>
                                  <w:caps/>
                                  <w:color w:val="F07F09" w:themeColor="accent1"/>
                                  <w:sz w:val="72"/>
                                  <w:szCs w:val="64"/>
                                  <w:lang w:val="es-MX"/>
                                </w:rPr>
                                <w:br/>
                                <w:t>Boxie Store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F602C" w:rsidRDefault="002B2A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Tienda En Linea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B2A7E" w:rsidRDefault="00D42E2E" w:rsidP="002B2A7E">
          <w:pPr>
            <w:spacing w:after="0" w:line="240" w:lineRule="auto"/>
            <w:jc w:val="both"/>
            <w:rPr>
              <w:rFonts w:ascii="Calibri Light" w:hAnsi="Calibri Light"/>
              <w:noProof/>
              <w:color w:val="000000"/>
              <w:lang w:val="es-ES"/>
            </w:rPr>
          </w:pPr>
          <w:r>
            <w:rPr>
              <w:rFonts w:ascii="Calibri Light" w:hAnsi="Calibri Light"/>
              <w:noProof/>
              <w:color w:val="000000"/>
              <w:lang w:val="es-ES"/>
            </w:rPr>
            <w:br w:type="page"/>
          </w:r>
        </w:p>
      </w:sdtContent>
    </w:sdt>
    <w:p w:rsidR="002B2A7E" w:rsidRPr="00F101A0" w:rsidRDefault="002B2A7E" w:rsidP="00C239E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lastRenderedPageBreak/>
        <w:t>C01: Registro de Usuario</w:t>
      </w:r>
    </w:p>
    <w:p w:rsidR="002330E1" w:rsidRPr="00F101A0" w:rsidRDefault="00C239E5" w:rsidP="00C239E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D</w:t>
      </w:r>
      <w:r w:rsidR="002330E1" w:rsidRPr="00F101A0">
        <w:rPr>
          <w:rFonts w:ascii="Arial" w:hAnsi="Arial" w:cs="Arial"/>
          <w:sz w:val="24"/>
          <w:szCs w:val="24"/>
          <w:lang w:val="es-ES"/>
        </w:rPr>
        <w:t>escripcion</w:t>
      </w:r>
    </w:p>
    <w:p w:rsidR="00C239E5" w:rsidRPr="00F101A0" w:rsidRDefault="00C239E5" w:rsidP="00C239E5">
      <w:pPr>
        <w:pStyle w:val="Prrafodelista"/>
        <w:numPr>
          <w:ilvl w:val="0"/>
          <w:numId w:val="19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usuario registra sus datos tales como nombre, correo y contraseña para que pueda acceder a funciones del sistema.</w:t>
      </w:r>
    </w:p>
    <w:p w:rsidR="00C239E5" w:rsidRPr="00F101A0" w:rsidRDefault="00C239E5" w:rsidP="00C239E5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9"/>
        <w:gridCol w:w="6061"/>
      </w:tblGrid>
      <w:tr w:rsidR="00A61F25" w:rsidRPr="00F101A0" w:rsidTr="002330E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C01: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Registro</w:t>
            </w:r>
            <w:r w:rsidR="003A614F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de</w:t>
            </w:r>
            <w:r w:rsidR="003A614F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</w:tr>
      <w:tr w:rsidR="00A61F25" w:rsidRPr="00F101A0" w:rsidTr="002330E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E6047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getAuthUser()</w:t>
            </w:r>
          </w:p>
        </w:tc>
      </w:tr>
      <w:tr w:rsidR="00A61F25" w:rsidRPr="00F101A0" w:rsidTr="002330E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Caso de Uso: Registro de Usuario</w:t>
            </w:r>
          </w:p>
        </w:tc>
      </w:tr>
      <w:tr w:rsidR="00A61F25" w:rsidRPr="00F101A0" w:rsidTr="002330E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Ninguna</w:t>
            </w:r>
          </w:p>
        </w:tc>
      </w:tr>
      <w:tr w:rsidR="00A61F25" w:rsidRPr="00F101A0" w:rsidTr="002330E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2C7" w:rsidRPr="00F101A0" w:rsidRDefault="002330E1" w:rsidP="002A42C7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Se creó una instancia de </w:t>
            </w:r>
            <w:r w:rsidR="002A42C7" w:rsidRPr="00F101A0">
              <w:rPr>
                <w:rFonts w:ascii="Arial" w:hAnsi="Arial" w:cs="Arial"/>
                <w:sz w:val="24"/>
                <w:szCs w:val="24"/>
                <w:lang w:val="es-MX"/>
              </w:rPr>
              <w:t>AuthCredentials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2A42C7" w:rsidRPr="00F101A0">
              <w:rPr>
                <w:rFonts w:ascii="Arial" w:hAnsi="Arial" w:cs="Arial"/>
                <w:sz w:val="24"/>
                <w:szCs w:val="24"/>
                <w:lang w:val="es-MX"/>
              </w:rPr>
              <w:t>Auth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(creación de instancias).</w:t>
            </w:r>
          </w:p>
          <w:p w:rsidR="002330E1" w:rsidRPr="00F101A0" w:rsidRDefault="002A42C7" w:rsidP="002A42C7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Auth</w:t>
            </w:r>
            <w:r w:rsidR="002330E1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se 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asocio a un proveedor</w:t>
            </w:r>
            <w:r w:rsidR="002330E1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(formación de asociaciones).</w:t>
            </w:r>
          </w:p>
        </w:tc>
      </w:tr>
    </w:tbl>
    <w:p w:rsidR="002330E1" w:rsidRPr="00F101A0" w:rsidRDefault="002330E1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2330E1" w:rsidRPr="00F101A0" w:rsidRDefault="002330E1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2330E1" w:rsidRPr="00F101A0" w:rsidRDefault="002330E1" w:rsidP="00C239E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C02</w:t>
      </w:r>
      <w:r w:rsidR="00FF6474" w:rsidRPr="00F101A0">
        <w:rPr>
          <w:rFonts w:ascii="Arial" w:hAnsi="Arial" w:cs="Arial"/>
          <w:sz w:val="24"/>
          <w:szCs w:val="24"/>
          <w:lang w:val="es-ES"/>
        </w:rPr>
        <w:t>: Registrar Articulo</w:t>
      </w:r>
    </w:p>
    <w:p w:rsidR="00C239E5" w:rsidRPr="00F101A0" w:rsidRDefault="00C239E5" w:rsidP="00C239E5">
      <w:pPr>
        <w:pStyle w:val="Prrafodelista"/>
        <w:numPr>
          <w:ilvl w:val="1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administrador ingresa a la seccion de articulos y registra los datos de un nuevo articulo, el cual se añadira nombre, descripcion e imagen.</w:t>
      </w:r>
    </w:p>
    <w:p w:rsidR="00C239E5" w:rsidRPr="00F101A0" w:rsidRDefault="00C239E5" w:rsidP="00C239E5">
      <w:pPr>
        <w:pStyle w:val="Prrafodelista"/>
        <w:spacing w:after="0" w:line="276" w:lineRule="auto"/>
        <w:ind w:left="1440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C02: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Registrar</w:t>
            </w:r>
            <w:r w:rsidR="003A614F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FF6474"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</w:t>
            </w:r>
          </w:p>
        </w:tc>
      </w:tr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A42C7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createArticle(nombre</w:t>
            </w:r>
            <w:r w:rsidR="0079378B" w:rsidRPr="00F101A0">
              <w:rPr>
                <w:rFonts w:ascii="Arial" w:hAnsi="Arial" w:cs="Arial"/>
                <w:sz w:val="24"/>
                <w:szCs w:val="24"/>
                <w:lang w:val="es-MX"/>
              </w:rPr>
              <w:t>, descripcion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Caso de Uso: Registrar </w:t>
            </w:r>
            <w:r w:rsidR="00FF6474"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</w:t>
            </w:r>
          </w:p>
        </w:tc>
      </w:tr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Ninguna</w:t>
            </w:r>
          </w:p>
        </w:tc>
      </w:tr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Se creó una instancia de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Article</w:t>
            </w:r>
            <w:r w:rsidR="00FF6474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A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rt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(creación de instancias).</w:t>
            </w:r>
          </w:p>
          <w:p w:rsidR="002330E1" w:rsidRPr="00F101A0" w:rsidRDefault="00FF6474" w:rsidP="00C239E5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rt</w:t>
            </w:r>
            <w:r w:rsidR="002330E1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se asoció con 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los registros actuales</w:t>
            </w:r>
            <w:r w:rsidR="002330E1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(formación de asociaciones).</w:t>
            </w:r>
          </w:p>
        </w:tc>
      </w:tr>
    </w:tbl>
    <w:p w:rsidR="002330E1" w:rsidRPr="00F101A0" w:rsidRDefault="002330E1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239E5" w:rsidRPr="00F101A0" w:rsidRDefault="00C239E5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239E5" w:rsidRPr="00F101A0" w:rsidRDefault="00C239E5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239E5" w:rsidRPr="00F101A0" w:rsidRDefault="00C239E5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239E5" w:rsidRPr="00F101A0" w:rsidRDefault="00C239E5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239E5" w:rsidRPr="00F101A0" w:rsidRDefault="00C239E5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239E5" w:rsidRPr="00F101A0" w:rsidRDefault="00C239E5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239E5" w:rsidRPr="00F101A0" w:rsidRDefault="00C239E5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84AE2" w:rsidRPr="00F101A0" w:rsidRDefault="00C84AE2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84AE2" w:rsidRPr="00F101A0" w:rsidRDefault="00C84AE2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84AE2" w:rsidRPr="00F101A0" w:rsidRDefault="00C84AE2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60FF5" w:rsidRPr="00F101A0" w:rsidRDefault="00A60FF5" w:rsidP="00A60FF5">
      <w:pPr>
        <w:pStyle w:val="Prrafodelista"/>
        <w:numPr>
          <w:ilvl w:val="0"/>
          <w:numId w:val="33"/>
        </w:numPr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lastRenderedPageBreak/>
        <w:t>C03: Modificar articulo</w:t>
      </w:r>
    </w:p>
    <w:p w:rsidR="00A60FF5" w:rsidRPr="00F101A0" w:rsidRDefault="00A60FF5" w:rsidP="00A60FF5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administrador selecciona un articulo y luego selecciona la opcion de Modificar los datos del articulo.</w:t>
      </w:r>
    </w:p>
    <w:p w:rsidR="00A60FF5" w:rsidRPr="00F101A0" w:rsidRDefault="00A60FF5" w:rsidP="00A60FF5">
      <w:pPr>
        <w:pStyle w:val="Prrafodelista"/>
        <w:spacing w:after="0" w:line="240" w:lineRule="auto"/>
        <w:ind w:left="1872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C03: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Modificar articulo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editArticle(id)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Caso de Uso: Modificar articulo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 existentes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Se creó una instancia de editArticle editA (creación de instancias).</w:t>
            </w:r>
          </w:p>
          <w:p w:rsidR="00A60FF5" w:rsidRPr="00F101A0" w:rsidRDefault="00A60FF5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Se modificaron los atributos de editArticle.</w:t>
            </w:r>
          </w:p>
        </w:tc>
      </w:tr>
    </w:tbl>
    <w:p w:rsidR="00A60FF5" w:rsidRPr="00F101A0" w:rsidRDefault="00A60FF5" w:rsidP="00A60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60FF5" w:rsidRPr="00F101A0" w:rsidRDefault="00A60FF5" w:rsidP="00A60FF5">
      <w:pPr>
        <w:pStyle w:val="Prrafodelista"/>
        <w:numPr>
          <w:ilvl w:val="0"/>
          <w:numId w:val="33"/>
        </w:numPr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C04: Eliminar articulo</w:t>
      </w:r>
    </w:p>
    <w:p w:rsidR="00A60FF5" w:rsidRPr="00F101A0" w:rsidRDefault="00A60FF5" w:rsidP="00A60FF5">
      <w:pPr>
        <w:pStyle w:val="Prrafodelista"/>
        <w:spacing w:after="0" w:line="240" w:lineRule="auto"/>
        <w:ind w:left="1872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administrador selecciona un articulo y luego selecciona la opcion de eliminar el articulo registrado.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C04: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Elimina articulo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deleteArticle(id)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Caso de Uso: Modificar articulo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 existentes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Se eliminó una instancia en Article (eliminación de instancias).</w:t>
            </w:r>
          </w:p>
        </w:tc>
      </w:tr>
    </w:tbl>
    <w:p w:rsidR="00A60FF5" w:rsidRPr="00F101A0" w:rsidRDefault="00A60FF5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60FF5" w:rsidRPr="00F101A0" w:rsidRDefault="00A60FF5" w:rsidP="00A60FF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C05: Registrar Categoria</w:t>
      </w:r>
    </w:p>
    <w:p w:rsidR="00A60FF5" w:rsidRPr="00F101A0" w:rsidRDefault="00A60FF5" w:rsidP="00A60FF5">
      <w:pPr>
        <w:pStyle w:val="Prrafodelista"/>
        <w:numPr>
          <w:ilvl w:val="1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administrador ingresa a la seccion de categorias y registra los datos de una nueva categoria, el cual se añadira nombre y descripcion.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C05: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Registrar Categoria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createCategory(name)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Caso de Uso: Registrar Categoria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Ninguna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Se creó una instancia de Category C (creación de instancias).</w:t>
            </w:r>
          </w:p>
          <w:p w:rsidR="00A60FF5" w:rsidRPr="00F101A0" w:rsidRDefault="00A60FF5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 se asoció con los registros actuales (formación de asociaciones).</w:t>
            </w:r>
          </w:p>
          <w:p w:rsidR="00A60FF5" w:rsidRPr="00F101A0" w:rsidRDefault="00A60FF5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 se asoció con los registros actuales de compañia (formación de asociaciones).</w:t>
            </w:r>
          </w:p>
          <w:p w:rsidR="00A60FF5" w:rsidRPr="00F101A0" w:rsidRDefault="00A60FF5" w:rsidP="0099044A">
            <w:pPr>
              <w:pStyle w:val="Prrafodelista"/>
              <w:spacing w:after="200" w:line="276" w:lineRule="auto"/>
              <w:ind w:left="1152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EC1E5F" w:rsidRPr="00F101A0" w:rsidRDefault="00EC1E5F" w:rsidP="00EC1E5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60FF5" w:rsidRPr="00F101A0" w:rsidRDefault="00A60FF5" w:rsidP="00A60FF5">
      <w:pPr>
        <w:pStyle w:val="Prrafodelista"/>
        <w:numPr>
          <w:ilvl w:val="0"/>
          <w:numId w:val="33"/>
        </w:numPr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lastRenderedPageBreak/>
        <w:t>C06: Modificar categoria</w:t>
      </w:r>
    </w:p>
    <w:p w:rsidR="00A60FF5" w:rsidRPr="00F101A0" w:rsidRDefault="00A60FF5" w:rsidP="00CA374C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administrador selecciona una categoria y luego selecciona la opcion de Modificar los datos de la categoria.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F101A0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</w:t>
            </w:r>
            <w:r w:rsidR="00F101A0" w:rsidRPr="00F101A0">
              <w:rPr>
                <w:rFonts w:ascii="Arial" w:hAnsi="Arial" w:cs="Arial"/>
                <w:sz w:val="24"/>
                <w:szCs w:val="24"/>
                <w:lang w:val="es-MX"/>
              </w:rPr>
              <w:t>06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Modificar categoria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editCategory(id)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Caso de Uso: Modificar articulo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 existentes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Se creó una instancia de editCategory editC (creación de instancias).</w:t>
            </w:r>
          </w:p>
          <w:p w:rsidR="00A60FF5" w:rsidRPr="00F101A0" w:rsidRDefault="00A60FF5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Se modificaron los atributos de editCategory.</w:t>
            </w:r>
          </w:p>
        </w:tc>
      </w:tr>
    </w:tbl>
    <w:p w:rsidR="00A60FF5" w:rsidRPr="00F101A0" w:rsidRDefault="00A60FF5" w:rsidP="00A60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60FF5" w:rsidRPr="00F101A0" w:rsidRDefault="00A60FF5" w:rsidP="00A60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60FF5" w:rsidRPr="00F101A0" w:rsidRDefault="00A60FF5" w:rsidP="00A60FF5">
      <w:pPr>
        <w:pStyle w:val="Prrafodelista"/>
        <w:numPr>
          <w:ilvl w:val="0"/>
          <w:numId w:val="33"/>
        </w:numPr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C07: Eliminar categoria</w:t>
      </w:r>
    </w:p>
    <w:p w:rsidR="00A60FF5" w:rsidRPr="00F101A0" w:rsidRDefault="00A60FF5" w:rsidP="00A60FF5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administrador selecciona una categoria y luego selecciona la opcion de eliminar la categoria registrada.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F101A0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</w:t>
            </w:r>
            <w:r w:rsidR="00F101A0" w:rsidRPr="00F101A0">
              <w:rPr>
                <w:rFonts w:ascii="Arial" w:hAnsi="Arial" w:cs="Arial"/>
                <w:sz w:val="24"/>
                <w:szCs w:val="24"/>
                <w:lang w:val="es-MX"/>
              </w:rPr>
              <w:t>07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Elimina categoria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deleteArticle(id)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Caso de Uso: Modificar categoria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 existentes</w:t>
            </w:r>
          </w:p>
        </w:tc>
      </w:tr>
      <w:tr w:rsidR="00A60FF5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F5" w:rsidRPr="00F101A0" w:rsidRDefault="00A60FF5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Se eliminó una instancia en Category (eliminación de instancias).</w:t>
            </w:r>
          </w:p>
        </w:tc>
      </w:tr>
    </w:tbl>
    <w:p w:rsidR="00A60FF5" w:rsidRPr="00F101A0" w:rsidRDefault="00A60FF5" w:rsidP="00A60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60FF5" w:rsidRPr="00F101A0" w:rsidRDefault="00A60FF5" w:rsidP="00EC1E5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C1E5F" w:rsidRPr="00F101A0" w:rsidRDefault="00C84AE2" w:rsidP="00EC1E5F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C0</w:t>
      </w:r>
      <w:r w:rsidR="00F101A0" w:rsidRPr="00F101A0">
        <w:rPr>
          <w:rFonts w:ascii="Arial" w:hAnsi="Arial" w:cs="Arial"/>
          <w:sz w:val="24"/>
          <w:szCs w:val="24"/>
          <w:lang w:val="es-ES"/>
        </w:rPr>
        <w:t>8</w:t>
      </w:r>
      <w:r w:rsidR="00EC1E5F" w:rsidRPr="00F101A0">
        <w:rPr>
          <w:rFonts w:ascii="Arial" w:hAnsi="Arial" w:cs="Arial"/>
          <w:sz w:val="24"/>
          <w:szCs w:val="24"/>
          <w:lang w:val="es-ES"/>
        </w:rPr>
        <w:t>: Modificar existencia de articulos en Inventario</w:t>
      </w:r>
    </w:p>
    <w:p w:rsidR="00EC1E5F" w:rsidRPr="00F101A0" w:rsidRDefault="00EC1E5F" w:rsidP="00EC1E5F">
      <w:pPr>
        <w:pStyle w:val="Prrafodelista"/>
        <w:numPr>
          <w:ilvl w:val="1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administrador podra modificar la cantidad de los articulos que se encuentran en el inventario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EC1E5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EC1E5F" w:rsidP="00F101A0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</w:t>
            </w:r>
            <w:r w:rsidR="00A60FF5" w:rsidRPr="00F101A0">
              <w:rPr>
                <w:rFonts w:ascii="Arial" w:hAnsi="Arial" w:cs="Arial"/>
                <w:sz w:val="24"/>
                <w:szCs w:val="24"/>
                <w:lang w:val="es-MX"/>
              </w:rPr>
              <w:t>0</w:t>
            </w:r>
            <w:r w:rsidR="00F101A0" w:rsidRPr="00F101A0"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C84AE2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Modificar existencia de articulos en Inventario</w:t>
            </w:r>
          </w:p>
        </w:tc>
      </w:tr>
      <w:tr w:rsidR="00EC1E5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EC1E5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C84AE2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editItem(quantity)</w:t>
            </w:r>
          </w:p>
        </w:tc>
      </w:tr>
      <w:tr w:rsidR="00EC1E5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EC1E5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EC1E5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Caso de Uso: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ES"/>
              </w:rPr>
              <w:t>Modificar existencia de articulos en Inventario</w:t>
            </w:r>
          </w:p>
        </w:tc>
      </w:tr>
      <w:tr w:rsidR="00EC1E5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EC1E5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EC1E5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Ninguna</w:t>
            </w:r>
          </w:p>
        </w:tc>
      </w:tr>
      <w:tr w:rsidR="00EC1E5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EC1E5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E5F" w:rsidRPr="00F101A0" w:rsidRDefault="00EC1E5F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Se creó una instancia de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Item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I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(creación de instancias).</w:t>
            </w:r>
          </w:p>
          <w:p w:rsidR="00EC1E5F" w:rsidRPr="00F101A0" w:rsidRDefault="00C84AE2" w:rsidP="0099044A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I</w:t>
            </w:r>
            <w:r w:rsidR="00EC1E5F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se asoció con 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los articulos</w:t>
            </w:r>
            <w:r w:rsidR="00EC1E5F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actuales (formación de asociaciones).</w:t>
            </w:r>
          </w:p>
          <w:p w:rsidR="00C84AE2" w:rsidRPr="00F101A0" w:rsidRDefault="00C84AE2" w:rsidP="00C84AE2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I </w:t>
            </w:r>
            <w:r w:rsidRPr="00F101A0">
              <w:rPr>
                <w:rFonts w:ascii="Arial" w:hAnsi="Arial" w:cs="Arial"/>
                <w:sz w:val="24"/>
                <w:szCs w:val="24"/>
              </w:rPr>
              <w:t>pasó a cantidad (modificación de atributos).</w:t>
            </w:r>
          </w:p>
        </w:tc>
      </w:tr>
    </w:tbl>
    <w:p w:rsidR="002330E1" w:rsidRPr="00F101A0" w:rsidRDefault="00A60FF5" w:rsidP="00C239E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lastRenderedPageBreak/>
        <w:t>C09</w:t>
      </w:r>
      <w:r w:rsidR="002330E1" w:rsidRPr="00F101A0">
        <w:rPr>
          <w:rFonts w:ascii="Arial" w:hAnsi="Arial" w:cs="Arial"/>
          <w:sz w:val="24"/>
          <w:szCs w:val="24"/>
          <w:lang w:val="es-ES"/>
        </w:rPr>
        <w:t xml:space="preserve">: </w:t>
      </w:r>
      <w:r w:rsidR="00946364" w:rsidRPr="00F101A0">
        <w:rPr>
          <w:rFonts w:ascii="Arial" w:hAnsi="Arial" w:cs="Arial"/>
          <w:sz w:val="24"/>
          <w:szCs w:val="24"/>
          <w:lang w:val="es-ES"/>
        </w:rPr>
        <w:t xml:space="preserve">Agrega </w:t>
      </w:r>
      <w:r w:rsidR="00FF6474" w:rsidRPr="00F101A0">
        <w:rPr>
          <w:rFonts w:ascii="Arial" w:hAnsi="Arial" w:cs="Arial"/>
          <w:sz w:val="24"/>
          <w:szCs w:val="24"/>
          <w:lang w:val="es-ES"/>
        </w:rPr>
        <w:t>articulo</w:t>
      </w:r>
      <w:r w:rsidR="00946364" w:rsidRPr="00F101A0">
        <w:rPr>
          <w:rFonts w:ascii="Arial" w:hAnsi="Arial" w:cs="Arial"/>
          <w:sz w:val="24"/>
          <w:szCs w:val="24"/>
          <w:lang w:val="es-ES"/>
        </w:rPr>
        <w:t xml:space="preserve"> en el carrito</w:t>
      </w:r>
    </w:p>
    <w:p w:rsidR="00C239E5" w:rsidRPr="00F101A0" w:rsidRDefault="00C239E5" w:rsidP="00C239E5">
      <w:pPr>
        <w:pStyle w:val="Prrafodelista"/>
        <w:numPr>
          <w:ilvl w:val="1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usuario previamente registrado podra agregar articulos que desea comprar en el carrito.</w:t>
      </w:r>
    </w:p>
    <w:p w:rsidR="00C239E5" w:rsidRPr="00F101A0" w:rsidRDefault="00C239E5" w:rsidP="00C239E5">
      <w:pPr>
        <w:pStyle w:val="Prrafodelista"/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</w:t>
            </w:r>
            <w:r w:rsidR="00A60FF5" w:rsidRPr="00F101A0">
              <w:rPr>
                <w:rFonts w:ascii="Arial" w:hAnsi="Arial" w:cs="Arial"/>
                <w:sz w:val="24"/>
                <w:szCs w:val="24"/>
                <w:lang w:val="es-MX"/>
              </w:rPr>
              <w:t>09: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946364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Agrega </w:t>
            </w:r>
            <w:r w:rsidR="00FF6474"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al carrito</w:t>
            </w:r>
          </w:p>
        </w:tc>
      </w:tr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C84AE2" w:rsidP="003C736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addItem(item)</w:t>
            </w:r>
          </w:p>
        </w:tc>
      </w:tr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Caso de Uso: </w:t>
            </w:r>
            <w:r w:rsidR="00946364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Agrega </w:t>
            </w:r>
            <w:r w:rsidR="00FF6474"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</w:t>
            </w:r>
            <w:r w:rsidR="00946364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al carrito</w:t>
            </w:r>
          </w:p>
        </w:tc>
      </w:tr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Ninguna</w:t>
            </w:r>
          </w:p>
        </w:tc>
      </w:tr>
      <w:tr w:rsidR="002330E1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0E1" w:rsidRPr="00F101A0" w:rsidRDefault="002330E1" w:rsidP="00C239E5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Se creó una instancia de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addItem addI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(creación de instancias).</w:t>
            </w:r>
          </w:p>
          <w:p w:rsidR="002330E1" w:rsidRPr="00F101A0" w:rsidRDefault="00C84AE2" w:rsidP="00C239E5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addI</w:t>
            </w:r>
            <w:r w:rsidR="002330E1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se asoció con 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Order</w:t>
            </w:r>
            <w:r w:rsidR="00AD672E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2330E1" w:rsidRPr="00F101A0">
              <w:rPr>
                <w:rFonts w:ascii="Arial" w:hAnsi="Arial" w:cs="Arial"/>
                <w:sz w:val="24"/>
                <w:szCs w:val="24"/>
                <w:lang w:val="es-MX"/>
              </w:rPr>
              <w:t>(formación de asociaciones).</w:t>
            </w:r>
          </w:p>
          <w:p w:rsidR="002330E1" w:rsidRPr="00F101A0" w:rsidRDefault="00AD672E" w:rsidP="00C84AE2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Se inicializaron los atributos de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addItem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</w:tbl>
    <w:p w:rsidR="00946364" w:rsidRPr="00F101A0" w:rsidRDefault="00946364" w:rsidP="00C239E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46364" w:rsidRPr="00F101A0" w:rsidRDefault="000053C4" w:rsidP="00C239E5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C10</w:t>
      </w:r>
      <w:r w:rsidR="00946364" w:rsidRPr="00F101A0">
        <w:rPr>
          <w:rFonts w:ascii="Arial" w:hAnsi="Arial" w:cs="Arial"/>
          <w:sz w:val="24"/>
          <w:szCs w:val="24"/>
          <w:lang w:val="es-ES"/>
        </w:rPr>
        <w:t xml:space="preserve">: Elimina </w:t>
      </w:r>
      <w:r w:rsidR="00FF6474" w:rsidRPr="00F101A0">
        <w:rPr>
          <w:rFonts w:ascii="Arial" w:hAnsi="Arial" w:cs="Arial"/>
          <w:sz w:val="24"/>
          <w:szCs w:val="24"/>
          <w:lang w:val="es-ES"/>
        </w:rPr>
        <w:t>articulo</w:t>
      </w:r>
      <w:r w:rsidR="00946364" w:rsidRPr="00F101A0">
        <w:rPr>
          <w:rFonts w:ascii="Arial" w:hAnsi="Arial" w:cs="Arial"/>
          <w:sz w:val="24"/>
          <w:szCs w:val="24"/>
          <w:lang w:val="es-ES"/>
        </w:rPr>
        <w:t xml:space="preserve"> al carrito</w:t>
      </w:r>
    </w:p>
    <w:p w:rsidR="00C239E5" w:rsidRPr="00F101A0" w:rsidRDefault="00C239E5" w:rsidP="00C239E5">
      <w:pPr>
        <w:pStyle w:val="Prrafodelista"/>
        <w:numPr>
          <w:ilvl w:val="1"/>
          <w:numId w:val="3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usuario podra eliminar los articulos que no desea comprar en el carrito.</w:t>
      </w:r>
    </w:p>
    <w:p w:rsidR="00C239E5" w:rsidRPr="00F101A0" w:rsidRDefault="00C239E5" w:rsidP="00C239E5">
      <w:pPr>
        <w:pStyle w:val="Prrafodelista"/>
        <w:spacing w:after="0" w:line="276" w:lineRule="auto"/>
        <w:ind w:left="1440"/>
        <w:jc w:val="both"/>
        <w:rPr>
          <w:rFonts w:ascii="Arial" w:eastAsiaTheme="majorEastAsia" w:hAnsi="Arial" w:cs="Arial"/>
          <w:noProof/>
          <w:color w:val="000000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946364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364" w:rsidRPr="00F101A0" w:rsidRDefault="000053C4" w:rsidP="000053C4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C10</w:t>
            </w:r>
            <w:r w:rsidR="00946364" w:rsidRPr="00F101A0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364" w:rsidRPr="00F101A0" w:rsidRDefault="00946364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Elimina </w:t>
            </w:r>
            <w:r w:rsidR="00FF6474"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al carrito</w:t>
            </w:r>
          </w:p>
        </w:tc>
      </w:tr>
      <w:tr w:rsidR="00946364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364" w:rsidRPr="00F101A0" w:rsidRDefault="00946364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364" w:rsidRPr="00F101A0" w:rsidRDefault="00C84AE2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removeItem(item)</w:t>
            </w:r>
          </w:p>
        </w:tc>
      </w:tr>
      <w:tr w:rsidR="00946364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364" w:rsidRPr="00F101A0" w:rsidRDefault="00946364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364" w:rsidRPr="00F101A0" w:rsidRDefault="00946364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Caso de Uso: Elimina </w:t>
            </w:r>
            <w:r w:rsidR="00FF6474"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al carrito</w:t>
            </w:r>
          </w:p>
        </w:tc>
      </w:tr>
      <w:tr w:rsidR="00946364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364" w:rsidRPr="00F101A0" w:rsidRDefault="00946364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364" w:rsidRPr="00F101A0" w:rsidRDefault="00AD672E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Articulos existentes en el carrito</w:t>
            </w:r>
          </w:p>
        </w:tc>
      </w:tr>
      <w:tr w:rsidR="00946364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364" w:rsidRPr="00F101A0" w:rsidRDefault="00946364" w:rsidP="00C239E5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72E" w:rsidRPr="00F101A0" w:rsidRDefault="00AD672E" w:rsidP="00C239E5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Se creó una instancia de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removeItem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removeI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(creación de instancias).</w:t>
            </w:r>
          </w:p>
          <w:p w:rsidR="00AD672E" w:rsidRPr="00F101A0" w:rsidRDefault="00C84AE2" w:rsidP="00C239E5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removeItem</w:t>
            </w:r>
            <w:r w:rsidR="00AD672E"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 se asoció con 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Order </w:t>
            </w:r>
            <w:r w:rsidR="00AD672E" w:rsidRPr="00F101A0">
              <w:rPr>
                <w:rFonts w:ascii="Arial" w:hAnsi="Arial" w:cs="Arial"/>
                <w:sz w:val="24"/>
                <w:szCs w:val="24"/>
                <w:lang w:val="es-MX"/>
              </w:rPr>
              <w:t>(formación de asociaciones).</w:t>
            </w:r>
          </w:p>
          <w:p w:rsidR="00AD672E" w:rsidRPr="00F101A0" w:rsidRDefault="00AD672E" w:rsidP="00C239E5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Se inicializaron los atributos de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removeItem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46364" w:rsidRPr="00F101A0" w:rsidRDefault="00946364" w:rsidP="00C84AE2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Se eliminó una instancia de </w:t>
            </w:r>
            <w:r w:rsidR="00C84AE2" w:rsidRPr="00F101A0">
              <w:rPr>
                <w:rFonts w:ascii="Arial" w:hAnsi="Arial" w:cs="Arial"/>
                <w:sz w:val="24"/>
                <w:szCs w:val="24"/>
                <w:lang w:val="es-MX"/>
              </w:rPr>
              <w:t>Items en Order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. (eliminación de instancias).</w:t>
            </w:r>
          </w:p>
        </w:tc>
      </w:tr>
    </w:tbl>
    <w:p w:rsidR="00EC1E5F" w:rsidRPr="00F101A0" w:rsidRDefault="00EC1E5F" w:rsidP="00EC1E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C1E5F" w:rsidRPr="00F101A0" w:rsidRDefault="00EC1E5F" w:rsidP="00A06712">
      <w:pPr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:rsidR="00EC1E5F" w:rsidRPr="00F101A0" w:rsidRDefault="00EC1E5F" w:rsidP="00A06712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:rsidR="00F101A0" w:rsidRPr="00F101A0" w:rsidRDefault="00F101A0" w:rsidP="00A06712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:rsidR="00F101A0" w:rsidRPr="00F101A0" w:rsidRDefault="00F101A0" w:rsidP="00A06712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:rsidR="00F101A0" w:rsidRPr="00F101A0" w:rsidRDefault="00F101A0" w:rsidP="00A06712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:rsidR="00F101A0" w:rsidRPr="00F101A0" w:rsidRDefault="00F101A0" w:rsidP="00A06712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:rsidR="00F101A0" w:rsidRPr="00F101A0" w:rsidRDefault="00F101A0" w:rsidP="00A06712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:rsidR="00F101A0" w:rsidRPr="00F101A0" w:rsidRDefault="00F101A0" w:rsidP="00A06712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:rsidR="00EC1E5F" w:rsidRPr="00F101A0" w:rsidRDefault="000053C4" w:rsidP="00A06712">
      <w:pPr>
        <w:pStyle w:val="Prrafodelista"/>
        <w:numPr>
          <w:ilvl w:val="0"/>
          <w:numId w:val="33"/>
        </w:numPr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lastRenderedPageBreak/>
        <w:t>C11</w:t>
      </w:r>
      <w:r w:rsidR="00EC1E5F" w:rsidRPr="00F101A0">
        <w:rPr>
          <w:rFonts w:ascii="Arial" w:hAnsi="Arial" w:cs="Arial"/>
          <w:sz w:val="24"/>
          <w:szCs w:val="24"/>
          <w:lang w:val="es-ES"/>
        </w:rPr>
        <w:t xml:space="preserve">: Comentar </w:t>
      </w:r>
      <w:r w:rsidR="00385067" w:rsidRPr="00F101A0">
        <w:rPr>
          <w:rFonts w:ascii="Arial" w:hAnsi="Arial" w:cs="Arial"/>
          <w:sz w:val="24"/>
          <w:szCs w:val="24"/>
          <w:lang w:val="es-ES"/>
        </w:rPr>
        <w:t xml:space="preserve">y Calificar </w:t>
      </w:r>
      <w:r w:rsidR="00EC1E5F" w:rsidRPr="00F101A0">
        <w:rPr>
          <w:rFonts w:ascii="Arial" w:hAnsi="Arial" w:cs="Arial"/>
          <w:sz w:val="24"/>
          <w:szCs w:val="24"/>
          <w:lang w:val="es-ES"/>
        </w:rPr>
        <w:t>articulo</w:t>
      </w:r>
      <w:bookmarkStart w:id="0" w:name="_GoBack"/>
      <w:bookmarkEnd w:id="0"/>
    </w:p>
    <w:p w:rsidR="0077326F" w:rsidRPr="00F101A0" w:rsidRDefault="00EC1E5F" w:rsidP="0077326F">
      <w:pPr>
        <w:pStyle w:val="Prrafodelista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1A0">
        <w:rPr>
          <w:rFonts w:ascii="Arial" w:hAnsi="Arial" w:cs="Arial"/>
          <w:sz w:val="24"/>
          <w:szCs w:val="24"/>
          <w:lang w:val="es-ES"/>
        </w:rPr>
        <w:t>El usuario podra comentar</w:t>
      </w:r>
      <w:r w:rsidR="00385067" w:rsidRPr="00F101A0">
        <w:rPr>
          <w:rFonts w:ascii="Arial" w:hAnsi="Arial" w:cs="Arial"/>
          <w:sz w:val="24"/>
          <w:szCs w:val="24"/>
          <w:lang w:val="es-ES"/>
        </w:rPr>
        <w:t xml:space="preserve"> y calificar</w:t>
      </w:r>
      <w:r w:rsidRPr="00F101A0">
        <w:rPr>
          <w:rFonts w:ascii="Arial" w:hAnsi="Arial" w:cs="Arial"/>
          <w:sz w:val="24"/>
          <w:szCs w:val="24"/>
          <w:lang w:val="es-ES"/>
        </w:rPr>
        <w:t xml:space="preserve"> los articulos de acuerdo a su opinion personal.</w:t>
      </w:r>
    </w:p>
    <w:p w:rsidR="0077326F" w:rsidRPr="00F101A0" w:rsidRDefault="0077326F" w:rsidP="0077326F">
      <w:pPr>
        <w:pStyle w:val="Prrafodelista"/>
        <w:spacing w:after="0" w:line="240" w:lineRule="auto"/>
        <w:ind w:left="1872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402"/>
      </w:tblGrid>
      <w:tr w:rsidR="0077326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26F" w:rsidRPr="00F101A0" w:rsidRDefault="000053C4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Contrato C11</w:t>
            </w:r>
            <w:r w:rsidR="0077326F" w:rsidRPr="00F101A0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26F" w:rsidRPr="00F101A0" w:rsidRDefault="001E04C1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Comentar articulos</w:t>
            </w:r>
          </w:p>
        </w:tc>
      </w:tr>
      <w:tr w:rsidR="0077326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26F" w:rsidRPr="00F101A0" w:rsidRDefault="0077326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Operación: 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26F" w:rsidRPr="00F101A0" w:rsidRDefault="00385067" w:rsidP="0038506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createComment</w:t>
            </w:r>
            <w:r w:rsidR="0077326F" w:rsidRPr="00F101A0">
              <w:rPr>
                <w:rFonts w:ascii="Arial" w:hAnsi="Arial" w:cs="Arial"/>
                <w:sz w:val="24"/>
                <w:szCs w:val="24"/>
                <w:lang w:val="es-MX"/>
              </w:rPr>
              <w:t>(</w:t>
            </w: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comment,rating</w:t>
            </w:r>
            <w:r w:rsidR="0077326F" w:rsidRPr="00F101A0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  <w:tr w:rsidR="0077326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26F" w:rsidRPr="00F101A0" w:rsidRDefault="0077326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Referencia cruzada: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26F" w:rsidRPr="00F101A0" w:rsidRDefault="0077326F" w:rsidP="0038506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 xml:space="preserve">Caso de Uso: </w:t>
            </w:r>
            <w:r w:rsidR="00385067" w:rsidRPr="00F101A0">
              <w:rPr>
                <w:rFonts w:ascii="Arial" w:hAnsi="Arial" w:cs="Arial"/>
                <w:sz w:val="24"/>
                <w:szCs w:val="24"/>
                <w:lang w:val="es-MX"/>
              </w:rPr>
              <w:t>Comentar articulo</w:t>
            </w:r>
          </w:p>
        </w:tc>
      </w:tr>
      <w:tr w:rsidR="0077326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26F" w:rsidRPr="00F101A0" w:rsidRDefault="0077326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Precondiciones: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26F" w:rsidRPr="00F101A0" w:rsidRDefault="008F05E3" w:rsidP="008F05E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Articulos existentes</w:t>
            </w:r>
          </w:p>
        </w:tc>
      </w:tr>
      <w:tr w:rsidR="0077326F" w:rsidRPr="00F101A0" w:rsidTr="0099044A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26F" w:rsidRPr="00F101A0" w:rsidRDefault="0077326F" w:rsidP="0099044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Postcondiciones: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67" w:rsidRPr="00F101A0" w:rsidRDefault="00385067" w:rsidP="00385067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Se creó una instancia de createComment createC (creación de instancias).</w:t>
            </w:r>
          </w:p>
          <w:p w:rsidR="0077326F" w:rsidRPr="00F101A0" w:rsidRDefault="00385067" w:rsidP="00385067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createComment se asocio a un proveedor (formación de asociaciones).</w:t>
            </w:r>
          </w:p>
          <w:p w:rsidR="0062194C" w:rsidRPr="00F101A0" w:rsidRDefault="0062194C" w:rsidP="00385067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01A0">
              <w:rPr>
                <w:rFonts w:ascii="Arial" w:hAnsi="Arial" w:cs="Arial"/>
                <w:sz w:val="24"/>
                <w:szCs w:val="24"/>
                <w:lang w:val="es-MX"/>
              </w:rPr>
              <w:t>Se inicializaron los atributos de createComment.</w:t>
            </w:r>
          </w:p>
        </w:tc>
      </w:tr>
    </w:tbl>
    <w:p w:rsidR="0077326F" w:rsidRPr="00F101A0" w:rsidRDefault="0077326F" w:rsidP="0077326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F05E3" w:rsidRPr="00F101A0" w:rsidRDefault="008F05E3" w:rsidP="0077326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8F05E3" w:rsidRPr="00F101A0" w:rsidSect="00D42E2E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0D16"/>
    <w:multiLevelType w:val="hybridMultilevel"/>
    <w:tmpl w:val="8B222C9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B5D1D"/>
    <w:multiLevelType w:val="hybridMultilevel"/>
    <w:tmpl w:val="4470F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F3F5F"/>
    <w:multiLevelType w:val="hybridMultilevel"/>
    <w:tmpl w:val="EAECE62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8A25AED"/>
    <w:multiLevelType w:val="hybridMultilevel"/>
    <w:tmpl w:val="420E8C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19E81C6E"/>
    <w:multiLevelType w:val="hybridMultilevel"/>
    <w:tmpl w:val="0DCE11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22E8D"/>
    <w:multiLevelType w:val="hybridMultilevel"/>
    <w:tmpl w:val="1310B2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26FC9"/>
    <w:multiLevelType w:val="hybridMultilevel"/>
    <w:tmpl w:val="83E21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664BA"/>
    <w:multiLevelType w:val="hybridMultilevel"/>
    <w:tmpl w:val="16D658E0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>
    <w:nsid w:val="29641C6E"/>
    <w:multiLevelType w:val="hybridMultilevel"/>
    <w:tmpl w:val="C91CE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840D4"/>
    <w:multiLevelType w:val="hybridMultilevel"/>
    <w:tmpl w:val="0DCE11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F60C9"/>
    <w:multiLevelType w:val="hybridMultilevel"/>
    <w:tmpl w:val="B7A023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E3AC3"/>
    <w:multiLevelType w:val="hybridMultilevel"/>
    <w:tmpl w:val="5B8C9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F1A26"/>
    <w:multiLevelType w:val="hybridMultilevel"/>
    <w:tmpl w:val="BF303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D2A2E"/>
    <w:multiLevelType w:val="hybridMultilevel"/>
    <w:tmpl w:val="AC721A12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4BE7251F"/>
    <w:multiLevelType w:val="hybridMultilevel"/>
    <w:tmpl w:val="91A02BE8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>
    <w:nsid w:val="54477290"/>
    <w:multiLevelType w:val="hybridMultilevel"/>
    <w:tmpl w:val="7AF69D66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>
    <w:nsid w:val="5E2E62F2"/>
    <w:multiLevelType w:val="hybridMultilevel"/>
    <w:tmpl w:val="52863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42351"/>
    <w:multiLevelType w:val="hybridMultilevel"/>
    <w:tmpl w:val="2BE42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B6CA4"/>
    <w:multiLevelType w:val="hybridMultilevel"/>
    <w:tmpl w:val="564AB4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A057CE"/>
    <w:multiLevelType w:val="hybridMultilevel"/>
    <w:tmpl w:val="A5EA7B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B0802"/>
    <w:multiLevelType w:val="hybridMultilevel"/>
    <w:tmpl w:val="E6BA22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2E0856"/>
    <w:multiLevelType w:val="hybridMultilevel"/>
    <w:tmpl w:val="F014D2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13"/>
  </w:num>
  <w:num w:numId="16">
    <w:abstractNumId w:val="17"/>
  </w:num>
  <w:num w:numId="17">
    <w:abstractNumId w:val="9"/>
  </w:num>
  <w:num w:numId="18">
    <w:abstractNumId w:val="18"/>
  </w:num>
  <w:num w:numId="19">
    <w:abstractNumId w:val="2"/>
  </w:num>
  <w:num w:numId="20">
    <w:abstractNumId w:val="15"/>
  </w:num>
  <w:num w:numId="21">
    <w:abstractNumId w:val="10"/>
  </w:num>
  <w:num w:numId="22">
    <w:abstractNumId w:val="5"/>
  </w:num>
  <w:num w:numId="23">
    <w:abstractNumId w:val="16"/>
  </w:num>
  <w:num w:numId="24">
    <w:abstractNumId w:val="11"/>
  </w:num>
  <w:num w:numId="25">
    <w:abstractNumId w:val="21"/>
  </w:num>
  <w:num w:numId="26">
    <w:abstractNumId w:val="8"/>
  </w:num>
  <w:num w:numId="27">
    <w:abstractNumId w:val="22"/>
  </w:num>
  <w:num w:numId="28">
    <w:abstractNumId w:val="6"/>
  </w:num>
  <w:num w:numId="29">
    <w:abstractNumId w:val="7"/>
  </w:num>
  <w:num w:numId="30">
    <w:abstractNumId w:val="19"/>
  </w:num>
  <w:num w:numId="31">
    <w:abstractNumId w:val="3"/>
  </w:num>
  <w:num w:numId="32">
    <w:abstractNumId w:val="20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2E"/>
    <w:rsid w:val="000053C4"/>
    <w:rsid w:val="00034A9E"/>
    <w:rsid w:val="00035E5B"/>
    <w:rsid w:val="00074934"/>
    <w:rsid w:val="000E72EE"/>
    <w:rsid w:val="001D3227"/>
    <w:rsid w:val="001E04C1"/>
    <w:rsid w:val="001E0C95"/>
    <w:rsid w:val="001E0CD2"/>
    <w:rsid w:val="002330E1"/>
    <w:rsid w:val="00241FE1"/>
    <w:rsid w:val="002A42C7"/>
    <w:rsid w:val="002B2A7E"/>
    <w:rsid w:val="002E6047"/>
    <w:rsid w:val="00385067"/>
    <w:rsid w:val="003A614F"/>
    <w:rsid w:val="003C69EC"/>
    <w:rsid w:val="003C7365"/>
    <w:rsid w:val="00415B31"/>
    <w:rsid w:val="00445680"/>
    <w:rsid w:val="004857C2"/>
    <w:rsid w:val="005E406D"/>
    <w:rsid w:val="005E766B"/>
    <w:rsid w:val="0062194C"/>
    <w:rsid w:val="006553E0"/>
    <w:rsid w:val="00684F66"/>
    <w:rsid w:val="006B4C1D"/>
    <w:rsid w:val="0077326F"/>
    <w:rsid w:val="0079378B"/>
    <w:rsid w:val="00805A31"/>
    <w:rsid w:val="00814408"/>
    <w:rsid w:val="00825773"/>
    <w:rsid w:val="008F05E3"/>
    <w:rsid w:val="0092795D"/>
    <w:rsid w:val="00941907"/>
    <w:rsid w:val="00946364"/>
    <w:rsid w:val="009605FD"/>
    <w:rsid w:val="009F23A6"/>
    <w:rsid w:val="00A06712"/>
    <w:rsid w:val="00A10CCD"/>
    <w:rsid w:val="00A60FF5"/>
    <w:rsid w:val="00A61F25"/>
    <w:rsid w:val="00AB392F"/>
    <w:rsid w:val="00AB3E33"/>
    <w:rsid w:val="00AD672E"/>
    <w:rsid w:val="00B02837"/>
    <w:rsid w:val="00B41E0A"/>
    <w:rsid w:val="00B87050"/>
    <w:rsid w:val="00BA2CC6"/>
    <w:rsid w:val="00C0770D"/>
    <w:rsid w:val="00C115CC"/>
    <w:rsid w:val="00C239E5"/>
    <w:rsid w:val="00C6784C"/>
    <w:rsid w:val="00C84AE2"/>
    <w:rsid w:val="00CF602C"/>
    <w:rsid w:val="00CF7F80"/>
    <w:rsid w:val="00D42E2E"/>
    <w:rsid w:val="00E429A7"/>
    <w:rsid w:val="00E57506"/>
    <w:rsid w:val="00EC1E5F"/>
    <w:rsid w:val="00EC7BF9"/>
    <w:rsid w:val="00ED6D85"/>
    <w:rsid w:val="00F101A0"/>
    <w:rsid w:val="00F61C74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846FC-2B0A-4564-842F-91D70472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CC6"/>
    <w:pPr>
      <w:widowControl w:val="0"/>
      <w:numPr>
        <w:ilvl w:val="1"/>
        <w:numId w:val="12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A2CC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42E2E"/>
  </w:style>
  <w:style w:type="paragraph" w:styleId="TDC1">
    <w:name w:val="toc 1"/>
    <w:basedOn w:val="Normal"/>
    <w:next w:val="Normal"/>
    <w:autoRedefine/>
    <w:uiPriority w:val="39"/>
    <w:unhideWhenUsed/>
    <w:rsid w:val="00D42E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2E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42E2E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BA2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Morga Beltran Roman
Torres Echave Alfonso
Chaidez Garcia Cecyl Denisse</Abstract>
  <CompanyAddress/>
  <CompanyPhone/>
  <CompanyFax/>
  <CompanyEmail>MC. Arcelia Judith Bustilos Martinez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BC4A2-6579-447C-92D0-A2842314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407</TotalTime>
  <Pages>6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Contratos
Boxie Store</vt:lpstr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Contratos
Boxie Store</dc:title>
  <dc:subject>Tienda En Linea</dc:subject>
  <dc:creator>Proyecto Integrador de Ingenieria de Software</dc:creator>
  <cp:keywords/>
  <dc:description/>
  <cp:lastModifiedBy>Usuario de Windows</cp:lastModifiedBy>
  <cp:revision>45</cp:revision>
  <dcterms:created xsi:type="dcterms:W3CDTF">2016-11-29T23:01:00Z</dcterms:created>
  <dcterms:modified xsi:type="dcterms:W3CDTF">2016-12-01T06:02:00Z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